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65780DD2" w:rsidR="00F20D03" w:rsidRPr="00F20D03" w:rsidRDefault="005A4A12" w:rsidP="005A4A12">
            <w:r>
              <w:t>Historia de Usuario -02</w:t>
            </w:r>
            <w:r w:rsidR="004E3CBD">
              <w:t xml:space="preserve"> – </w:t>
            </w:r>
            <w:r>
              <w:t>Home – Usuario Rol Cargador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3C41A238" w:rsidR="004E3CBD" w:rsidRDefault="009120B0" w:rsidP="00451E59">
            <w:r>
              <w:t>Cargador</w:t>
            </w:r>
          </w:p>
          <w:p w14:paraId="4CBE17C0" w14:textId="2EA04A1D" w:rsidR="00451E59" w:rsidRPr="00451E59" w:rsidRDefault="00451E59" w:rsidP="00451E59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CC04150" w14:textId="42E78821" w:rsidR="004E3CBD" w:rsidRDefault="005A4A12" w:rsidP="00663E65">
            <w:r>
              <w:t>Visualizar la Home del sistema</w:t>
            </w:r>
            <w:r w:rsidR="00A31FE8">
              <w:t>.</w:t>
            </w:r>
            <w:r w:rsidR="00823D08">
              <w:t xml:space="preserve"> </w:t>
            </w:r>
            <w:hyperlink w:anchor="_UI_COD_X3_–_Perfil" w:history="1">
              <w:proofErr w:type="spellStart"/>
              <w:r w:rsidR="00823D08" w:rsidRPr="00AE61D3">
                <w:rPr>
                  <w:rStyle w:val="Hipervnculo"/>
                </w:rPr>
                <w:t>UI_</w:t>
              </w:r>
              <w:r w:rsidR="00AE61D3" w:rsidRPr="00AE61D3">
                <w:rPr>
                  <w:rStyle w:val="Hipervnculo"/>
                </w:rPr>
                <w:t>HOME</w:t>
              </w:r>
              <w:r w:rsidRPr="00AE61D3">
                <w:rPr>
                  <w:rStyle w:val="Hipervnculo"/>
                </w:rPr>
                <w:t>_Cargador</w:t>
              </w:r>
              <w:proofErr w:type="spellEnd"/>
            </w:hyperlink>
          </w:p>
          <w:p w14:paraId="6F605D5E" w14:textId="3285A964" w:rsidR="000B1022" w:rsidRPr="00CF6440" w:rsidRDefault="004C2A95" w:rsidP="00663E65">
            <w:r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77777777" w:rsidR="005A4A12" w:rsidRDefault="005A4A12" w:rsidP="005A4A12">
            <w:r>
              <w:t>Acceder a toda la funcionalidad disponible.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427EAB78" w14:textId="7C4DE3DA" w:rsidR="00163363" w:rsidRDefault="00295591" w:rsidP="00A31FE8">
            <w:pPr>
              <w:rPr>
                <w:lang w:val="es-ES"/>
              </w:rPr>
            </w:pPr>
            <w:r>
              <w:rPr>
                <w:lang w:val="es-ES"/>
              </w:rPr>
              <w:t xml:space="preserve">Pre-condición: El usuario debe </w:t>
            </w:r>
            <w:r w:rsidR="005A4A12">
              <w:rPr>
                <w:lang w:val="es-ES"/>
              </w:rPr>
              <w:t xml:space="preserve">haberse </w:t>
            </w:r>
            <w:proofErr w:type="spellStart"/>
            <w:r w:rsidR="005A4A12">
              <w:rPr>
                <w:lang w:val="es-ES"/>
              </w:rPr>
              <w:t>logueado</w:t>
            </w:r>
            <w:proofErr w:type="spellEnd"/>
            <w:r w:rsidR="005A4A12">
              <w:rPr>
                <w:lang w:val="es-ES"/>
              </w:rPr>
              <w:t xml:space="preserve"> correctamente.</w:t>
            </w:r>
          </w:p>
          <w:p w14:paraId="008DBB84" w14:textId="2BB7BA9C" w:rsidR="00295591" w:rsidRPr="004E3CBD" w:rsidRDefault="00295591" w:rsidP="00A31FE8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77777777" w:rsidR="00A31FE8" w:rsidRDefault="00A31FE8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43B82D57" w14:textId="77777777" w:rsidR="009120B0" w:rsidRDefault="009120B0" w:rsidP="00BA0A15">
      <w:pPr>
        <w:jc w:val="left"/>
        <w:rPr>
          <w:lang w:val="es-ES"/>
        </w:rPr>
      </w:pPr>
    </w:p>
    <w:p w14:paraId="073DC933" w14:textId="047DD611" w:rsidR="004E3CBD" w:rsidRDefault="004E3CBD" w:rsidP="00BA0A15">
      <w:pPr>
        <w:jc w:val="left"/>
        <w:rPr>
          <w:lang w:val="es-ES"/>
        </w:rPr>
      </w:pPr>
    </w:p>
    <w:p w14:paraId="6A89F2DC" w14:textId="229C55A2" w:rsidR="004E3CBD" w:rsidRDefault="004E3CBD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341F581F" w:rsidR="004E3CBD" w:rsidRDefault="004E3CBD" w:rsidP="004E3CBD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Toc16689710"/>
      <w:bookmarkEnd w:id="2"/>
      <w:bookmarkEnd w:id="3"/>
      <w:bookmarkEnd w:id="4"/>
      <w:bookmarkEnd w:id="5"/>
      <w:bookmarkEnd w:id="6"/>
      <w:r w:rsidRPr="007831A4">
        <w:t>UI_</w:t>
      </w:r>
      <w:bookmarkEnd w:id="7"/>
      <w:r w:rsidR="00AE61D3">
        <w:t xml:space="preserve"> </w:t>
      </w:r>
      <w:proofErr w:type="spellStart"/>
      <w:r w:rsidR="00AE61D3">
        <w:t>HOME</w:t>
      </w:r>
      <w:r w:rsidR="005A4A12">
        <w:t>_Cargador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6F914A63" w:rsidR="002B1E10" w:rsidRPr="006E4F9A" w:rsidRDefault="004E3CBD" w:rsidP="003A7A3B">
      <w:pPr>
        <w:pStyle w:val="Ttulo3"/>
        <w:jc w:val="left"/>
        <w:rPr>
          <w:lang w:val="es-ES"/>
        </w:rPr>
      </w:pPr>
      <w:bookmarkStart w:id="8" w:name="_Toc16689711"/>
      <w:proofErr w:type="spellStart"/>
      <w:r w:rsidRPr="006E4F9A">
        <w:rPr>
          <w:szCs w:val="20"/>
        </w:rPr>
        <w:t>RN_UI_</w:t>
      </w:r>
      <w:bookmarkEnd w:id="8"/>
      <w:r w:rsidR="00AE61D3">
        <w:rPr>
          <w:szCs w:val="20"/>
        </w:rPr>
        <w:t>HOME</w:t>
      </w:r>
      <w:r w:rsidR="005A4A12">
        <w:rPr>
          <w:szCs w:val="20"/>
        </w:rPr>
        <w:t>_Cargador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9120B0" w:rsidRPr="008A6737" w14:paraId="26379DAE" w14:textId="77777777" w:rsidTr="004236BB">
        <w:trPr>
          <w:trHeight w:val="686"/>
          <w:jc w:val="center"/>
        </w:trPr>
        <w:tc>
          <w:tcPr>
            <w:tcW w:w="562" w:type="dxa"/>
            <w:shd w:val="clear" w:color="auto" w:fill="auto"/>
          </w:tcPr>
          <w:p w14:paraId="026BB789" w14:textId="77777777" w:rsidR="009120B0" w:rsidRPr="00D87ADA" w:rsidRDefault="009120B0" w:rsidP="00CE65A4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96CB98A" w14:textId="3421188F" w:rsidR="009120B0" w:rsidRPr="00D87ADA" w:rsidRDefault="00CE65A4" w:rsidP="009120B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Generar Nueva Alta</w:t>
            </w:r>
          </w:p>
        </w:tc>
        <w:tc>
          <w:tcPr>
            <w:tcW w:w="850" w:type="dxa"/>
            <w:shd w:val="clear" w:color="auto" w:fill="auto"/>
          </w:tcPr>
          <w:p w14:paraId="5B16DADF" w14:textId="117ADCD8" w:rsidR="009120B0" w:rsidRPr="00D87ADA" w:rsidRDefault="009120B0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16D7719C" w14:textId="68EE3A85" w:rsidR="009120B0" w:rsidRPr="00D87ADA" w:rsidRDefault="009120B0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40CEFAA" w14:textId="6E83745F" w:rsidR="009120B0" w:rsidRPr="00D87ADA" w:rsidRDefault="009D7B5F" w:rsidP="00761F8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commentRangeStart w:id="9"/>
            <w:proofErr w:type="spellStart"/>
            <w:r>
              <w:rPr>
                <w:lang w:val="es-ES"/>
              </w:rPr>
              <w:t>UI_</w:t>
            </w:r>
            <w:r w:rsidR="004236BB">
              <w:rPr>
                <w:lang w:val="es-ES"/>
              </w:rPr>
              <w:t>Alta_Ingresante</w:t>
            </w:r>
            <w:commentRangeEnd w:id="9"/>
            <w:proofErr w:type="spellEnd"/>
            <w:r w:rsidR="004236BB">
              <w:rPr>
                <w:rStyle w:val="Refdecomentario"/>
              </w:rPr>
              <w:commentReference w:id="9"/>
            </w:r>
          </w:p>
        </w:tc>
        <w:tc>
          <w:tcPr>
            <w:tcW w:w="850" w:type="dxa"/>
          </w:tcPr>
          <w:p w14:paraId="1452C961" w14:textId="04D6E238" w:rsidR="009120B0" w:rsidRPr="00D87ADA" w:rsidRDefault="009120B0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0438B9" w14:textId="7A6DD966" w:rsidR="009120B0" w:rsidRPr="00D87ADA" w:rsidRDefault="009120B0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0800EAAD" w14:textId="12224628" w:rsidR="009120B0" w:rsidRPr="00D87ADA" w:rsidRDefault="009120B0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74058" w:rsidRPr="008A6737" w14:paraId="75376D3C" w14:textId="77777777" w:rsidTr="004236BB">
        <w:trPr>
          <w:trHeight w:val="686"/>
          <w:jc w:val="center"/>
        </w:trPr>
        <w:tc>
          <w:tcPr>
            <w:tcW w:w="562" w:type="dxa"/>
            <w:shd w:val="clear" w:color="auto" w:fill="auto"/>
          </w:tcPr>
          <w:p w14:paraId="60FC511F" w14:textId="6B0463ED" w:rsidR="00C74058" w:rsidRPr="00D87ADA" w:rsidRDefault="00C74058" w:rsidP="00C7405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4AC0F910" w14:textId="1F14FA5B" w:rsidR="00C74058" w:rsidRDefault="00C74058" w:rsidP="00C74058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7E3939">
              <w:rPr>
                <w:lang w:val="es-ES"/>
              </w:rPr>
              <w:t>Busc</w:t>
            </w:r>
            <w:r w:rsidR="007E3939" w:rsidRPr="007E3939">
              <w:rPr>
                <w:lang w:val="es-ES"/>
              </w:rPr>
              <w:t>a</w:t>
            </w:r>
            <w:r>
              <w:rPr>
                <w:lang w:val="es-ES"/>
              </w:rPr>
              <w:t xml:space="preserve"> por CUIL/CUIT</w:t>
            </w:r>
          </w:p>
        </w:tc>
        <w:tc>
          <w:tcPr>
            <w:tcW w:w="850" w:type="dxa"/>
            <w:shd w:val="clear" w:color="auto" w:fill="auto"/>
          </w:tcPr>
          <w:p w14:paraId="681FBCBE" w14:textId="74ED6758" w:rsidR="00C74058" w:rsidRDefault="00C74058" w:rsidP="00C7405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3" w:type="dxa"/>
          </w:tcPr>
          <w:p w14:paraId="2498AE60" w14:textId="52A2A2F6" w:rsidR="00C74058" w:rsidRPr="00D87ADA" w:rsidRDefault="00C74058" w:rsidP="00C7405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10665B31" w14:textId="4452AB48" w:rsidR="00C74058" w:rsidRDefault="00C74058" w:rsidP="00C7405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Formato 99-99999999-9</w:t>
            </w:r>
          </w:p>
        </w:tc>
        <w:tc>
          <w:tcPr>
            <w:tcW w:w="850" w:type="dxa"/>
          </w:tcPr>
          <w:p w14:paraId="41C510C3" w14:textId="371FA270" w:rsidR="00C74058" w:rsidRDefault="00C74058" w:rsidP="00C7405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020D7E4" w14:textId="5BEDF260" w:rsidR="00C74058" w:rsidRDefault="00C74058" w:rsidP="00C7405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47071181" w14:textId="6A9C7C2C" w:rsidR="00C74058" w:rsidRDefault="00C74058" w:rsidP="00C7405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7E3939" w:rsidRPr="008A6737" w14:paraId="629CE400" w14:textId="77777777" w:rsidTr="004236BB">
        <w:trPr>
          <w:trHeight w:val="686"/>
          <w:jc w:val="center"/>
        </w:trPr>
        <w:tc>
          <w:tcPr>
            <w:tcW w:w="562" w:type="dxa"/>
            <w:shd w:val="clear" w:color="auto" w:fill="auto"/>
          </w:tcPr>
          <w:p w14:paraId="76725CAD" w14:textId="7B043E30" w:rsidR="007E3939" w:rsidRDefault="007E3939" w:rsidP="007E393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1C5A3D41" w14:textId="2F276AED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Buscar</w:t>
            </w:r>
          </w:p>
        </w:tc>
        <w:tc>
          <w:tcPr>
            <w:tcW w:w="850" w:type="dxa"/>
            <w:shd w:val="clear" w:color="auto" w:fill="auto"/>
          </w:tcPr>
          <w:p w14:paraId="4CECA960" w14:textId="5EE46A6F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2E2A9BA5" w14:textId="77777777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3A1E5A1" w14:textId="42E5D994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Regla_3" w:history="1">
              <w:r w:rsidRPr="008C64E4">
                <w:rPr>
                  <w:rStyle w:val="Hipervnculo"/>
                  <w:lang w:val="es-ES"/>
                </w:rPr>
                <w:t>Regla 3</w:t>
              </w:r>
            </w:hyperlink>
          </w:p>
        </w:tc>
        <w:tc>
          <w:tcPr>
            <w:tcW w:w="850" w:type="dxa"/>
          </w:tcPr>
          <w:p w14:paraId="64F31F69" w14:textId="7920C9FD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E08FBC0" w14:textId="79F1F5B4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19AED137" w14:textId="526BF1E7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E3939" w:rsidRPr="008A6737" w14:paraId="56100449" w14:textId="77777777" w:rsidTr="004236BB">
        <w:trPr>
          <w:trHeight w:val="686"/>
          <w:jc w:val="center"/>
        </w:trPr>
        <w:tc>
          <w:tcPr>
            <w:tcW w:w="562" w:type="dxa"/>
            <w:shd w:val="clear" w:color="auto" w:fill="auto"/>
          </w:tcPr>
          <w:p w14:paraId="6C0A689F" w14:textId="6CD2A894" w:rsidR="007E3939" w:rsidRPr="00D87ADA" w:rsidRDefault="007E3939" w:rsidP="007E393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665C9F69" w14:textId="5CECC284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Cambiar de Modalidad</w:t>
            </w:r>
          </w:p>
        </w:tc>
        <w:tc>
          <w:tcPr>
            <w:tcW w:w="850" w:type="dxa"/>
            <w:shd w:val="clear" w:color="auto" w:fill="auto"/>
          </w:tcPr>
          <w:p w14:paraId="0A5C5E88" w14:textId="4D1E108A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14A343A7" w14:textId="77777777" w:rsidR="007E3939" w:rsidRPr="00D87ADA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66712A4" w14:textId="3B68F7E9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commentRangeStart w:id="10"/>
            <w:proofErr w:type="spellStart"/>
            <w:r>
              <w:rPr>
                <w:lang w:val="es-ES"/>
              </w:rPr>
              <w:t>UI_Formulario_Modificación_Modalidad_de_Vinculación</w:t>
            </w:r>
            <w:commentRangeEnd w:id="10"/>
            <w:proofErr w:type="spellEnd"/>
            <w:r>
              <w:rPr>
                <w:rStyle w:val="Refdecomentario"/>
              </w:rPr>
              <w:commentReference w:id="10"/>
            </w:r>
          </w:p>
        </w:tc>
        <w:tc>
          <w:tcPr>
            <w:tcW w:w="850" w:type="dxa"/>
          </w:tcPr>
          <w:p w14:paraId="4B430787" w14:textId="2A112ACD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58499BC" w14:textId="6FA3C4F3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B0ABD61" w14:textId="78C78D3E" w:rsidR="007E3939" w:rsidRDefault="007E3939" w:rsidP="007E393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87D61" w:rsidRPr="008A6737" w14:paraId="3F5CE6AA" w14:textId="77777777" w:rsidTr="004236BB">
        <w:trPr>
          <w:trHeight w:val="686"/>
          <w:jc w:val="center"/>
        </w:trPr>
        <w:tc>
          <w:tcPr>
            <w:tcW w:w="562" w:type="dxa"/>
            <w:shd w:val="clear" w:color="auto" w:fill="auto"/>
          </w:tcPr>
          <w:p w14:paraId="4A098227" w14:textId="6526A627" w:rsidR="00787D61" w:rsidRDefault="00787D61" w:rsidP="00787D6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69D2F8BE" w14:textId="41A3C718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Cambiar de Dependencia</w:t>
            </w:r>
          </w:p>
        </w:tc>
        <w:tc>
          <w:tcPr>
            <w:tcW w:w="850" w:type="dxa"/>
            <w:shd w:val="clear" w:color="auto" w:fill="auto"/>
          </w:tcPr>
          <w:p w14:paraId="5D9D8469" w14:textId="3C4A9CA9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7EEDA5DA" w14:textId="77777777" w:rsidR="00787D61" w:rsidRPr="00D87ADA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E00AA1B" w14:textId="7F120E7C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commentRangeStart w:id="11"/>
            <w:proofErr w:type="spellStart"/>
            <w:r>
              <w:rPr>
                <w:lang w:val="es-ES"/>
              </w:rPr>
              <w:t>UI_Formulario_Modificación_Dependencia</w:t>
            </w:r>
            <w:commentRangeEnd w:id="11"/>
            <w:proofErr w:type="spellEnd"/>
            <w:r>
              <w:rPr>
                <w:rStyle w:val="Refdecomentario"/>
              </w:rPr>
              <w:commentReference w:id="11"/>
            </w:r>
          </w:p>
        </w:tc>
        <w:tc>
          <w:tcPr>
            <w:tcW w:w="850" w:type="dxa"/>
          </w:tcPr>
          <w:p w14:paraId="7A8ACF35" w14:textId="6C1C0EAE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A3C18C5" w14:textId="0B6C0D05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E8F026D" w14:textId="4B3C2A32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87D61" w:rsidRPr="008A6737" w14:paraId="7F148D49" w14:textId="77777777" w:rsidTr="004236BB">
        <w:trPr>
          <w:trHeight w:val="686"/>
          <w:jc w:val="center"/>
        </w:trPr>
        <w:tc>
          <w:tcPr>
            <w:tcW w:w="562" w:type="dxa"/>
            <w:shd w:val="clear" w:color="auto" w:fill="auto"/>
          </w:tcPr>
          <w:p w14:paraId="31B10900" w14:textId="51F661F5" w:rsidR="00787D61" w:rsidRPr="00D87ADA" w:rsidRDefault="00787D61" w:rsidP="00787D6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6FB31266" w14:textId="6AF8B72C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Dar de Baja</w:t>
            </w:r>
          </w:p>
        </w:tc>
        <w:tc>
          <w:tcPr>
            <w:tcW w:w="850" w:type="dxa"/>
            <w:shd w:val="clear" w:color="auto" w:fill="auto"/>
          </w:tcPr>
          <w:p w14:paraId="43D5C53F" w14:textId="156D6550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7AFCD4D4" w14:textId="77777777" w:rsidR="00787D61" w:rsidRPr="00D87ADA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07DCC24" w14:textId="3DE7C9EA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commentRangeStart w:id="12"/>
            <w:proofErr w:type="spellStart"/>
            <w:r>
              <w:rPr>
                <w:lang w:val="es-ES"/>
              </w:rPr>
              <w:t>UI_Formulario_Baja_de_Agente</w:t>
            </w:r>
            <w:commentRangeEnd w:id="12"/>
            <w:proofErr w:type="spellEnd"/>
            <w:r>
              <w:rPr>
                <w:rStyle w:val="Refdecomentario"/>
              </w:rPr>
              <w:commentReference w:id="12"/>
            </w:r>
          </w:p>
        </w:tc>
        <w:tc>
          <w:tcPr>
            <w:tcW w:w="850" w:type="dxa"/>
          </w:tcPr>
          <w:p w14:paraId="050D5620" w14:textId="21D7056E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ADC351" w14:textId="50F81D82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042AF563" w14:textId="5990E82E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87D61" w:rsidRPr="008A6737" w14:paraId="50D8B883" w14:textId="77777777" w:rsidTr="008C64E4">
        <w:trPr>
          <w:trHeight w:val="245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11B466CE" w14:textId="47BBA93B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Solicitudes Rechazadas u Observadas</w:t>
            </w:r>
          </w:p>
        </w:tc>
      </w:tr>
      <w:tr w:rsidR="00787D61" w:rsidRPr="008A6737" w14:paraId="3A04535E" w14:textId="77777777" w:rsidTr="004236BB">
        <w:trPr>
          <w:trHeight w:val="686"/>
          <w:jc w:val="center"/>
        </w:trPr>
        <w:tc>
          <w:tcPr>
            <w:tcW w:w="562" w:type="dxa"/>
            <w:shd w:val="clear" w:color="auto" w:fill="auto"/>
          </w:tcPr>
          <w:p w14:paraId="74D7194C" w14:textId="5E5491F4" w:rsidR="00787D61" w:rsidRDefault="00787D61" w:rsidP="00787D6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7AF25FA2" w14:textId="7A483D03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 por palabra clave</w:t>
            </w:r>
          </w:p>
        </w:tc>
        <w:tc>
          <w:tcPr>
            <w:tcW w:w="850" w:type="dxa"/>
            <w:shd w:val="clear" w:color="auto" w:fill="auto"/>
          </w:tcPr>
          <w:p w14:paraId="3F4BC0C3" w14:textId="1C28A29C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582EDCDE" w14:textId="77777777" w:rsidR="00787D61" w:rsidRPr="00D87ADA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8DC1D4C" w14:textId="77777777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</w:tcPr>
          <w:p w14:paraId="4F5CAE9F" w14:textId="3CF26667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1A3E493" w14:textId="3A4F5862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7784BAEF" w14:textId="10FE6EB6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787D61" w:rsidRPr="008A6737" w14:paraId="1559BF53" w14:textId="77777777" w:rsidTr="004236BB">
        <w:trPr>
          <w:trHeight w:val="686"/>
          <w:jc w:val="center"/>
        </w:trPr>
        <w:tc>
          <w:tcPr>
            <w:tcW w:w="562" w:type="dxa"/>
            <w:shd w:val="clear" w:color="auto" w:fill="auto"/>
          </w:tcPr>
          <w:p w14:paraId="037E8608" w14:textId="6D702F01" w:rsidR="00787D61" w:rsidRDefault="00787D61" w:rsidP="00787D6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27E8A4F1" w14:textId="240265B3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Buscar</w:t>
            </w:r>
          </w:p>
        </w:tc>
        <w:tc>
          <w:tcPr>
            <w:tcW w:w="850" w:type="dxa"/>
            <w:shd w:val="clear" w:color="auto" w:fill="auto"/>
          </w:tcPr>
          <w:p w14:paraId="230C88B2" w14:textId="0B04467E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32E4D1A8" w14:textId="77777777" w:rsidR="00787D61" w:rsidRPr="00D87ADA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F4BEE54" w14:textId="4E6CA3EA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 el valor ingresado en el campo “Busca por palabra clave” dentro de la grilla Listado de Solicitudes Rechazadas u Observadas</w:t>
            </w:r>
          </w:p>
        </w:tc>
        <w:tc>
          <w:tcPr>
            <w:tcW w:w="850" w:type="dxa"/>
          </w:tcPr>
          <w:p w14:paraId="6F02CD40" w14:textId="1ABCF86B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9890E0E" w14:textId="5E92D9BD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79ED0806" w14:textId="42B822B1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87D61" w:rsidRPr="008A6737" w14:paraId="2D34C7C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00CD98" w14:textId="03C832C0" w:rsidR="00787D61" w:rsidRPr="00D87ADA" w:rsidRDefault="00787D61" w:rsidP="00787D6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01DC1FE8" w14:textId="68835A84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Listado de Solicitudes Rechazadas u Observadas</w:t>
            </w:r>
          </w:p>
        </w:tc>
        <w:tc>
          <w:tcPr>
            <w:tcW w:w="850" w:type="dxa"/>
            <w:shd w:val="clear" w:color="auto" w:fill="auto"/>
          </w:tcPr>
          <w:p w14:paraId="74C0B908" w14:textId="39480ED8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Grilla</w:t>
            </w:r>
          </w:p>
        </w:tc>
        <w:tc>
          <w:tcPr>
            <w:tcW w:w="993" w:type="dxa"/>
          </w:tcPr>
          <w:p w14:paraId="20875921" w14:textId="77777777" w:rsidR="00787D61" w:rsidRPr="00D87ADA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27F1F114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todas las solicitudes dadas de alta por el usuario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  <w:r>
              <w:rPr>
                <w:lang w:val="es-ES"/>
              </w:rPr>
              <w:t xml:space="preserve"> que tengan Estado “Rechazada” y “Observada” ordenadas según la </w:t>
            </w:r>
            <w:hyperlink w:anchor="_Regla_4" w:history="1">
              <w:r w:rsidRPr="008C64E4">
                <w:rPr>
                  <w:rStyle w:val="Hipervnculo"/>
                  <w:lang w:val="es-ES"/>
                </w:rPr>
                <w:t>Regla 4</w:t>
              </w:r>
            </w:hyperlink>
          </w:p>
        </w:tc>
        <w:tc>
          <w:tcPr>
            <w:tcW w:w="850" w:type="dxa"/>
          </w:tcPr>
          <w:p w14:paraId="6D55B505" w14:textId="5A419289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1ADA55B1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21F7E16" w14:textId="1EED317A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87D61" w:rsidRPr="008A6737" w14:paraId="463C04D6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97D3C38" w14:textId="35B128AC" w:rsidR="00787D61" w:rsidRDefault="00787D61" w:rsidP="00787D6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9.1</w:t>
            </w:r>
          </w:p>
        </w:tc>
        <w:tc>
          <w:tcPr>
            <w:tcW w:w="1418" w:type="dxa"/>
            <w:shd w:val="clear" w:color="auto" w:fill="auto"/>
          </w:tcPr>
          <w:p w14:paraId="147BF1FC" w14:textId="75327DE7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 y Apellido</w:t>
            </w:r>
          </w:p>
        </w:tc>
        <w:tc>
          <w:tcPr>
            <w:tcW w:w="850" w:type="dxa"/>
            <w:shd w:val="clear" w:color="auto" w:fill="auto"/>
          </w:tcPr>
          <w:p w14:paraId="71FF0884" w14:textId="00B6C709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FF6A417" w14:textId="77777777" w:rsidR="00787D61" w:rsidRPr="00D87ADA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401F52D" w14:textId="0B37B6D8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y Apellido del Ingresante al que pertenece la Solicitud</w:t>
            </w:r>
          </w:p>
        </w:tc>
        <w:tc>
          <w:tcPr>
            <w:tcW w:w="850" w:type="dxa"/>
          </w:tcPr>
          <w:p w14:paraId="2A278BA0" w14:textId="435E7A81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A244F84" w14:textId="75092227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E0B6559" w14:textId="63F40476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87D61" w:rsidRPr="008A6737" w14:paraId="2736C937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0045EDCF" w14:textId="7D68167F" w:rsidR="00787D61" w:rsidRDefault="00787D61" w:rsidP="00787D6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9.2</w:t>
            </w:r>
          </w:p>
        </w:tc>
        <w:tc>
          <w:tcPr>
            <w:tcW w:w="1418" w:type="dxa"/>
            <w:shd w:val="clear" w:color="auto" w:fill="auto"/>
          </w:tcPr>
          <w:p w14:paraId="15C0D905" w14:textId="313CC573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22525ED9" w14:textId="0752E080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D0D7E5C" w14:textId="77777777" w:rsidR="00787D61" w:rsidRPr="00D87ADA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9B55F13" w14:textId="1E7A2AAF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CUIL/CUIT del Ingresante al que pertenece la Solicitud</w:t>
            </w:r>
          </w:p>
        </w:tc>
        <w:tc>
          <w:tcPr>
            <w:tcW w:w="850" w:type="dxa"/>
          </w:tcPr>
          <w:p w14:paraId="5E0D1299" w14:textId="7F13BCDF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68F685A" w14:textId="3341C06F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6A30655" w14:textId="7C802648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87D61" w:rsidRPr="008A6737" w14:paraId="5792C5A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88CCD26" w14:textId="6D1B296C" w:rsidR="00787D61" w:rsidRDefault="00787D61" w:rsidP="00787D6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9.3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6D215911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787D61" w:rsidRPr="00D87ADA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24FAEE29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Ingresante al que pertenece la Solicitud</w:t>
            </w:r>
          </w:p>
        </w:tc>
        <w:tc>
          <w:tcPr>
            <w:tcW w:w="850" w:type="dxa"/>
          </w:tcPr>
          <w:p w14:paraId="250927A6" w14:textId="61D9999A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73E686E7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6DD24393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87D61" w:rsidRPr="008A6737" w14:paraId="4996DA3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17330B0E" w:rsidR="00787D61" w:rsidRDefault="00787D61" w:rsidP="00787D6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9.4</w:t>
            </w:r>
          </w:p>
        </w:tc>
        <w:tc>
          <w:tcPr>
            <w:tcW w:w="1418" w:type="dxa"/>
            <w:shd w:val="clear" w:color="auto" w:fill="auto"/>
          </w:tcPr>
          <w:p w14:paraId="30720E42" w14:textId="7F3A84EC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2299B5FF" w14:textId="3DE2B9D3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787D61" w:rsidRPr="00D87ADA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3F3EFBE9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dependencia a cual pertenece el Ingresante al que pertenece la Solicitud</w:t>
            </w:r>
          </w:p>
        </w:tc>
        <w:tc>
          <w:tcPr>
            <w:tcW w:w="850" w:type="dxa"/>
          </w:tcPr>
          <w:p w14:paraId="7147F60E" w14:textId="38C63DF4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28439A73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4488FB54" w:rsidR="00787D61" w:rsidRDefault="00787D61" w:rsidP="00787D6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1879D416" w14:textId="77777777" w:rsidTr="00ED2DE2">
        <w:trPr>
          <w:trHeight w:val="525"/>
          <w:jc w:val="center"/>
        </w:trPr>
        <w:tc>
          <w:tcPr>
            <w:tcW w:w="562" w:type="dxa"/>
            <w:shd w:val="clear" w:color="auto" w:fill="auto"/>
          </w:tcPr>
          <w:p w14:paraId="2A4CDE7B" w14:textId="68CA9830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9.5</w:t>
            </w:r>
          </w:p>
        </w:tc>
        <w:tc>
          <w:tcPr>
            <w:tcW w:w="1418" w:type="dxa"/>
            <w:shd w:val="clear" w:color="auto" w:fill="auto"/>
          </w:tcPr>
          <w:p w14:paraId="61FFD86B" w14:textId="57621C0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Tipo de Solicitud</w:t>
            </w:r>
          </w:p>
        </w:tc>
        <w:tc>
          <w:tcPr>
            <w:tcW w:w="850" w:type="dxa"/>
            <w:shd w:val="clear" w:color="auto" w:fill="auto"/>
          </w:tcPr>
          <w:p w14:paraId="2F1E6281" w14:textId="5C1421B9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BB5BC57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6072867" w14:textId="65D0309F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Tipo de Solicitud</w:t>
            </w:r>
          </w:p>
        </w:tc>
        <w:tc>
          <w:tcPr>
            <w:tcW w:w="850" w:type="dxa"/>
          </w:tcPr>
          <w:p w14:paraId="1BA5C63F" w14:textId="593889E0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1B315A9" w14:textId="690E4EDC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E52C5C5" w14:textId="64F4363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3ECDF90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8DB8CD7" w14:textId="2D3681DD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9.6</w:t>
            </w:r>
          </w:p>
        </w:tc>
        <w:tc>
          <w:tcPr>
            <w:tcW w:w="1418" w:type="dxa"/>
            <w:shd w:val="clear" w:color="auto" w:fill="auto"/>
          </w:tcPr>
          <w:p w14:paraId="19B7144F" w14:textId="56182CEB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 Solicitud</w:t>
            </w:r>
          </w:p>
        </w:tc>
        <w:tc>
          <w:tcPr>
            <w:tcW w:w="850" w:type="dxa"/>
            <w:shd w:val="clear" w:color="auto" w:fill="auto"/>
          </w:tcPr>
          <w:p w14:paraId="1F92EC73" w14:textId="0D9D7C83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285B1C5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01C309" w14:textId="50601421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Estado de la Solicitud</w:t>
            </w:r>
          </w:p>
        </w:tc>
        <w:tc>
          <w:tcPr>
            <w:tcW w:w="850" w:type="dxa"/>
          </w:tcPr>
          <w:p w14:paraId="64A3FC65" w14:textId="61510196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2169D84" w14:textId="7BB6C86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8A576DE" w14:textId="2E3333B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58FB6772" w14:textId="77777777" w:rsidTr="0021432B">
        <w:trPr>
          <w:trHeight w:val="366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977AD86" w14:textId="44E5B49D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9.7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2F48EBEF" w14:textId="50BFEF72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Alta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B900C23" w14:textId="1BC6E3E6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  <w:vMerge w:val="restart"/>
          </w:tcPr>
          <w:p w14:paraId="002E6C2B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FF84BBF" w14:textId="2591CDC6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Fecha de Alta de la Solicitud</w:t>
            </w:r>
          </w:p>
        </w:tc>
        <w:tc>
          <w:tcPr>
            <w:tcW w:w="850" w:type="dxa"/>
            <w:vMerge w:val="restart"/>
          </w:tcPr>
          <w:p w14:paraId="437E929D" w14:textId="5025D08D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69CB6A07" w14:textId="55BE89C9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  <w:vMerge w:val="restart"/>
          </w:tcPr>
          <w:p w14:paraId="3BAF8E85" w14:textId="09B8D8B0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1FF2840E" w14:textId="77777777" w:rsidTr="009D7B5F">
        <w:trPr>
          <w:trHeight w:val="366"/>
          <w:jc w:val="center"/>
        </w:trPr>
        <w:tc>
          <w:tcPr>
            <w:tcW w:w="562" w:type="dxa"/>
            <w:vMerge/>
            <w:shd w:val="clear" w:color="auto" w:fill="auto"/>
          </w:tcPr>
          <w:p w14:paraId="22E871A5" w14:textId="77777777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A5C9D69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E0F9025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1619D4D4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8068661" w14:textId="12E3333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Formato DD/MM/AAAA</w:t>
            </w:r>
          </w:p>
        </w:tc>
        <w:tc>
          <w:tcPr>
            <w:tcW w:w="850" w:type="dxa"/>
            <w:vMerge/>
          </w:tcPr>
          <w:p w14:paraId="2D5E2E60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1125EB86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6C93491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ED2DE2" w:rsidRPr="008A6737" w14:paraId="3E9577EB" w14:textId="77777777" w:rsidTr="00ED2DE2">
        <w:trPr>
          <w:trHeight w:val="445"/>
          <w:jc w:val="center"/>
        </w:trPr>
        <w:tc>
          <w:tcPr>
            <w:tcW w:w="562" w:type="dxa"/>
            <w:shd w:val="clear" w:color="auto" w:fill="auto"/>
          </w:tcPr>
          <w:p w14:paraId="41CA1E4E" w14:textId="7F3EFEEC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9.8</w:t>
            </w:r>
          </w:p>
        </w:tc>
        <w:tc>
          <w:tcPr>
            <w:tcW w:w="1418" w:type="dxa"/>
            <w:shd w:val="clear" w:color="auto" w:fill="auto"/>
          </w:tcPr>
          <w:p w14:paraId="01F96CBB" w14:textId="187599F3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Visualizar Solicitud</w:t>
            </w:r>
          </w:p>
        </w:tc>
        <w:tc>
          <w:tcPr>
            <w:tcW w:w="850" w:type="dxa"/>
            <w:shd w:val="clear" w:color="auto" w:fill="auto"/>
          </w:tcPr>
          <w:p w14:paraId="58CD05F8" w14:textId="7FC3D1C0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4C6AD23D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1AFC0544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Valida la </w:t>
            </w:r>
            <w:hyperlink w:anchor="_Regla_51" w:history="1">
              <w:r w:rsidRPr="00C51156">
                <w:rPr>
                  <w:rStyle w:val="Hipervnculo"/>
                  <w:lang w:val="es-ES"/>
                </w:rPr>
                <w:t>Regla 51</w:t>
              </w:r>
            </w:hyperlink>
          </w:p>
        </w:tc>
        <w:tc>
          <w:tcPr>
            <w:tcW w:w="850" w:type="dxa"/>
          </w:tcPr>
          <w:p w14:paraId="3FC6C3C2" w14:textId="4DBF64E1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50D167" w14:textId="428DDEFC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027E33CA" w14:textId="57B03BD1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7BD2592E" w14:textId="77777777" w:rsidTr="00072CE7">
        <w:trPr>
          <w:trHeight w:val="423"/>
          <w:jc w:val="center"/>
        </w:trPr>
        <w:tc>
          <w:tcPr>
            <w:tcW w:w="562" w:type="dxa"/>
            <w:shd w:val="clear" w:color="auto" w:fill="auto"/>
          </w:tcPr>
          <w:p w14:paraId="2240CD16" w14:textId="13AED568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9.9</w:t>
            </w:r>
          </w:p>
        </w:tc>
        <w:tc>
          <w:tcPr>
            <w:tcW w:w="1418" w:type="dxa"/>
            <w:shd w:val="clear" w:color="auto" w:fill="auto"/>
          </w:tcPr>
          <w:p w14:paraId="2B089458" w14:textId="62BC4FBC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Editar Solicitud</w:t>
            </w:r>
          </w:p>
        </w:tc>
        <w:tc>
          <w:tcPr>
            <w:tcW w:w="850" w:type="dxa"/>
            <w:shd w:val="clear" w:color="auto" w:fill="auto"/>
          </w:tcPr>
          <w:p w14:paraId="032FB529" w14:textId="08E27A93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58459A6B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141E161" w14:textId="261372B0" w:rsidR="00ED2DE2" w:rsidRDefault="00072CE7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Valida la </w:t>
            </w:r>
            <w:hyperlink w:anchor="_Regla_52" w:history="1">
              <w:r w:rsidRPr="00C51156">
                <w:rPr>
                  <w:rStyle w:val="Hipervnculo"/>
                  <w:lang w:val="es-ES"/>
                </w:rPr>
                <w:t>Regla 52</w:t>
              </w:r>
            </w:hyperlink>
          </w:p>
        </w:tc>
        <w:tc>
          <w:tcPr>
            <w:tcW w:w="850" w:type="dxa"/>
          </w:tcPr>
          <w:p w14:paraId="576FFCEF" w14:textId="3A402A9D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E474D97" w14:textId="4AAF9709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10788D53" w14:textId="4D42117B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21AB8858" w14:textId="77777777" w:rsidTr="00787D61">
        <w:trPr>
          <w:trHeight w:val="259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3B77FB8" w14:textId="7AED58F5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Solicitudes de Modificación de Dependencia</w:t>
            </w:r>
          </w:p>
        </w:tc>
      </w:tr>
      <w:tr w:rsidR="00ED2DE2" w:rsidRPr="008A6737" w14:paraId="68AF1DD6" w14:textId="77777777" w:rsidTr="00423EE7">
        <w:trPr>
          <w:trHeight w:val="507"/>
          <w:jc w:val="center"/>
        </w:trPr>
        <w:tc>
          <w:tcPr>
            <w:tcW w:w="562" w:type="dxa"/>
            <w:shd w:val="clear" w:color="auto" w:fill="auto"/>
          </w:tcPr>
          <w:p w14:paraId="39E12A15" w14:textId="3CCDF3B0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0E183FAC" w14:textId="740A4B3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Listado de Solicitudes de Modificación de Dependencia</w:t>
            </w:r>
          </w:p>
        </w:tc>
        <w:tc>
          <w:tcPr>
            <w:tcW w:w="850" w:type="dxa"/>
            <w:shd w:val="clear" w:color="auto" w:fill="auto"/>
          </w:tcPr>
          <w:p w14:paraId="534F6D5E" w14:textId="684F652C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Grilla</w:t>
            </w:r>
          </w:p>
        </w:tc>
        <w:tc>
          <w:tcPr>
            <w:tcW w:w="993" w:type="dxa"/>
          </w:tcPr>
          <w:p w14:paraId="29239EB8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68CBE14" w14:textId="6FED045F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todas las solicitudes de Modificación de Dependencia que tengan Estado </w:t>
            </w:r>
            <w:r>
              <w:rPr>
                <w:szCs w:val="18"/>
                <w:lang w:val="es-ES"/>
              </w:rPr>
              <w:t>“Pendiente de Aprobación</w:t>
            </w:r>
            <w:r w:rsidRPr="00F21FC0">
              <w:rPr>
                <w:szCs w:val="18"/>
                <w:lang w:val="es-ES"/>
              </w:rPr>
              <w:t>”</w:t>
            </w:r>
            <w:r>
              <w:rPr>
                <w:szCs w:val="18"/>
                <w:lang w:val="es-ES"/>
              </w:rPr>
              <w:t xml:space="preserve"> y que tengan como Dependencia Nueva del Agente </w:t>
            </w:r>
            <w:r>
              <w:rPr>
                <w:lang w:val="es-ES"/>
              </w:rPr>
              <w:t>una Dependencia que sea administrada por el usuario logueado</w:t>
            </w:r>
          </w:p>
        </w:tc>
        <w:tc>
          <w:tcPr>
            <w:tcW w:w="850" w:type="dxa"/>
          </w:tcPr>
          <w:p w14:paraId="7064D8CF" w14:textId="4F5A6E1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7DE6B57" w14:textId="5B3E364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5AC8E968" w14:textId="7CB53E65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1C121718" w14:textId="77777777" w:rsidTr="00423EE7">
        <w:trPr>
          <w:trHeight w:val="507"/>
          <w:jc w:val="center"/>
        </w:trPr>
        <w:tc>
          <w:tcPr>
            <w:tcW w:w="562" w:type="dxa"/>
            <w:shd w:val="clear" w:color="auto" w:fill="auto"/>
          </w:tcPr>
          <w:p w14:paraId="7220CAF1" w14:textId="55ED0055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10.1</w:t>
            </w:r>
          </w:p>
        </w:tc>
        <w:tc>
          <w:tcPr>
            <w:tcW w:w="1418" w:type="dxa"/>
            <w:shd w:val="clear" w:color="auto" w:fill="auto"/>
          </w:tcPr>
          <w:p w14:paraId="6F1664EE" w14:textId="7D0CB8B9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 y Apellido</w:t>
            </w:r>
          </w:p>
        </w:tc>
        <w:tc>
          <w:tcPr>
            <w:tcW w:w="850" w:type="dxa"/>
            <w:shd w:val="clear" w:color="auto" w:fill="auto"/>
          </w:tcPr>
          <w:p w14:paraId="492AE616" w14:textId="48E92CDD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DC9BBED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F3B3616" w14:textId="4558F932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y Apellido del Agente al que pertenece la Solicitud</w:t>
            </w:r>
          </w:p>
        </w:tc>
        <w:tc>
          <w:tcPr>
            <w:tcW w:w="850" w:type="dxa"/>
          </w:tcPr>
          <w:p w14:paraId="6D96AC4D" w14:textId="078EA24E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85CFCA9" w14:textId="05F536C6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255AE72" w14:textId="2B42F264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7C248FFD" w14:textId="77777777" w:rsidTr="00423EE7">
        <w:trPr>
          <w:trHeight w:val="507"/>
          <w:jc w:val="center"/>
        </w:trPr>
        <w:tc>
          <w:tcPr>
            <w:tcW w:w="562" w:type="dxa"/>
            <w:shd w:val="clear" w:color="auto" w:fill="auto"/>
          </w:tcPr>
          <w:p w14:paraId="39354F7E" w14:textId="2E627A09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10.2</w:t>
            </w:r>
          </w:p>
        </w:tc>
        <w:tc>
          <w:tcPr>
            <w:tcW w:w="1418" w:type="dxa"/>
            <w:shd w:val="clear" w:color="auto" w:fill="auto"/>
          </w:tcPr>
          <w:p w14:paraId="4D375CC7" w14:textId="21B4D805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5FEF2D7C" w14:textId="06DF18E5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5B0DD2A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D217C69" w14:textId="7537F08B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CUIL/CUIT del Agente al que pertenece la Solicitud</w:t>
            </w:r>
          </w:p>
        </w:tc>
        <w:tc>
          <w:tcPr>
            <w:tcW w:w="850" w:type="dxa"/>
          </w:tcPr>
          <w:p w14:paraId="28AE8E34" w14:textId="2D5FF0B3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B92345C" w14:textId="54A1C33D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2EF9499" w14:textId="5CCBEE8C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57E99EA7" w14:textId="77777777" w:rsidTr="00423EE7">
        <w:trPr>
          <w:trHeight w:val="507"/>
          <w:jc w:val="center"/>
        </w:trPr>
        <w:tc>
          <w:tcPr>
            <w:tcW w:w="562" w:type="dxa"/>
            <w:shd w:val="clear" w:color="auto" w:fill="auto"/>
          </w:tcPr>
          <w:p w14:paraId="63B3F92D" w14:textId="1616E5AA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10.3</w:t>
            </w:r>
          </w:p>
        </w:tc>
        <w:tc>
          <w:tcPr>
            <w:tcW w:w="1418" w:type="dxa"/>
            <w:shd w:val="clear" w:color="auto" w:fill="auto"/>
          </w:tcPr>
          <w:p w14:paraId="0A6B14AF" w14:textId="38785365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49052F2D" w14:textId="37CABCE5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6EFB4A0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4F151D1" w14:textId="5E0E3AEA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Agente al que pertenece la Solicitud</w:t>
            </w:r>
          </w:p>
        </w:tc>
        <w:tc>
          <w:tcPr>
            <w:tcW w:w="850" w:type="dxa"/>
          </w:tcPr>
          <w:p w14:paraId="08DC83CA" w14:textId="62B533CE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EB88D17" w14:textId="5C914D63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9096161" w14:textId="4D52A9DA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107A4875" w14:textId="77777777" w:rsidTr="00423EE7">
        <w:trPr>
          <w:trHeight w:val="507"/>
          <w:jc w:val="center"/>
        </w:trPr>
        <w:tc>
          <w:tcPr>
            <w:tcW w:w="562" w:type="dxa"/>
            <w:shd w:val="clear" w:color="auto" w:fill="auto"/>
          </w:tcPr>
          <w:p w14:paraId="751AE7DB" w14:textId="3ABDF2D9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10.4</w:t>
            </w:r>
          </w:p>
        </w:tc>
        <w:tc>
          <w:tcPr>
            <w:tcW w:w="1418" w:type="dxa"/>
            <w:shd w:val="clear" w:color="auto" w:fill="auto"/>
          </w:tcPr>
          <w:p w14:paraId="243DB68B" w14:textId="3E3A67E0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6E90C13E" w14:textId="77BD5D6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252640E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DD542BA" w14:textId="3B5CBF54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la dependencia a </w:t>
            </w:r>
            <w:proofErr w:type="gramStart"/>
            <w:r>
              <w:rPr>
                <w:lang w:val="es-ES"/>
              </w:rPr>
              <w:t>cual</w:t>
            </w:r>
            <w:proofErr w:type="gramEnd"/>
            <w:r>
              <w:rPr>
                <w:lang w:val="es-ES"/>
              </w:rPr>
              <w:t xml:space="preserve"> pertenece el Agente al que pertenece la Solicitud</w:t>
            </w:r>
          </w:p>
        </w:tc>
        <w:tc>
          <w:tcPr>
            <w:tcW w:w="850" w:type="dxa"/>
          </w:tcPr>
          <w:p w14:paraId="296DCB03" w14:textId="7B81B6B9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4120C3A" w14:textId="3A4BE499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36BFA9D" w14:textId="0C8D9222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08CAAE7B" w14:textId="77777777" w:rsidTr="00423EE7">
        <w:trPr>
          <w:trHeight w:val="507"/>
          <w:jc w:val="center"/>
        </w:trPr>
        <w:tc>
          <w:tcPr>
            <w:tcW w:w="562" w:type="dxa"/>
            <w:shd w:val="clear" w:color="auto" w:fill="auto"/>
          </w:tcPr>
          <w:p w14:paraId="2430E55B" w14:textId="0FFEE008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10.5</w:t>
            </w:r>
          </w:p>
        </w:tc>
        <w:tc>
          <w:tcPr>
            <w:tcW w:w="1418" w:type="dxa"/>
            <w:shd w:val="clear" w:color="auto" w:fill="auto"/>
          </w:tcPr>
          <w:p w14:paraId="02DBA822" w14:textId="62944FEB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 Solicitud</w:t>
            </w:r>
          </w:p>
        </w:tc>
        <w:tc>
          <w:tcPr>
            <w:tcW w:w="850" w:type="dxa"/>
            <w:shd w:val="clear" w:color="auto" w:fill="auto"/>
          </w:tcPr>
          <w:p w14:paraId="3FCDCC2F" w14:textId="36B52BCF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51F0AE1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2F1487C" w14:textId="6312050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Estado de la Solicitud</w:t>
            </w:r>
          </w:p>
        </w:tc>
        <w:tc>
          <w:tcPr>
            <w:tcW w:w="850" w:type="dxa"/>
          </w:tcPr>
          <w:p w14:paraId="1D76825C" w14:textId="24FDE2A4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673B792" w14:textId="3AEC7EE0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0564611" w14:textId="1DCC344A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028B2960" w14:textId="77777777" w:rsidTr="00C93002">
        <w:trPr>
          <w:trHeight w:val="349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068D9272" w14:textId="02C38649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10.6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0037DB96" w14:textId="2FBEE8C5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Alta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79EFB77F" w14:textId="5F5E738C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  <w:vMerge w:val="restart"/>
          </w:tcPr>
          <w:p w14:paraId="7C5F7134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486E008" w14:textId="4557EAA2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Fecha de Alta de la Solicitud</w:t>
            </w:r>
          </w:p>
        </w:tc>
        <w:tc>
          <w:tcPr>
            <w:tcW w:w="850" w:type="dxa"/>
            <w:vMerge w:val="restart"/>
          </w:tcPr>
          <w:p w14:paraId="754D94C1" w14:textId="06ECB6D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3C50A813" w14:textId="422F31F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  <w:vMerge w:val="restart"/>
          </w:tcPr>
          <w:p w14:paraId="7D4CB365" w14:textId="279CC519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D2DE2" w:rsidRPr="008A6737" w14:paraId="3C98714A" w14:textId="77777777" w:rsidTr="00423EE7">
        <w:trPr>
          <w:trHeight w:val="349"/>
          <w:jc w:val="center"/>
        </w:trPr>
        <w:tc>
          <w:tcPr>
            <w:tcW w:w="562" w:type="dxa"/>
            <w:vMerge/>
            <w:shd w:val="clear" w:color="auto" w:fill="auto"/>
          </w:tcPr>
          <w:p w14:paraId="4593890F" w14:textId="77777777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7FDD479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FCCFF7E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672874D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2BD58A3" w14:textId="190921D3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Formato DD/MM/AAAA</w:t>
            </w:r>
          </w:p>
        </w:tc>
        <w:tc>
          <w:tcPr>
            <w:tcW w:w="850" w:type="dxa"/>
            <w:vMerge/>
          </w:tcPr>
          <w:p w14:paraId="04FE1985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2325AE8D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7A629A4" w14:textId="77777777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ED2DE2" w:rsidRPr="008A6737" w14:paraId="7CD83DD0" w14:textId="77777777" w:rsidTr="00423EE7">
        <w:trPr>
          <w:trHeight w:val="507"/>
          <w:jc w:val="center"/>
        </w:trPr>
        <w:tc>
          <w:tcPr>
            <w:tcW w:w="562" w:type="dxa"/>
            <w:shd w:val="clear" w:color="auto" w:fill="auto"/>
          </w:tcPr>
          <w:p w14:paraId="04D8C91E" w14:textId="72FED397" w:rsidR="00ED2DE2" w:rsidRDefault="00ED2DE2" w:rsidP="00ED2DE2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10.7</w:t>
            </w:r>
          </w:p>
        </w:tc>
        <w:tc>
          <w:tcPr>
            <w:tcW w:w="1418" w:type="dxa"/>
            <w:shd w:val="clear" w:color="auto" w:fill="auto"/>
          </w:tcPr>
          <w:p w14:paraId="0BA82B2A" w14:textId="6A0E0E49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Visualizar Solicitud</w:t>
            </w:r>
          </w:p>
        </w:tc>
        <w:tc>
          <w:tcPr>
            <w:tcW w:w="850" w:type="dxa"/>
            <w:shd w:val="clear" w:color="auto" w:fill="auto"/>
          </w:tcPr>
          <w:p w14:paraId="4D8CA4A0" w14:textId="11FFA569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27947B13" w14:textId="77777777" w:rsidR="00ED2DE2" w:rsidRPr="00D87ADA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FD1979D" w14:textId="53757B8E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commentRangeStart w:id="13"/>
            <w:proofErr w:type="spellStart"/>
            <w:r>
              <w:rPr>
                <w:lang w:val="es-ES"/>
              </w:rPr>
              <w:t>UI_Visualizar_Formulario_Modificación_Dependencia</w:t>
            </w:r>
            <w:commentRangeEnd w:id="13"/>
            <w:proofErr w:type="spellEnd"/>
            <w:r>
              <w:rPr>
                <w:rStyle w:val="Refdecomentario"/>
              </w:rPr>
              <w:commentReference w:id="13"/>
            </w:r>
          </w:p>
          <w:p w14:paraId="06423F6E" w14:textId="26B25234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 w:rsidRPr="002D1025">
              <w:rPr>
                <w:lang w:val="es-ES"/>
              </w:rPr>
              <w:t>pre-cargada</w:t>
            </w:r>
            <w:proofErr w:type="spellEnd"/>
            <w:r w:rsidRPr="002D1025">
              <w:rPr>
                <w:lang w:val="es-ES"/>
              </w:rPr>
              <w:t xml:space="preserve"> con los datos del registro seleccionado, sin posibilidad de editar los mismos</w:t>
            </w:r>
          </w:p>
        </w:tc>
        <w:tc>
          <w:tcPr>
            <w:tcW w:w="850" w:type="dxa"/>
          </w:tcPr>
          <w:p w14:paraId="368802ED" w14:textId="028125E8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AE51F22" w14:textId="2F97DC52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62E81771" w14:textId="6FEC019E" w:rsidR="00ED2DE2" w:rsidRDefault="00ED2DE2" w:rsidP="00ED2D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1FFA2980" w14:textId="5B16CB65" w:rsidR="00C0795C" w:rsidRDefault="00C0795C" w:rsidP="00417869">
      <w:pPr>
        <w:rPr>
          <w:sz w:val="2"/>
          <w:szCs w:val="2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77777777" w:rsidR="005871EB" w:rsidRPr="005871EB" w:rsidRDefault="005871EB" w:rsidP="005871EB">
      <w:pPr>
        <w:rPr>
          <w:sz w:val="2"/>
          <w:szCs w:val="2"/>
        </w:rPr>
      </w:pPr>
    </w:p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288B833F" w14:textId="77777777" w:rsidR="005871EB" w:rsidRPr="005871EB" w:rsidRDefault="005871EB" w:rsidP="005871EB">
      <w:pPr>
        <w:rPr>
          <w:sz w:val="2"/>
          <w:szCs w:val="2"/>
        </w:rPr>
      </w:pPr>
    </w:p>
    <w:p w14:paraId="533C5137" w14:textId="77777777" w:rsidR="005871EB" w:rsidRPr="005871EB" w:rsidRDefault="005871EB" w:rsidP="005871EB">
      <w:pPr>
        <w:rPr>
          <w:sz w:val="2"/>
          <w:szCs w:val="2"/>
        </w:rPr>
      </w:pPr>
    </w:p>
    <w:p w14:paraId="710676AB" w14:textId="2FA4DD0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C0699A" w14:textId="2FBB9F7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4BE09B40" w14:textId="378966A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D331D3C" w14:textId="7D67ACF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D6261B6" w14:textId="79BF51F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BB8B3C5" w14:textId="28F9BF3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02A67E5" w14:textId="0A652D6B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12AEF86" w14:textId="642170C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1EFD9AE" w14:textId="1F54BE1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10D0B2A" w14:textId="7A14DBC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D40AB74" w14:textId="07BA642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4A12ED9" w14:textId="068EE5EB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33172CDB" w14:textId="1B20A826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4EDF846F" w14:textId="6FE86CDD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42A5529F" w14:textId="5B5F6CCF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76DE333D" w14:textId="45609688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257BC47D" w14:textId="182DA42A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29FF8DF1" w14:textId="4BF5103F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137D157C" w14:textId="40ADEC4C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6B4EE690" w14:textId="4CF0230A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337D12DF" w14:textId="6049BF7D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08440D62" w14:textId="35C21C74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72CA5C4A" w14:textId="58436E07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2DE0F928" w14:textId="2AC33B9D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1ED2C5D6" w14:textId="16FC6761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6C16B666" w14:textId="3E604FCE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0FE26948" w14:textId="7BEDA1A8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665F9434" w14:textId="7BC57790" w:rsidR="008C64E4" w:rsidRDefault="008C64E4" w:rsidP="005871EB">
      <w:pPr>
        <w:tabs>
          <w:tab w:val="left" w:pos="1410"/>
        </w:tabs>
        <w:rPr>
          <w:sz w:val="2"/>
          <w:szCs w:val="2"/>
        </w:rPr>
      </w:pPr>
    </w:p>
    <w:p w14:paraId="6188C5FF" w14:textId="36E89F6E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1538FD9B" w14:textId="4665D117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4B133885" w14:textId="3B6C2600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3EFAA61E" w14:textId="30C397C1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5AA18C32" w14:textId="028C4624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5A6B7CBD" w14:textId="689D3833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7281EFB0" w14:textId="7DD53A1B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782311B8" w14:textId="746BC00B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64B35E1B" w14:textId="502E123E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127EA599" w14:textId="1FA3A697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643AB7AF" w14:textId="3BA5A3B2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5C85A573" w14:textId="0E29190D" w:rsid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59B2CD41" w14:textId="77777777" w:rsidR="008C64E4" w:rsidRPr="008C64E4" w:rsidRDefault="008C64E4" w:rsidP="005871EB">
      <w:pPr>
        <w:tabs>
          <w:tab w:val="left" w:pos="1410"/>
        </w:tabs>
        <w:rPr>
          <w:sz w:val="20"/>
          <w:szCs w:val="20"/>
        </w:rPr>
      </w:pPr>
    </w:p>
    <w:p w14:paraId="7FAE96EF" w14:textId="52C3DFB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6A9752" w14:textId="6D86CD1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7763C73" w14:textId="7B7A3F3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BD91813" w14:textId="1FC8DCC3" w:rsidR="009D2EA0" w:rsidRDefault="009D2EA0" w:rsidP="005871EB">
      <w:pPr>
        <w:tabs>
          <w:tab w:val="left" w:pos="1410"/>
        </w:tabs>
        <w:rPr>
          <w:sz w:val="20"/>
          <w:szCs w:val="20"/>
        </w:rPr>
      </w:pPr>
    </w:p>
    <w:p w14:paraId="77C9D8FD" w14:textId="15964BF0" w:rsidR="009D2EA0" w:rsidRDefault="009D2EA0" w:rsidP="005871EB">
      <w:pPr>
        <w:tabs>
          <w:tab w:val="left" w:pos="1410"/>
        </w:tabs>
        <w:rPr>
          <w:sz w:val="20"/>
          <w:szCs w:val="20"/>
        </w:rPr>
      </w:pPr>
    </w:p>
    <w:p w14:paraId="41EBEA90" w14:textId="12926EE1" w:rsidR="009D2EA0" w:rsidRDefault="009D2EA0" w:rsidP="005871EB">
      <w:pPr>
        <w:tabs>
          <w:tab w:val="left" w:pos="1410"/>
        </w:tabs>
        <w:rPr>
          <w:sz w:val="20"/>
          <w:szCs w:val="20"/>
        </w:rPr>
      </w:pPr>
    </w:p>
    <w:p w14:paraId="16B47C0B" w14:textId="25075E5B" w:rsidR="009D2EA0" w:rsidRDefault="009D2EA0" w:rsidP="005871EB">
      <w:pPr>
        <w:tabs>
          <w:tab w:val="left" w:pos="1410"/>
        </w:tabs>
        <w:rPr>
          <w:sz w:val="20"/>
          <w:szCs w:val="20"/>
        </w:rPr>
      </w:pPr>
    </w:p>
    <w:p w14:paraId="26BB90EB" w14:textId="688BC33E" w:rsidR="009D2EA0" w:rsidRDefault="009D2EA0" w:rsidP="005871EB">
      <w:pPr>
        <w:tabs>
          <w:tab w:val="left" w:pos="1410"/>
        </w:tabs>
        <w:rPr>
          <w:sz w:val="20"/>
          <w:szCs w:val="20"/>
        </w:rPr>
      </w:pPr>
    </w:p>
    <w:p w14:paraId="54CE1776" w14:textId="0166DFF7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62AAAEE4" w14:textId="49044874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445C7776" w14:textId="2A5FC43B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36F7E785" w14:textId="5F79BC38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5C36A78E" w14:textId="37C6CC0D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608EE3EA" w14:textId="64CA7600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461DD0B7" w14:textId="00DCD9D8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339DF362" w14:textId="4D8ECE1E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7A86403B" w14:textId="0B5B0C2D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3EEECDD3" w14:textId="6A5AE952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3CB5EE8B" w14:textId="2A8D18B9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01FA3CF7" w14:textId="78017557" w:rsidR="001D50BC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6AFF91DA" w14:textId="77777777" w:rsidR="001D50BC" w:rsidRPr="009D2EA0" w:rsidRDefault="001D50BC" w:rsidP="005871EB">
      <w:pPr>
        <w:tabs>
          <w:tab w:val="left" w:pos="1410"/>
        </w:tabs>
        <w:rPr>
          <w:sz w:val="20"/>
          <w:szCs w:val="20"/>
        </w:rPr>
      </w:pPr>
    </w:p>
    <w:p w14:paraId="2FE2B717" w14:textId="347BBC7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9F9EEC9" w14:textId="215875D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9AE9931" w14:textId="301454C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7052798" w14:textId="4555B6E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4565FBD" w14:textId="101C742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EA1261B" w14:textId="4A4C5C2D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E78FD11" w14:textId="7840ABF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411509B" w14:textId="0B2D40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1F8B9F" w14:textId="23DDE4A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29A09DA" w14:textId="265D69A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8AABC26" w14:textId="6E19EE48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3D73245" w14:textId="1F65CAF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F2759B1" w14:textId="77238C7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9D124C0" w14:textId="2F7ECB0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E3E85A9" w14:textId="231F23F4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CB30E72" w14:textId="7AAC41E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D6A3502" w14:textId="434E2B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8F713FD" w14:textId="7A17DC4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06BBD10" w14:textId="1C0EEF3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3FACABA" w14:textId="73F5F72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E1760DE" w14:textId="7A89826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85D002B" w14:textId="1859022B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9B4F547" w14:textId="4E23F27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41AC11C" w14:textId="420F8CD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B328723" w14:textId="7E590CC5" w:rsidR="0011586F" w:rsidRDefault="0011586F" w:rsidP="0011586F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Nuevas</w:t>
      </w:r>
    </w:p>
    <w:p w14:paraId="09A8BB26" w14:textId="77777777" w:rsidR="007E3939" w:rsidRDefault="007E3939" w:rsidP="007E3939">
      <w:pPr>
        <w:pStyle w:val="Ttulo2"/>
      </w:pPr>
      <w:bookmarkStart w:id="14" w:name="_Regla_1"/>
      <w:bookmarkStart w:id="15" w:name="_Regla_3"/>
      <w:bookmarkEnd w:id="14"/>
      <w:bookmarkEnd w:id="15"/>
      <w:r>
        <w:t>Regla 3</w:t>
      </w:r>
    </w:p>
    <w:p w14:paraId="3644D4E9" w14:textId="0DCD3C05" w:rsidR="007E3939" w:rsidRPr="007E3939" w:rsidRDefault="007E3939" w:rsidP="007E3939">
      <w:pPr>
        <w:ind w:left="346"/>
        <w:rPr>
          <w:lang w:val="es-ES"/>
        </w:rPr>
      </w:pPr>
      <w:r w:rsidRPr="007E3939">
        <w:rPr>
          <w:lang w:val="es-ES"/>
        </w:rPr>
        <w:t>El Sistema deberá validar lo siguiente:</w:t>
      </w:r>
    </w:p>
    <w:p w14:paraId="1584401F" w14:textId="0D9C9080" w:rsidR="007E3939" w:rsidRDefault="007E3939" w:rsidP="007E3939">
      <w:pPr>
        <w:ind w:left="346"/>
      </w:pPr>
    </w:p>
    <w:p w14:paraId="4A602A8F" w14:textId="54307202" w:rsidR="007E3939" w:rsidRDefault="007E3939" w:rsidP="007E3939">
      <w:pPr>
        <w:pStyle w:val="Prrafodelista"/>
        <w:numPr>
          <w:ilvl w:val="0"/>
          <w:numId w:val="48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Validar si el número de CUIL/CUIT ingresado en el campo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“Busca por CUIL/CUIT”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existe en el Sistema. En caso contrario, muestra el mensaje:</w:t>
      </w:r>
    </w:p>
    <w:p w14:paraId="75DAE0C4" w14:textId="2897DE16" w:rsidR="007E3939" w:rsidRDefault="007E3939" w:rsidP="007E3939">
      <w:pPr>
        <w:pStyle w:val="Prrafodelista"/>
        <w:numPr>
          <w:ilvl w:val="1"/>
          <w:numId w:val="48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t xml:space="preserve"> 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“No existe ningún Agente con el número de CUIL/CUIT ingresado. Por favor, verificar”.</w:t>
      </w:r>
    </w:p>
    <w:p w14:paraId="652FB653" w14:textId="77777777" w:rsidR="00331CF0" w:rsidRDefault="00331CF0" w:rsidP="00331CF0">
      <w:pPr>
        <w:pStyle w:val="Prrafodelista"/>
        <w:ind w:left="178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5CAE7FC" w14:textId="400E9567" w:rsidR="00331CF0" w:rsidRDefault="00331CF0" w:rsidP="007E3939">
      <w:pPr>
        <w:pStyle w:val="Prrafodelista"/>
        <w:numPr>
          <w:ilvl w:val="0"/>
          <w:numId w:val="48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el número de CUIL/CUIT existe en el Sistema, se deberá v</w:t>
      </w:r>
      <w:r w:rsid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alidar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si el Agente tiene informada una Fecha de Baja:</w:t>
      </w:r>
    </w:p>
    <w:p w14:paraId="4921A9D7" w14:textId="0ECB16A7" w:rsidR="007E3939" w:rsidRDefault="00331CF0" w:rsidP="00331CF0">
      <w:pPr>
        <w:pStyle w:val="Prrafodelista"/>
        <w:numPr>
          <w:ilvl w:val="1"/>
          <w:numId w:val="48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En caso que si tenga informada una Fecha de Baja, se deberá validar si el Agente es Agente Externo:</w:t>
      </w:r>
    </w:p>
    <w:p w14:paraId="1664B7E3" w14:textId="10D617C1" w:rsidR="00331CF0" w:rsidRDefault="00331CF0" w:rsidP="00331CF0">
      <w:pPr>
        <w:pStyle w:val="Prrafodelista"/>
        <w:numPr>
          <w:ilvl w:val="2"/>
          <w:numId w:val="48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es Agente Externo, se muestra el mensaje:</w:t>
      </w:r>
    </w:p>
    <w:p w14:paraId="005A0156" w14:textId="2030C170" w:rsidR="00331CF0" w:rsidRDefault="00331CF0" w:rsidP="00331CF0">
      <w:pPr>
        <w:pStyle w:val="Prrafodelista"/>
        <w:numPr>
          <w:ilvl w:val="3"/>
          <w:numId w:val="48"/>
        </w:numPr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“El Agente 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es un Agente Externo y su Fecha de Baja es </w:t>
      </w:r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&lt;</w:t>
      </w:r>
      <w:proofErr w:type="spellStart"/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dd</w:t>
      </w:r>
      <w:proofErr w:type="spellEnd"/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/mm/</w:t>
      </w:r>
      <w:proofErr w:type="spellStart"/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aaaa</w:t>
      </w:r>
      <w:proofErr w:type="spellEnd"/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&gt;</w:t>
      </w:r>
      <w:r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”</w:t>
      </w:r>
    </w:p>
    <w:p w14:paraId="0979A515" w14:textId="3DB4824F" w:rsidR="00331CF0" w:rsidRPr="00331CF0" w:rsidRDefault="00331CF0" w:rsidP="00331CF0">
      <w:pPr>
        <w:pStyle w:val="Prrafodelista"/>
        <w:numPr>
          <w:ilvl w:val="2"/>
          <w:numId w:val="48"/>
        </w:numPr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</w:pPr>
      <w:r w:rsidRPr="00331CF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Si NO es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Externo, se muestra el mensaje:</w:t>
      </w:r>
    </w:p>
    <w:p w14:paraId="61929702" w14:textId="2A655394" w:rsidR="007E3939" w:rsidRDefault="00331CF0" w:rsidP="00331CF0">
      <w:pPr>
        <w:pStyle w:val="Prrafodelista"/>
        <w:numPr>
          <w:ilvl w:val="3"/>
          <w:numId w:val="48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“El Agente 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se encuentra dado de baja”</w:t>
      </w:r>
    </w:p>
    <w:p w14:paraId="0C4416C8" w14:textId="77777777" w:rsidR="001C7E79" w:rsidRDefault="001C7E79" w:rsidP="001C7E79">
      <w:pPr>
        <w:pStyle w:val="Prrafodelista"/>
        <w:ind w:left="322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5C7841F" w14:textId="5602554B" w:rsidR="00331CF0" w:rsidRDefault="00331CF0" w:rsidP="00331CF0">
      <w:pPr>
        <w:pStyle w:val="Prrafodelista"/>
        <w:numPr>
          <w:ilvl w:val="1"/>
          <w:numId w:val="48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En caso que NO tenga informada una Fecha de Baja, se muestra el mensaje:</w:t>
      </w:r>
    </w:p>
    <w:p w14:paraId="328F0CC4" w14:textId="3B792608" w:rsidR="00331CF0" w:rsidRDefault="00331CF0" w:rsidP="00331CF0">
      <w:pPr>
        <w:pStyle w:val="Prrafodelista"/>
        <w:numPr>
          <w:ilvl w:val="2"/>
          <w:numId w:val="48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“El Agente 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se encuentra activo”</w:t>
      </w:r>
    </w:p>
    <w:p w14:paraId="31B4DE91" w14:textId="77777777" w:rsidR="008C64E4" w:rsidRPr="007E3939" w:rsidRDefault="008C64E4" w:rsidP="008C64E4">
      <w:pPr>
        <w:pStyle w:val="Prrafodelista"/>
        <w:ind w:left="250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8504A8E" w14:textId="3D742040" w:rsidR="0011586F" w:rsidRDefault="00115ABC" w:rsidP="0011586F">
      <w:pPr>
        <w:pStyle w:val="Ttulo2"/>
      </w:pPr>
      <w:bookmarkStart w:id="16" w:name="_Regla_4"/>
      <w:bookmarkEnd w:id="16"/>
      <w:r>
        <w:t xml:space="preserve">Regla </w:t>
      </w:r>
      <w:r w:rsidR="007E3939">
        <w:t>4</w:t>
      </w:r>
    </w:p>
    <w:p w14:paraId="70B13E09" w14:textId="7BCE5FD6" w:rsidR="00115ABC" w:rsidRPr="00AA42B8" w:rsidRDefault="00115ABC" w:rsidP="00115ABC">
      <w:pPr>
        <w:ind w:left="346"/>
        <w:rPr>
          <w:lang w:val="es-ES"/>
        </w:rPr>
      </w:pPr>
      <w:r w:rsidRPr="00AA42B8">
        <w:rPr>
          <w:lang w:val="es-ES"/>
        </w:rPr>
        <w:t>La grilla “</w:t>
      </w:r>
      <w:r>
        <w:rPr>
          <w:lang w:val="es-ES"/>
        </w:rPr>
        <w:t>Listado de Solicitudes Rechazadas u Observadas</w:t>
      </w:r>
      <w:r w:rsidRPr="00AA42B8">
        <w:rPr>
          <w:lang w:val="es-ES"/>
        </w:rPr>
        <w:t>” se deberá ordenar según los siguientes criterios;</w:t>
      </w:r>
    </w:p>
    <w:p w14:paraId="5AA5D8CD" w14:textId="77777777" w:rsidR="00115ABC" w:rsidRPr="00AA42B8" w:rsidRDefault="00115ABC" w:rsidP="00115ABC">
      <w:pPr>
        <w:ind w:left="346"/>
        <w:rPr>
          <w:lang w:val="es-ES"/>
        </w:rPr>
      </w:pPr>
    </w:p>
    <w:p w14:paraId="1A132BAE" w14:textId="01154E57" w:rsidR="0042527B" w:rsidRDefault="0042527B" w:rsidP="00115ABC">
      <w:pPr>
        <w:pStyle w:val="Prrafodelista"/>
        <w:numPr>
          <w:ilvl w:val="0"/>
          <w:numId w:val="47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D102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El primer criterio de orden es por el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Tipo</w:t>
      </w:r>
      <w:r w:rsidRPr="002D102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de la Solicitud,</w:t>
      </w:r>
      <w:r w:rsidR="00ED2DE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mostrando primero las solicitudes de Alta de Ingresante, luego las de Modificación de Modalidad de Vinculación y por ultimo las de Modificación de Dependencia. </w:t>
      </w:r>
    </w:p>
    <w:p w14:paraId="296B134F" w14:textId="77777777" w:rsidR="00ED2DE2" w:rsidRDefault="00ED2DE2" w:rsidP="00ED2DE2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77B224A" w14:textId="5AD6E7E7" w:rsidR="00115ABC" w:rsidRPr="002D1025" w:rsidRDefault="00115ABC" w:rsidP="00115ABC">
      <w:pPr>
        <w:pStyle w:val="Prrafodelista"/>
        <w:numPr>
          <w:ilvl w:val="0"/>
          <w:numId w:val="47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D102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El </w:t>
      </w:r>
      <w:r w:rsidR="00ED2DE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segundo</w:t>
      </w:r>
      <w:r w:rsidRPr="002D102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criterio de orden es por el Estado de la Solicitud, mostrando primero aquellas que tengan Estado “Rechazada” y luego las que tengan Estado “Observada”.</w:t>
      </w:r>
    </w:p>
    <w:p w14:paraId="39DF475A" w14:textId="77777777" w:rsidR="00115ABC" w:rsidRPr="002D1025" w:rsidRDefault="00115ABC" w:rsidP="00115ABC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999D87C" w14:textId="30D3955F" w:rsidR="005871EB" w:rsidRPr="00ED2DE2" w:rsidRDefault="00115ABC" w:rsidP="00595FD3">
      <w:pPr>
        <w:pStyle w:val="Prrafodelista"/>
        <w:numPr>
          <w:ilvl w:val="0"/>
          <w:numId w:val="47"/>
        </w:numPr>
        <w:tabs>
          <w:tab w:val="left" w:pos="4020"/>
        </w:tabs>
        <w:rPr>
          <w:lang w:val="es-ES"/>
        </w:rPr>
      </w:pPr>
      <w:r w:rsidRPr="002D102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El </w:t>
      </w:r>
      <w:r w:rsidR="00ED2DE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tercer</w:t>
      </w:r>
      <w:r w:rsidRPr="002D102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criterio de orden es por el campo Fecha de Alta, de forma del más antiguo al más reciente.</w:t>
      </w:r>
    </w:p>
    <w:p w14:paraId="2F3F4A67" w14:textId="77777777" w:rsidR="00ED2DE2" w:rsidRPr="00ED2DE2" w:rsidRDefault="00ED2DE2" w:rsidP="00ED2DE2">
      <w:pPr>
        <w:pStyle w:val="Prrafodelista"/>
        <w:rPr>
          <w:lang w:val="es-ES"/>
        </w:rPr>
      </w:pPr>
    </w:p>
    <w:p w14:paraId="37D718CF" w14:textId="5CE270DE" w:rsidR="00ED2DE2" w:rsidRDefault="00ED2DE2" w:rsidP="00ED2DE2">
      <w:pPr>
        <w:pStyle w:val="Ttulo2"/>
      </w:pPr>
      <w:bookmarkStart w:id="17" w:name="_Regla_51"/>
      <w:bookmarkEnd w:id="17"/>
      <w:r>
        <w:t>Regla 51</w:t>
      </w:r>
    </w:p>
    <w:p w14:paraId="5D6F4183" w14:textId="77777777" w:rsidR="00ED2DE2" w:rsidRDefault="00ED2DE2" w:rsidP="00ED2DE2">
      <w:pPr>
        <w:ind w:firstLine="346"/>
        <w:rPr>
          <w:lang w:val="es-ES"/>
        </w:rPr>
      </w:pPr>
      <w:r w:rsidRPr="00D56B72">
        <w:rPr>
          <w:lang w:val="es-ES"/>
        </w:rPr>
        <w:t xml:space="preserve">El </w:t>
      </w:r>
      <w:r w:rsidRPr="007E3939">
        <w:rPr>
          <w:lang w:val="es-ES"/>
        </w:rPr>
        <w:t>Sistema deberá validar</w:t>
      </w:r>
      <w:r>
        <w:rPr>
          <w:lang w:val="es-ES"/>
        </w:rPr>
        <w:t xml:space="preserve"> el Tipo de Solicitud de la Solicitud seleccionada:</w:t>
      </w:r>
    </w:p>
    <w:p w14:paraId="10313488" w14:textId="77777777" w:rsidR="00ED2DE2" w:rsidRDefault="00ED2DE2" w:rsidP="00ED2DE2">
      <w:pPr>
        <w:ind w:firstLine="346"/>
        <w:rPr>
          <w:sz w:val="20"/>
          <w:szCs w:val="20"/>
          <w:lang w:val="es-ES"/>
        </w:rPr>
      </w:pPr>
    </w:p>
    <w:p w14:paraId="4AB8F523" w14:textId="77777777" w:rsidR="00ED2DE2" w:rsidRDefault="00ED2DE2" w:rsidP="00ED2DE2">
      <w:pPr>
        <w:pStyle w:val="Prrafodelista"/>
        <w:numPr>
          <w:ilvl w:val="0"/>
          <w:numId w:val="49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la Solicitud es de tipo “Alta de Ingresante”:</w:t>
      </w:r>
    </w:p>
    <w:p w14:paraId="34A10E3E" w14:textId="77777777" w:rsidR="00ED2DE2" w:rsidRDefault="00ED2DE2" w:rsidP="00ED2DE2">
      <w:pPr>
        <w:pStyle w:val="Prrafodelista"/>
        <w:numPr>
          <w:ilvl w:val="1"/>
          <w:numId w:val="49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Invoca a la </w:t>
      </w:r>
      <w:commentRangeStart w:id="18"/>
      <w:proofErr w:type="spellStart"/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UI_Visualizar_Formulario_Alta_Ingresante</w:t>
      </w:r>
      <w:commentRangeEnd w:id="18"/>
      <w:proofErr w:type="spellEnd"/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commentReference w:id="18"/>
      </w: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proofErr w:type="spellStart"/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pre-cargada</w:t>
      </w:r>
      <w:proofErr w:type="spellEnd"/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con los datos del registro seleccionado, sin posibilidad de editar los mismos</w:t>
      </w:r>
    </w:p>
    <w:p w14:paraId="21AC21CA" w14:textId="77777777" w:rsidR="00ED2DE2" w:rsidRDefault="00ED2DE2" w:rsidP="00ED2DE2">
      <w:pPr>
        <w:pStyle w:val="Prrafodelista"/>
        <w:numPr>
          <w:ilvl w:val="0"/>
          <w:numId w:val="49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la Solicitud es de tipo “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Modificación de Modalidad de Vinculación</w:t>
      </w: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”:</w:t>
      </w:r>
    </w:p>
    <w:p w14:paraId="6398FDE0" w14:textId="77777777" w:rsidR="00ED2DE2" w:rsidRPr="00913A11" w:rsidRDefault="00ED2DE2" w:rsidP="00ED2DE2">
      <w:pPr>
        <w:pStyle w:val="Prrafodelista"/>
        <w:numPr>
          <w:ilvl w:val="1"/>
          <w:numId w:val="49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Invoca a la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commentRangeStart w:id="19"/>
      <w:proofErr w:type="spellStart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UI_Visualizar_Formulario_Modificación_Modalidad_de_Vinculación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commentRangeEnd w:id="19"/>
      <w:r>
        <w:rPr>
          <w:rStyle w:val="Refdecomentario"/>
          <w:rFonts w:ascii="Trebuchet MS" w:eastAsia="Times New Roman" w:hAnsi="Trebuchet MS" w:cs="Times New Roman"/>
          <w:lang w:eastAsia="en-US"/>
        </w:rPr>
        <w:commentReference w:id="19"/>
      </w: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los datos del registro seleccionado, sin posibilidad de editar los mismos</w:t>
      </w:r>
    </w:p>
    <w:p w14:paraId="7F505CC1" w14:textId="4248F084" w:rsidR="00ED2DE2" w:rsidRDefault="00ED2DE2" w:rsidP="00ED2DE2">
      <w:pPr>
        <w:pStyle w:val="Prrafodelista"/>
        <w:numPr>
          <w:ilvl w:val="0"/>
          <w:numId w:val="49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la Solicitud es de tipo “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Modificación de Dependencia</w:t>
      </w: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”:</w:t>
      </w:r>
    </w:p>
    <w:p w14:paraId="68C675C1" w14:textId="77777777" w:rsidR="00C51156" w:rsidRPr="00913A11" w:rsidRDefault="00ED2DE2" w:rsidP="00C51156">
      <w:pPr>
        <w:pStyle w:val="Prrafodelista"/>
        <w:numPr>
          <w:ilvl w:val="1"/>
          <w:numId w:val="49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Invoca a </w:t>
      </w:r>
      <w:commentRangeStart w:id="20"/>
      <w:proofErr w:type="spellStart"/>
      <w:r w:rsidR="00C5115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UI_Visualizar_Formulario_Modificación_Dependencia</w:t>
      </w:r>
      <w:commentRangeEnd w:id="20"/>
      <w:proofErr w:type="spellEnd"/>
      <w:r w:rsidR="00C51156">
        <w:rPr>
          <w:rStyle w:val="Refdecomentario"/>
          <w:rFonts w:ascii="Trebuchet MS" w:eastAsia="Times New Roman" w:hAnsi="Trebuchet MS" w:cs="Times New Roman"/>
          <w:lang w:eastAsia="en-US"/>
        </w:rPr>
        <w:commentReference w:id="20"/>
      </w:r>
      <w:r w:rsidR="00C5115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 w:rsidR="00C51156"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los datos del registro seleccionado, sin posibilidad de editar los mismos</w:t>
      </w:r>
    </w:p>
    <w:p w14:paraId="401636C0" w14:textId="698B43B7" w:rsidR="00ED2DE2" w:rsidRDefault="00ED2DE2" w:rsidP="00ED2DE2">
      <w:pPr>
        <w:tabs>
          <w:tab w:val="left" w:pos="4020"/>
        </w:tabs>
        <w:rPr>
          <w:lang w:val="es-ES"/>
        </w:rPr>
      </w:pPr>
    </w:p>
    <w:p w14:paraId="1EB1B67F" w14:textId="22B2F902" w:rsidR="001D50BC" w:rsidRDefault="001D50BC" w:rsidP="00ED2DE2">
      <w:pPr>
        <w:tabs>
          <w:tab w:val="left" w:pos="4020"/>
        </w:tabs>
        <w:rPr>
          <w:lang w:val="es-ES"/>
        </w:rPr>
      </w:pPr>
    </w:p>
    <w:p w14:paraId="47079785" w14:textId="77777777" w:rsidR="001D50BC" w:rsidRDefault="001D50BC" w:rsidP="00ED2DE2">
      <w:pPr>
        <w:tabs>
          <w:tab w:val="left" w:pos="4020"/>
        </w:tabs>
        <w:rPr>
          <w:lang w:val="es-ES"/>
        </w:rPr>
      </w:pPr>
    </w:p>
    <w:p w14:paraId="329FB850" w14:textId="1405136E" w:rsidR="00072CE7" w:rsidRDefault="00072CE7" w:rsidP="00072CE7">
      <w:pPr>
        <w:pStyle w:val="Ttulo2"/>
      </w:pPr>
      <w:bookmarkStart w:id="21" w:name="_Regla_52"/>
      <w:bookmarkEnd w:id="21"/>
      <w:r>
        <w:lastRenderedPageBreak/>
        <w:t>Regla 52</w:t>
      </w:r>
    </w:p>
    <w:p w14:paraId="707A986A" w14:textId="75898DDE" w:rsidR="00072CE7" w:rsidRDefault="00072CE7" w:rsidP="00072CE7">
      <w:pPr>
        <w:ind w:firstLine="346"/>
        <w:rPr>
          <w:lang w:val="es-ES"/>
        </w:rPr>
      </w:pPr>
      <w:r w:rsidRPr="00D56B72">
        <w:rPr>
          <w:lang w:val="es-ES"/>
        </w:rPr>
        <w:t xml:space="preserve">El </w:t>
      </w:r>
      <w:r w:rsidRPr="007E3939">
        <w:rPr>
          <w:lang w:val="es-ES"/>
        </w:rPr>
        <w:t>Sistema deberá validar</w:t>
      </w:r>
      <w:r>
        <w:rPr>
          <w:lang w:val="es-ES"/>
        </w:rPr>
        <w:t xml:space="preserve"> el Tipo de Solicitud de la Solicitud seleccionada:</w:t>
      </w:r>
    </w:p>
    <w:p w14:paraId="39147C47" w14:textId="61F088BB" w:rsidR="00072CE7" w:rsidRDefault="00072CE7" w:rsidP="00072CE7">
      <w:pPr>
        <w:ind w:firstLine="346"/>
        <w:rPr>
          <w:lang w:val="es-ES"/>
        </w:rPr>
      </w:pPr>
    </w:p>
    <w:p w14:paraId="747543E5" w14:textId="77777777" w:rsidR="00072CE7" w:rsidRDefault="00072CE7" w:rsidP="00072CE7">
      <w:pPr>
        <w:pStyle w:val="Prrafodelista"/>
        <w:numPr>
          <w:ilvl w:val="0"/>
          <w:numId w:val="50"/>
        </w:numPr>
        <w:tabs>
          <w:tab w:val="left" w:pos="360"/>
        </w:tabs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la Solicitud es de tipo “Alta de Ingresante”:</w:t>
      </w:r>
    </w:p>
    <w:p w14:paraId="7EDF5E03" w14:textId="6596D69D" w:rsidR="00ED2DE2" w:rsidRPr="00072CE7" w:rsidRDefault="00072CE7" w:rsidP="002F6C96">
      <w:pPr>
        <w:pStyle w:val="Prrafodelista"/>
        <w:numPr>
          <w:ilvl w:val="1"/>
          <w:numId w:val="50"/>
        </w:numPr>
        <w:tabs>
          <w:tab w:val="left" w:pos="360"/>
        </w:tabs>
        <w:rPr>
          <w:lang w:val="es-ES"/>
        </w:rPr>
      </w:pPr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Invoca a la </w:t>
      </w:r>
      <w:commentRangeStart w:id="22"/>
      <w:proofErr w:type="spellStart"/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UI_Editar_Formulario_Alta_Ingresante</w:t>
      </w:r>
      <w:commentRangeEnd w:id="22"/>
      <w:proofErr w:type="spellEnd"/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commentReference w:id="22"/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proofErr w:type="spellStart"/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pre-cargado</w:t>
      </w:r>
      <w:proofErr w:type="spellEnd"/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con los datos del registro seleccionado, permitiendo la edición de los mismos</w:t>
      </w:r>
    </w:p>
    <w:p w14:paraId="66B42AA3" w14:textId="7E5B1B94" w:rsidR="00072CE7" w:rsidRPr="00072CE7" w:rsidRDefault="00072CE7" w:rsidP="00072CE7">
      <w:pPr>
        <w:pStyle w:val="Prrafodelista"/>
        <w:numPr>
          <w:ilvl w:val="0"/>
          <w:numId w:val="50"/>
        </w:numPr>
        <w:tabs>
          <w:tab w:val="left" w:pos="360"/>
        </w:tabs>
        <w:rPr>
          <w:lang w:val="es-E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la Solicitud es de tipo “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Modificación de Modalidad de Vinculación</w:t>
      </w: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”:</w:t>
      </w:r>
    </w:p>
    <w:p w14:paraId="083E05D0" w14:textId="1D6B4D49" w:rsidR="00072CE7" w:rsidRDefault="00072CE7" w:rsidP="00072CE7">
      <w:pPr>
        <w:pStyle w:val="Prrafodelista"/>
        <w:numPr>
          <w:ilvl w:val="1"/>
          <w:numId w:val="50"/>
        </w:numPr>
        <w:tabs>
          <w:tab w:val="left" w:pos="360"/>
        </w:tabs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Invoca a la </w:t>
      </w:r>
      <w:commentRangeStart w:id="23"/>
      <w:proofErr w:type="spellStart"/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UI_Editar_Formulario_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Modificación_Modalidad_de_Vinculación</w:t>
      </w:r>
      <w:commentRangeEnd w:id="23"/>
      <w:proofErr w:type="spellEnd"/>
      <w:r w:rsidR="00C51156">
        <w:rPr>
          <w:rStyle w:val="Refdecomentario"/>
          <w:rFonts w:ascii="Trebuchet MS" w:eastAsia="Times New Roman" w:hAnsi="Trebuchet MS" w:cs="Times New Roman"/>
          <w:lang w:eastAsia="en-US"/>
        </w:rPr>
        <w:commentReference w:id="23"/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los datos del registro seleccionado, permitiendo la edición de los mismos</w:t>
      </w:r>
    </w:p>
    <w:p w14:paraId="3BBFD588" w14:textId="77777777" w:rsidR="00C51156" w:rsidRDefault="00C51156" w:rsidP="00C51156">
      <w:pPr>
        <w:pStyle w:val="Prrafodelista"/>
        <w:numPr>
          <w:ilvl w:val="0"/>
          <w:numId w:val="50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la Solicitud es de tipo “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Modificación de Dependencia</w:t>
      </w: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”:</w:t>
      </w:r>
    </w:p>
    <w:p w14:paraId="3880AED4" w14:textId="4D6BE722" w:rsidR="00C51156" w:rsidRPr="00072CE7" w:rsidRDefault="00C51156" w:rsidP="00072CE7">
      <w:pPr>
        <w:pStyle w:val="Prrafodelista"/>
        <w:numPr>
          <w:ilvl w:val="1"/>
          <w:numId w:val="50"/>
        </w:numPr>
        <w:tabs>
          <w:tab w:val="left" w:pos="360"/>
        </w:tabs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Invoca a la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commentRangeStart w:id="24"/>
      <w:proofErr w:type="spellStart"/>
      <w:r w:rsidR="001D50BC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UI_Editar_Formulario_Modificación_Dependencia</w:t>
      </w:r>
      <w:commentRangeEnd w:id="24"/>
      <w:proofErr w:type="spellEnd"/>
      <w:r w:rsidR="001D50BC">
        <w:rPr>
          <w:rStyle w:val="Refdecomentario"/>
          <w:rFonts w:ascii="Trebuchet MS" w:eastAsia="Times New Roman" w:hAnsi="Trebuchet MS" w:cs="Times New Roman"/>
          <w:lang w:eastAsia="en-US"/>
        </w:rPr>
        <w:commentReference w:id="24"/>
      </w:r>
      <w:r w:rsidR="001D50BC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 w:rsidR="001D50BC" w:rsidRPr="00072CE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los datos del registro seleccionado, permitiendo la edición de los mismos</w:t>
      </w:r>
    </w:p>
    <w:p w14:paraId="14A011C2" w14:textId="77777777" w:rsidR="00ED2DE2" w:rsidRDefault="00ED2DE2" w:rsidP="00ED2DE2">
      <w:pPr>
        <w:tabs>
          <w:tab w:val="left" w:pos="360"/>
        </w:tabs>
        <w:jc w:val="left"/>
        <w:rPr>
          <w:lang w:val="es-ES"/>
        </w:rPr>
      </w:pPr>
    </w:p>
    <w:p w14:paraId="69458D3E" w14:textId="0881680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781948F" w14:textId="4A4A21C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8FF2AC3" w14:textId="1A34E8BD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AD16C67" w14:textId="14B8D4B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1C62A5C" w14:textId="4BE45E9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30EDCD2" w14:textId="537056A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7BA6B57" w14:textId="049521B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83C4D17" w14:textId="0EA6D048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09111E7" w14:textId="24B5805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0A7C6C" w14:textId="22DAD22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BC17A0" w14:textId="472299B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sectPr w:rsidR="005871EB" w:rsidSect="00921F42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Daniela Veronica Pappa" w:date="2021-10-26T15:59:00Z" w:initials="DVP">
    <w:p w14:paraId="7B8F2644" w14:textId="5CB7D4B2" w:rsidR="004236BB" w:rsidRDefault="004236BB">
      <w:pPr>
        <w:pStyle w:val="Textocomentario"/>
      </w:pPr>
      <w:r>
        <w:rPr>
          <w:rStyle w:val="Refdecomentario"/>
        </w:rPr>
        <w:annotationRef/>
      </w:r>
      <w:r>
        <w:t>UI definida en la Historia de Usuario – 04 – Alta de Ingresante</w:t>
      </w:r>
    </w:p>
  </w:comment>
  <w:comment w:id="10" w:author="Daniela Veronica Pappa [2]" w:date="2021-11-25T13:17:00Z" w:initials="U">
    <w:p w14:paraId="44FB77B1" w14:textId="481EF5A4" w:rsidR="007E3939" w:rsidRDefault="007E3939">
      <w:pPr>
        <w:pStyle w:val="Textocomentario"/>
      </w:pPr>
      <w:r>
        <w:rPr>
          <w:rStyle w:val="Refdecomentario"/>
        </w:rPr>
        <w:annotationRef/>
      </w:r>
      <w:r>
        <w:t>UI definida en la Historia de Usuario – 10 – Modificación Modalidad – Rol Cargador</w:t>
      </w:r>
    </w:p>
  </w:comment>
  <w:comment w:id="11" w:author="Daniela Veronica Pappa [2]" w:date="2022-01-18T15:41:00Z" w:initials="U">
    <w:p w14:paraId="72C2B7FC" w14:textId="21A9676A" w:rsidR="00787D61" w:rsidRDefault="00787D61">
      <w:pPr>
        <w:pStyle w:val="Textocomentario"/>
      </w:pPr>
      <w:r>
        <w:rPr>
          <w:rStyle w:val="Refdecomentario"/>
        </w:rPr>
        <w:annotationRef/>
      </w:r>
      <w:r>
        <w:t>UI definida en la Historia de Usuario – 16 – Modificación Dependencia – Rol Cargador</w:t>
      </w:r>
    </w:p>
  </w:comment>
  <w:comment w:id="12" w:author="Daniela Veronica Pappa [2]" w:date="2021-11-25T15:15:00Z" w:initials="U">
    <w:p w14:paraId="25EE52F1" w14:textId="09F8D4C4" w:rsidR="00787D61" w:rsidRDefault="00787D61">
      <w:pPr>
        <w:pStyle w:val="Textocomentario"/>
      </w:pPr>
      <w:r>
        <w:rPr>
          <w:rStyle w:val="Refdecomentario"/>
        </w:rPr>
        <w:annotationRef/>
      </w:r>
      <w:r>
        <w:t>UI definida en la Historia de Usuario – 12 – Baja de Agente – Rol Cargador</w:t>
      </w:r>
    </w:p>
  </w:comment>
  <w:comment w:id="13" w:author="Daniela Veronica Pappa [2]" w:date="2022-01-18T15:54:00Z" w:initials="U">
    <w:p w14:paraId="5D11CBA1" w14:textId="1B259420" w:rsidR="00ED2DE2" w:rsidRDefault="00ED2DE2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17 – Visualizar Formulario - Modificación Dependencia </w:t>
      </w:r>
    </w:p>
  </w:comment>
  <w:comment w:id="18" w:author="Daniela Veronica Pappa [2]" w:date="2021-11-03T16:56:00Z" w:initials="U">
    <w:p w14:paraId="1D776E98" w14:textId="77777777" w:rsidR="00ED2DE2" w:rsidRDefault="00ED2DE2" w:rsidP="00ED2DE2">
      <w:pPr>
        <w:pStyle w:val="Textocomentario"/>
      </w:pPr>
      <w:r>
        <w:rPr>
          <w:rStyle w:val="Refdecomentario"/>
        </w:rPr>
        <w:annotationRef/>
      </w:r>
      <w:r>
        <w:t>UI definida en la Historia de Usuario – 06 – Visualizar Formulario - Alta de Ingresante</w:t>
      </w:r>
    </w:p>
  </w:comment>
  <w:comment w:id="19" w:author="Daniela Veronica Pappa [2]" w:date="2021-11-30T12:12:00Z" w:initials="U">
    <w:p w14:paraId="09DA8FCB" w14:textId="77777777" w:rsidR="00ED2DE2" w:rsidRDefault="00ED2DE2" w:rsidP="00ED2DE2">
      <w:pPr>
        <w:pStyle w:val="Textocomentario"/>
      </w:pPr>
      <w:r>
        <w:rPr>
          <w:rStyle w:val="Refdecomentario"/>
        </w:rPr>
        <w:annotationRef/>
      </w:r>
      <w:r>
        <w:t>UI definida en la Historia de Usuario – 11 – Visualizar Formulario – Modificación de Modalidad de Vinculación</w:t>
      </w:r>
    </w:p>
  </w:comment>
  <w:comment w:id="20" w:author="Daniela Veronica Pappa [2]" w:date="2022-02-21T10:38:00Z" w:initials="U">
    <w:p w14:paraId="20A06065" w14:textId="27BFF832" w:rsidR="00C51156" w:rsidRDefault="00C51156">
      <w:pPr>
        <w:pStyle w:val="Textocomentario"/>
      </w:pPr>
      <w:r>
        <w:rPr>
          <w:rStyle w:val="Refdecomentario"/>
        </w:rPr>
        <w:annotationRef/>
      </w:r>
      <w:r>
        <w:t>UI definida en la Historia de Usuario – 17 – Visualizar Formulario – Modificación de Dependencia</w:t>
      </w:r>
    </w:p>
  </w:comment>
  <w:comment w:id="22" w:author="Daniela Veronica Pappa [2]" w:date="2021-11-04T17:02:00Z" w:initials="U">
    <w:p w14:paraId="19B79D61" w14:textId="77777777" w:rsidR="00072CE7" w:rsidRDefault="00072CE7" w:rsidP="00072CE7">
      <w:pPr>
        <w:pStyle w:val="Textocomentario"/>
      </w:pPr>
      <w:r>
        <w:rPr>
          <w:rStyle w:val="Refdecomentario"/>
        </w:rPr>
        <w:annotationRef/>
      </w:r>
      <w:r>
        <w:t>UI definida en la Historia de Usuario – 07 – Editar Formulario - Alta de Ingresante</w:t>
      </w:r>
    </w:p>
  </w:comment>
  <w:comment w:id="23" w:author="Daniela Veronica Pappa [2]" w:date="2022-02-21T10:40:00Z" w:initials="U">
    <w:p w14:paraId="496F8611" w14:textId="42222F07" w:rsidR="00C51156" w:rsidRDefault="00C51156">
      <w:pPr>
        <w:pStyle w:val="Textocomentario"/>
      </w:pPr>
      <w:r>
        <w:rPr>
          <w:rStyle w:val="Refdecomentario"/>
        </w:rPr>
        <w:annotationRef/>
      </w:r>
      <w:r>
        <w:t>UI definida en la Historia de Usuario – 18 – Editar Formulario – Modificación Modalidad</w:t>
      </w:r>
    </w:p>
  </w:comment>
  <w:comment w:id="24" w:author="Daniela Veronica Pappa [2]" w:date="2022-02-21T12:21:00Z" w:initials="U">
    <w:p w14:paraId="3F8ED0E7" w14:textId="7B11216B" w:rsidR="001D50BC" w:rsidRDefault="001D50BC">
      <w:pPr>
        <w:pStyle w:val="Textocomentario"/>
      </w:pPr>
      <w:r>
        <w:rPr>
          <w:rStyle w:val="Refdecomentario"/>
        </w:rPr>
        <w:annotationRef/>
      </w:r>
      <w:r>
        <w:t>UI definida en la Historia de Usuario – 1</w:t>
      </w:r>
      <w:r>
        <w:t>9</w:t>
      </w:r>
      <w:r>
        <w:t xml:space="preserve"> – Editar Formulario – Modificación </w:t>
      </w:r>
      <w:r>
        <w:t>Dependencia</w:t>
      </w:r>
      <w:bookmarkStart w:id="25" w:name="_GoBack"/>
      <w:bookmarkEnd w:id="2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8F2644" w15:done="0"/>
  <w15:commentEx w15:paraId="44FB77B1" w15:done="0"/>
  <w15:commentEx w15:paraId="72C2B7FC" w15:done="0"/>
  <w15:commentEx w15:paraId="25EE52F1" w15:done="0"/>
  <w15:commentEx w15:paraId="5D11CBA1" w15:done="0"/>
  <w15:commentEx w15:paraId="1D776E98" w15:done="0"/>
  <w15:commentEx w15:paraId="09DA8FCB" w15:done="0"/>
  <w15:commentEx w15:paraId="20A06065" w15:done="0"/>
  <w15:commentEx w15:paraId="19B79D61" w15:done="0"/>
  <w15:commentEx w15:paraId="496F8611" w15:done="0"/>
  <w15:commentEx w15:paraId="3F8ED0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8F2644" w16cid:durableId="252BB9FE"/>
  <w16cid:commentId w16cid:paraId="44FB77B1" w16cid:durableId="254A0B4D"/>
  <w16cid:commentId w16cid:paraId="72C2B7FC" w16cid:durableId="25915E18"/>
  <w16cid:commentId w16cid:paraId="25EE52F1" w16cid:durableId="254A2717"/>
  <w16cid:commentId w16cid:paraId="5D11CBA1" w16cid:durableId="2591613E"/>
  <w16cid:commentId w16cid:paraId="1D776E98" w16cid:durableId="252D3DA2"/>
  <w16cid:commentId w16cid:paraId="09DA8FCB" w16cid:durableId="255093A3"/>
  <w16cid:commentId w16cid:paraId="20A06065" w16cid:durableId="25BDEA3A"/>
  <w16cid:commentId w16cid:paraId="19B79D61" w16cid:durableId="252E90A0"/>
  <w16cid:commentId w16cid:paraId="496F8611" w16cid:durableId="25BDEA96"/>
  <w16cid:commentId w16cid:paraId="3F8ED0E7" w16cid:durableId="25BE02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76B07" w14:textId="77777777" w:rsidR="007D3E44" w:rsidRDefault="007D3E44" w:rsidP="00623931">
      <w:r>
        <w:separator/>
      </w:r>
    </w:p>
  </w:endnote>
  <w:endnote w:type="continuationSeparator" w:id="0">
    <w:p w14:paraId="3AEDBB41" w14:textId="77777777" w:rsidR="007D3E44" w:rsidRDefault="007D3E44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5954F41D" w:rsidR="003A7A3B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413FE0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- 02 - Home - Usuario Rol Cargador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701DEEE8" w:rsidR="003A7A3B" w:rsidRPr="00F64814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652868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2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652868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3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7FFBB686" w:rsidR="003A7A3B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413FE0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- 02 - Home - Usuario Rol Cargador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00880DF3" w:rsidR="003A7A3B" w:rsidRPr="00F64814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652868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 w:rsidR="007D3E44">
      <w:fldChar w:fldCharType="begin"/>
    </w:r>
    <w:r w:rsidR="007D3E44">
      <w:instrText xml:space="preserve"> NUMPAGE</w:instrText>
    </w:r>
    <w:r w:rsidR="007D3E44">
      <w:instrText xml:space="preserve">S   \* MERGEFORMAT </w:instrText>
    </w:r>
    <w:r w:rsidR="007D3E44">
      <w:fldChar w:fldCharType="separate"/>
    </w:r>
    <w:r w:rsidR="00652868" w:rsidRPr="00652868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3</w:t>
    </w:r>
    <w:r w:rsidR="007D3E44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fldChar w:fldCharType="end"/>
    </w:r>
  </w:p>
  <w:p w14:paraId="06F4208C" w14:textId="77777777" w:rsidR="003A7A3B" w:rsidRDefault="003A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2DA24" w14:textId="77777777" w:rsidR="007D3E44" w:rsidRDefault="007D3E44" w:rsidP="00623931">
      <w:r>
        <w:separator/>
      </w:r>
    </w:p>
  </w:footnote>
  <w:footnote w:type="continuationSeparator" w:id="0">
    <w:p w14:paraId="0D1BF73C" w14:textId="77777777" w:rsidR="007D3E44" w:rsidRDefault="007D3E44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3A7A3B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3A7A3B" w:rsidRPr="00877885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3A7A3B" w:rsidRPr="00F67963" w:rsidRDefault="003A7A3B">
    <w:pPr>
      <w:pStyle w:val="Encabezado"/>
      <w:rPr>
        <w:i/>
        <w:color w:val="595959" w:themeColor="text1" w:themeTint="A6"/>
      </w:rPr>
    </w:pPr>
  </w:p>
  <w:p w14:paraId="18511753" w14:textId="77777777" w:rsidR="003A7A3B" w:rsidRPr="00885AF5" w:rsidRDefault="003A7A3B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3A7A3B" w:rsidRDefault="003A7A3B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0EA"/>
    <w:multiLevelType w:val="hybridMultilevel"/>
    <w:tmpl w:val="2292B43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13E57AC"/>
    <w:multiLevelType w:val="hybridMultilevel"/>
    <w:tmpl w:val="6CD6AC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1BDA"/>
    <w:multiLevelType w:val="hybridMultilevel"/>
    <w:tmpl w:val="5BEAAAE0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069D723F"/>
    <w:multiLevelType w:val="hybridMultilevel"/>
    <w:tmpl w:val="D6DAE6B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9265C"/>
    <w:multiLevelType w:val="hybridMultilevel"/>
    <w:tmpl w:val="B8C027A6"/>
    <w:lvl w:ilvl="0" w:tplc="2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38F1961"/>
    <w:multiLevelType w:val="multilevel"/>
    <w:tmpl w:val="C9B4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C52E7"/>
    <w:multiLevelType w:val="hybridMultilevel"/>
    <w:tmpl w:val="483E0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F4B21"/>
    <w:multiLevelType w:val="hybridMultilevel"/>
    <w:tmpl w:val="4328E8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B6C61"/>
    <w:multiLevelType w:val="hybridMultilevel"/>
    <w:tmpl w:val="10F85E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9B0A69"/>
    <w:multiLevelType w:val="hybridMultilevel"/>
    <w:tmpl w:val="655AA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E77BE"/>
    <w:multiLevelType w:val="hybridMultilevel"/>
    <w:tmpl w:val="23A6EBF0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1D6900F9"/>
    <w:multiLevelType w:val="hybridMultilevel"/>
    <w:tmpl w:val="31F4CC40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211B2FA7"/>
    <w:multiLevelType w:val="hybridMultilevel"/>
    <w:tmpl w:val="355EA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62CBA"/>
    <w:multiLevelType w:val="hybridMultilevel"/>
    <w:tmpl w:val="242A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33EC1"/>
    <w:multiLevelType w:val="hybridMultilevel"/>
    <w:tmpl w:val="461AC0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E639D"/>
    <w:multiLevelType w:val="hybridMultilevel"/>
    <w:tmpl w:val="89CE2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E322D"/>
    <w:multiLevelType w:val="hybridMultilevel"/>
    <w:tmpl w:val="340AD85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6842A8D"/>
    <w:multiLevelType w:val="hybridMultilevel"/>
    <w:tmpl w:val="505C42A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F8385C"/>
    <w:multiLevelType w:val="hybridMultilevel"/>
    <w:tmpl w:val="C22C87D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9F10954"/>
    <w:multiLevelType w:val="hybridMultilevel"/>
    <w:tmpl w:val="0FDCA812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B9F004C"/>
    <w:multiLevelType w:val="multilevel"/>
    <w:tmpl w:val="096A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F135F"/>
    <w:multiLevelType w:val="hybridMultilevel"/>
    <w:tmpl w:val="8A903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433FA"/>
    <w:multiLevelType w:val="multilevel"/>
    <w:tmpl w:val="948A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27DD7"/>
    <w:multiLevelType w:val="hybridMultilevel"/>
    <w:tmpl w:val="ED4058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C5894"/>
    <w:multiLevelType w:val="hybridMultilevel"/>
    <w:tmpl w:val="F12817E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0A93851"/>
    <w:multiLevelType w:val="hybridMultilevel"/>
    <w:tmpl w:val="6478E512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6" w15:restartNumberingAfterBreak="0">
    <w:nsid w:val="523E6552"/>
    <w:multiLevelType w:val="hybridMultilevel"/>
    <w:tmpl w:val="1D5464AC"/>
    <w:lvl w:ilvl="0" w:tplc="6EAAD9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C1A5B"/>
    <w:multiLevelType w:val="hybridMultilevel"/>
    <w:tmpl w:val="7D2A5096"/>
    <w:lvl w:ilvl="0" w:tplc="BCCEBEC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E4726"/>
    <w:multiLevelType w:val="hybridMultilevel"/>
    <w:tmpl w:val="7BC492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46EE2"/>
    <w:multiLevelType w:val="multilevel"/>
    <w:tmpl w:val="263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041D36"/>
    <w:multiLevelType w:val="hybridMultilevel"/>
    <w:tmpl w:val="A7CE16A0"/>
    <w:lvl w:ilvl="0" w:tplc="F030E10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33E52"/>
    <w:multiLevelType w:val="hybridMultilevel"/>
    <w:tmpl w:val="0632FD1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95B82"/>
    <w:multiLevelType w:val="hybridMultilevel"/>
    <w:tmpl w:val="BEB82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1249"/>
    <w:multiLevelType w:val="hybridMultilevel"/>
    <w:tmpl w:val="4F803CEA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4" w15:restartNumberingAfterBreak="0">
    <w:nsid w:val="69595A79"/>
    <w:multiLevelType w:val="hybridMultilevel"/>
    <w:tmpl w:val="4FB65DB2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ABB5F37"/>
    <w:multiLevelType w:val="hybridMultilevel"/>
    <w:tmpl w:val="363E4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62671"/>
    <w:multiLevelType w:val="hybridMultilevel"/>
    <w:tmpl w:val="145ED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82091"/>
    <w:multiLevelType w:val="hybridMultilevel"/>
    <w:tmpl w:val="4416591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A6C67"/>
    <w:multiLevelType w:val="multilevel"/>
    <w:tmpl w:val="12E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3675E"/>
    <w:multiLevelType w:val="hybridMultilevel"/>
    <w:tmpl w:val="834CA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74636F"/>
    <w:multiLevelType w:val="hybridMultilevel"/>
    <w:tmpl w:val="CF8CC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633B"/>
    <w:multiLevelType w:val="hybridMultilevel"/>
    <w:tmpl w:val="121C01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1386A"/>
    <w:multiLevelType w:val="hybridMultilevel"/>
    <w:tmpl w:val="0E6CC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F24C7"/>
    <w:multiLevelType w:val="hybridMultilevel"/>
    <w:tmpl w:val="21ECD6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E3E41"/>
    <w:multiLevelType w:val="multilevel"/>
    <w:tmpl w:val="C368E308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num w:numId="1">
    <w:abstractNumId w:val="44"/>
  </w:num>
  <w:num w:numId="2">
    <w:abstractNumId w:val="37"/>
  </w:num>
  <w:num w:numId="3">
    <w:abstractNumId w:val="31"/>
  </w:num>
  <w:num w:numId="4">
    <w:abstractNumId w:val="36"/>
  </w:num>
  <w:num w:numId="5">
    <w:abstractNumId w:val="18"/>
  </w:num>
  <w:num w:numId="6">
    <w:abstractNumId w:val="30"/>
  </w:num>
  <w:num w:numId="7">
    <w:abstractNumId w:val="34"/>
  </w:num>
  <w:num w:numId="8">
    <w:abstractNumId w:val="44"/>
  </w:num>
  <w:num w:numId="9">
    <w:abstractNumId w:val="27"/>
  </w:num>
  <w:num w:numId="10">
    <w:abstractNumId w:val="15"/>
  </w:num>
  <w:num w:numId="11">
    <w:abstractNumId w:val="19"/>
  </w:num>
  <w:num w:numId="1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</w:num>
  <w:num w:numId="16">
    <w:abstractNumId w:val="17"/>
  </w:num>
  <w:num w:numId="17">
    <w:abstractNumId w:val="3"/>
  </w:num>
  <w:num w:numId="18">
    <w:abstractNumId w:val="22"/>
  </w:num>
  <w:num w:numId="19">
    <w:abstractNumId w:val="38"/>
  </w:num>
  <w:num w:numId="20">
    <w:abstractNumId w:val="29"/>
  </w:num>
  <w:num w:numId="21">
    <w:abstractNumId w:val="5"/>
  </w:num>
  <w:num w:numId="22">
    <w:abstractNumId w:val="42"/>
  </w:num>
  <w:num w:numId="23">
    <w:abstractNumId w:val="2"/>
  </w:num>
  <w:num w:numId="24">
    <w:abstractNumId w:val="23"/>
  </w:num>
  <w:num w:numId="25">
    <w:abstractNumId w:val="8"/>
  </w:num>
  <w:num w:numId="26">
    <w:abstractNumId w:val="20"/>
  </w:num>
  <w:num w:numId="27">
    <w:abstractNumId w:val="1"/>
  </w:num>
  <w:num w:numId="28">
    <w:abstractNumId w:val="13"/>
  </w:num>
  <w:num w:numId="29">
    <w:abstractNumId w:val="28"/>
  </w:num>
  <w:num w:numId="30">
    <w:abstractNumId w:val="7"/>
  </w:num>
  <w:num w:numId="31">
    <w:abstractNumId w:val="26"/>
  </w:num>
  <w:num w:numId="32">
    <w:abstractNumId w:val="41"/>
  </w:num>
  <w:num w:numId="33">
    <w:abstractNumId w:val="14"/>
  </w:num>
  <w:num w:numId="34">
    <w:abstractNumId w:val="9"/>
  </w:num>
  <w:num w:numId="35">
    <w:abstractNumId w:val="32"/>
  </w:num>
  <w:num w:numId="36">
    <w:abstractNumId w:val="12"/>
  </w:num>
  <w:num w:numId="37">
    <w:abstractNumId w:val="6"/>
  </w:num>
  <w:num w:numId="38">
    <w:abstractNumId w:val="21"/>
  </w:num>
  <w:num w:numId="39">
    <w:abstractNumId w:val="43"/>
  </w:num>
  <w:num w:numId="40">
    <w:abstractNumId w:val="40"/>
  </w:num>
  <w:num w:numId="41">
    <w:abstractNumId w:val="35"/>
  </w:num>
  <w:num w:numId="42">
    <w:abstractNumId w:val="4"/>
  </w:num>
  <w:num w:numId="43">
    <w:abstractNumId w:val="25"/>
  </w:num>
  <w:num w:numId="44">
    <w:abstractNumId w:val="24"/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10"/>
  </w:num>
  <w:num w:numId="48">
    <w:abstractNumId w:val="11"/>
  </w:num>
  <w:num w:numId="49">
    <w:abstractNumId w:val="33"/>
  </w:num>
  <w:num w:numId="5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Veronica Pappa">
    <w15:presenceInfo w15:providerId="AD" w15:userId="S-1-5-21-943341994-964082738-3199395676-3475"/>
  </w15:person>
  <w15:person w15:author="Daniela Veronica Pappa [2]">
    <w15:presenceInfo w15:providerId="None" w15:userId="Daniela Veronica Papp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27F4"/>
    <w:rsid w:val="00016EF5"/>
    <w:rsid w:val="0003074A"/>
    <w:rsid w:val="00031E62"/>
    <w:rsid w:val="000323F4"/>
    <w:rsid w:val="00033175"/>
    <w:rsid w:val="000332BA"/>
    <w:rsid w:val="0003497F"/>
    <w:rsid w:val="00044842"/>
    <w:rsid w:val="000527AC"/>
    <w:rsid w:val="00052D7C"/>
    <w:rsid w:val="0005685B"/>
    <w:rsid w:val="000604E6"/>
    <w:rsid w:val="00062D48"/>
    <w:rsid w:val="00071950"/>
    <w:rsid w:val="00072CE7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505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945ED"/>
    <w:rsid w:val="001A191F"/>
    <w:rsid w:val="001B0524"/>
    <w:rsid w:val="001B34A1"/>
    <w:rsid w:val="001B604F"/>
    <w:rsid w:val="001C380A"/>
    <w:rsid w:val="001C50B4"/>
    <w:rsid w:val="001C5696"/>
    <w:rsid w:val="001C746B"/>
    <w:rsid w:val="001C7E79"/>
    <w:rsid w:val="001D50BC"/>
    <w:rsid w:val="001D59DE"/>
    <w:rsid w:val="001D6C20"/>
    <w:rsid w:val="001E29AF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32B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71C5"/>
    <w:rsid w:val="002636BA"/>
    <w:rsid w:val="0026496A"/>
    <w:rsid w:val="00272124"/>
    <w:rsid w:val="00276E89"/>
    <w:rsid w:val="002823F5"/>
    <w:rsid w:val="0028516C"/>
    <w:rsid w:val="00285F15"/>
    <w:rsid w:val="002874EA"/>
    <w:rsid w:val="00292D6D"/>
    <w:rsid w:val="00295591"/>
    <w:rsid w:val="0029763D"/>
    <w:rsid w:val="002A0CF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1025"/>
    <w:rsid w:val="002D7149"/>
    <w:rsid w:val="002D7C59"/>
    <w:rsid w:val="002E5105"/>
    <w:rsid w:val="002F5EA6"/>
    <w:rsid w:val="00300122"/>
    <w:rsid w:val="00300EC6"/>
    <w:rsid w:val="00305ABE"/>
    <w:rsid w:val="0031067D"/>
    <w:rsid w:val="00311FEC"/>
    <w:rsid w:val="00313239"/>
    <w:rsid w:val="0031436A"/>
    <w:rsid w:val="003165CB"/>
    <w:rsid w:val="003204E3"/>
    <w:rsid w:val="003212A7"/>
    <w:rsid w:val="0032150F"/>
    <w:rsid w:val="00323F53"/>
    <w:rsid w:val="00327F0B"/>
    <w:rsid w:val="00331B0F"/>
    <w:rsid w:val="00331CDB"/>
    <w:rsid w:val="00331CF0"/>
    <w:rsid w:val="003332EB"/>
    <w:rsid w:val="003403B2"/>
    <w:rsid w:val="00342067"/>
    <w:rsid w:val="003461B7"/>
    <w:rsid w:val="00347631"/>
    <w:rsid w:val="00352515"/>
    <w:rsid w:val="003535E3"/>
    <w:rsid w:val="00353BBF"/>
    <w:rsid w:val="00354A8A"/>
    <w:rsid w:val="00355688"/>
    <w:rsid w:val="0035738C"/>
    <w:rsid w:val="0036656B"/>
    <w:rsid w:val="0037241B"/>
    <w:rsid w:val="00380797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7C24"/>
    <w:rsid w:val="003D7E6A"/>
    <w:rsid w:val="003E2199"/>
    <w:rsid w:val="003F4FA6"/>
    <w:rsid w:val="004000A8"/>
    <w:rsid w:val="0040232A"/>
    <w:rsid w:val="0040344D"/>
    <w:rsid w:val="0040776D"/>
    <w:rsid w:val="004111E0"/>
    <w:rsid w:val="00413FE0"/>
    <w:rsid w:val="00417869"/>
    <w:rsid w:val="00422463"/>
    <w:rsid w:val="004236BB"/>
    <w:rsid w:val="00423EE7"/>
    <w:rsid w:val="00424BEF"/>
    <w:rsid w:val="0042527B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7C30"/>
    <w:rsid w:val="00462008"/>
    <w:rsid w:val="00462E0C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CEA"/>
    <w:rsid w:val="004C6582"/>
    <w:rsid w:val="004D2076"/>
    <w:rsid w:val="004D55B4"/>
    <w:rsid w:val="004D6016"/>
    <w:rsid w:val="004E14D5"/>
    <w:rsid w:val="004E1FA5"/>
    <w:rsid w:val="004E3CBD"/>
    <w:rsid w:val="004E545D"/>
    <w:rsid w:val="004F0DFF"/>
    <w:rsid w:val="004F14C1"/>
    <w:rsid w:val="004F1F93"/>
    <w:rsid w:val="004F653D"/>
    <w:rsid w:val="00500A16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66D3"/>
    <w:rsid w:val="005871EB"/>
    <w:rsid w:val="005918DE"/>
    <w:rsid w:val="00593E9B"/>
    <w:rsid w:val="00595D70"/>
    <w:rsid w:val="00596B27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3AAE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652E"/>
    <w:rsid w:val="006464C5"/>
    <w:rsid w:val="00647D17"/>
    <w:rsid w:val="00651A65"/>
    <w:rsid w:val="00652868"/>
    <w:rsid w:val="00655383"/>
    <w:rsid w:val="00660624"/>
    <w:rsid w:val="006606EF"/>
    <w:rsid w:val="00661DF6"/>
    <w:rsid w:val="00662755"/>
    <w:rsid w:val="00662962"/>
    <w:rsid w:val="00663E65"/>
    <w:rsid w:val="00671117"/>
    <w:rsid w:val="00671A59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139D5"/>
    <w:rsid w:val="00715729"/>
    <w:rsid w:val="00715A2B"/>
    <w:rsid w:val="00717BF4"/>
    <w:rsid w:val="0072143C"/>
    <w:rsid w:val="00723EA9"/>
    <w:rsid w:val="00724C18"/>
    <w:rsid w:val="00727D3C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31F3"/>
    <w:rsid w:val="00783386"/>
    <w:rsid w:val="007869D6"/>
    <w:rsid w:val="00787157"/>
    <w:rsid w:val="00787D61"/>
    <w:rsid w:val="00790ACB"/>
    <w:rsid w:val="00791981"/>
    <w:rsid w:val="00793704"/>
    <w:rsid w:val="007A1D5B"/>
    <w:rsid w:val="007A3C5C"/>
    <w:rsid w:val="007A52F7"/>
    <w:rsid w:val="007A77DF"/>
    <w:rsid w:val="007B2CD6"/>
    <w:rsid w:val="007B54C8"/>
    <w:rsid w:val="007C065A"/>
    <w:rsid w:val="007C0970"/>
    <w:rsid w:val="007C1D13"/>
    <w:rsid w:val="007C7019"/>
    <w:rsid w:val="007D260C"/>
    <w:rsid w:val="007D3B71"/>
    <w:rsid w:val="007D3E44"/>
    <w:rsid w:val="007D6116"/>
    <w:rsid w:val="007E0753"/>
    <w:rsid w:val="007E2209"/>
    <w:rsid w:val="007E3299"/>
    <w:rsid w:val="007E393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227D3"/>
    <w:rsid w:val="00823B7A"/>
    <w:rsid w:val="00823D08"/>
    <w:rsid w:val="00834EB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70343"/>
    <w:rsid w:val="0087222D"/>
    <w:rsid w:val="0087776E"/>
    <w:rsid w:val="00877885"/>
    <w:rsid w:val="008829D3"/>
    <w:rsid w:val="00884258"/>
    <w:rsid w:val="00885AF5"/>
    <w:rsid w:val="008860AA"/>
    <w:rsid w:val="0088637B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245F"/>
    <w:rsid w:val="008C2F8C"/>
    <w:rsid w:val="008C47CB"/>
    <w:rsid w:val="008C562F"/>
    <w:rsid w:val="008C5837"/>
    <w:rsid w:val="008C5EC6"/>
    <w:rsid w:val="008C64E4"/>
    <w:rsid w:val="008D426D"/>
    <w:rsid w:val="008D4767"/>
    <w:rsid w:val="008E227A"/>
    <w:rsid w:val="008E2CF8"/>
    <w:rsid w:val="008E6E52"/>
    <w:rsid w:val="008F3020"/>
    <w:rsid w:val="008F4C39"/>
    <w:rsid w:val="00900FDF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7A8A"/>
    <w:rsid w:val="0095034B"/>
    <w:rsid w:val="00951185"/>
    <w:rsid w:val="009542DD"/>
    <w:rsid w:val="00956D41"/>
    <w:rsid w:val="0097627F"/>
    <w:rsid w:val="00976F54"/>
    <w:rsid w:val="00985877"/>
    <w:rsid w:val="00985FE4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2A8F"/>
    <w:rsid w:val="009D2EA0"/>
    <w:rsid w:val="009D7B5F"/>
    <w:rsid w:val="009D7E52"/>
    <w:rsid w:val="009E103E"/>
    <w:rsid w:val="009E19E0"/>
    <w:rsid w:val="009E3E53"/>
    <w:rsid w:val="009E428D"/>
    <w:rsid w:val="009E63CD"/>
    <w:rsid w:val="009E7149"/>
    <w:rsid w:val="009F2A64"/>
    <w:rsid w:val="009F6AEB"/>
    <w:rsid w:val="009F6EA1"/>
    <w:rsid w:val="00A02D05"/>
    <w:rsid w:val="00A118E4"/>
    <w:rsid w:val="00A13F02"/>
    <w:rsid w:val="00A15985"/>
    <w:rsid w:val="00A17D54"/>
    <w:rsid w:val="00A31FE8"/>
    <w:rsid w:val="00A3585B"/>
    <w:rsid w:val="00A412A9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C13"/>
    <w:rsid w:val="00AE1CE2"/>
    <w:rsid w:val="00AE4EDF"/>
    <w:rsid w:val="00AE5EF4"/>
    <w:rsid w:val="00AE61D3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4317"/>
    <w:rsid w:val="00B2630B"/>
    <w:rsid w:val="00B265F5"/>
    <w:rsid w:val="00B27FAC"/>
    <w:rsid w:val="00B41038"/>
    <w:rsid w:val="00B41DAF"/>
    <w:rsid w:val="00B4495A"/>
    <w:rsid w:val="00B518D1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80355"/>
    <w:rsid w:val="00B82213"/>
    <w:rsid w:val="00B822DF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4B51"/>
    <w:rsid w:val="00BE63A9"/>
    <w:rsid w:val="00BF2C92"/>
    <w:rsid w:val="00BF2F6D"/>
    <w:rsid w:val="00BF6318"/>
    <w:rsid w:val="00BF6C7F"/>
    <w:rsid w:val="00BF7F80"/>
    <w:rsid w:val="00C005E7"/>
    <w:rsid w:val="00C00CB8"/>
    <w:rsid w:val="00C047B8"/>
    <w:rsid w:val="00C048A7"/>
    <w:rsid w:val="00C06F15"/>
    <w:rsid w:val="00C0795C"/>
    <w:rsid w:val="00C13C28"/>
    <w:rsid w:val="00C17982"/>
    <w:rsid w:val="00C22452"/>
    <w:rsid w:val="00C23ECB"/>
    <w:rsid w:val="00C27F4B"/>
    <w:rsid w:val="00C30FC6"/>
    <w:rsid w:val="00C33949"/>
    <w:rsid w:val="00C37813"/>
    <w:rsid w:val="00C37CC7"/>
    <w:rsid w:val="00C40068"/>
    <w:rsid w:val="00C42343"/>
    <w:rsid w:val="00C43B15"/>
    <w:rsid w:val="00C45194"/>
    <w:rsid w:val="00C51156"/>
    <w:rsid w:val="00C5227A"/>
    <w:rsid w:val="00C54AD9"/>
    <w:rsid w:val="00C554AA"/>
    <w:rsid w:val="00C60F75"/>
    <w:rsid w:val="00C6126D"/>
    <w:rsid w:val="00C646C8"/>
    <w:rsid w:val="00C64709"/>
    <w:rsid w:val="00C73F94"/>
    <w:rsid w:val="00C74058"/>
    <w:rsid w:val="00C752CD"/>
    <w:rsid w:val="00C7759E"/>
    <w:rsid w:val="00C83DD7"/>
    <w:rsid w:val="00C876BD"/>
    <w:rsid w:val="00C87D77"/>
    <w:rsid w:val="00C93002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101"/>
    <w:rsid w:val="00CE3C28"/>
    <w:rsid w:val="00CE65A4"/>
    <w:rsid w:val="00CF6440"/>
    <w:rsid w:val="00CF7CD9"/>
    <w:rsid w:val="00D00DE9"/>
    <w:rsid w:val="00D04274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679E"/>
    <w:rsid w:val="00D4271C"/>
    <w:rsid w:val="00D42BDB"/>
    <w:rsid w:val="00D435D6"/>
    <w:rsid w:val="00D4668F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7653D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6F3"/>
    <w:rsid w:val="00E070A9"/>
    <w:rsid w:val="00E07D47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DDA"/>
    <w:rsid w:val="00E46C15"/>
    <w:rsid w:val="00E559BB"/>
    <w:rsid w:val="00E622EC"/>
    <w:rsid w:val="00E7122C"/>
    <w:rsid w:val="00E726F5"/>
    <w:rsid w:val="00E72BD3"/>
    <w:rsid w:val="00E73479"/>
    <w:rsid w:val="00E772D6"/>
    <w:rsid w:val="00E878A2"/>
    <w:rsid w:val="00E9409C"/>
    <w:rsid w:val="00EA29AC"/>
    <w:rsid w:val="00EB025A"/>
    <w:rsid w:val="00EB2907"/>
    <w:rsid w:val="00EB2E88"/>
    <w:rsid w:val="00EC0107"/>
    <w:rsid w:val="00EC3DD9"/>
    <w:rsid w:val="00ED2A2F"/>
    <w:rsid w:val="00ED2DE2"/>
    <w:rsid w:val="00ED43D1"/>
    <w:rsid w:val="00ED5C1B"/>
    <w:rsid w:val="00EE0FF7"/>
    <w:rsid w:val="00EE55AB"/>
    <w:rsid w:val="00EE6336"/>
    <w:rsid w:val="00EF0FAE"/>
    <w:rsid w:val="00EF393A"/>
    <w:rsid w:val="00EF5116"/>
    <w:rsid w:val="00F02434"/>
    <w:rsid w:val="00F06172"/>
    <w:rsid w:val="00F06ED1"/>
    <w:rsid w:val="00F1277C"/>
    <w:rsid w:val="00F12916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C46AD"/>
    <w:rsid w:val="00FD398E"/>
    <w:rsid w:val="00FD4A49"/>
    <w:rsid w:val="00FD62E4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CA11ED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CA11ED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20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8C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7559-6632-4BBE-B9F0-27FB7977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6821</TotalTime>
  <Pages>6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109</cp:revision>
  <cp:lastPrinted>2016-06-06T12:43:00Z</cp:lastPrinted>
  <dcterms:created xsi:type="dcterms:W3CDTF">2020-12-30T20:09:00Z</dcterms:created>
  <dcterms:modified xsi:type="dcterms:W3CDTF">2022-02-21T15:21:00Z</dcterms:modified>
</cp:coreProperties>
</file>