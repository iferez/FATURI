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4775BF62" w:rsidR="00F20D03" w:rsidRPr="00F20D03" w:rsidRDefault="009F12D2" w:rsidP="005E6B47">
            <w:r>
              <w:t xml:space="preserve">Historia de Usuario -- </w:t>
            </w:r>
            <w:r w:rsidR="009E00A0">
              <w:t>1</w:t>
            </w:r>
            <w:r w:rsidR="008B5383">
              <w:t>5</w:t>
            </w:r>
            <w:r w:rsidR="004E3CBD">
              <w:t xml:space="preserve"> – </w:t>
            </w:r>
            <w:r w:rsidR="008B5383">
              <w:t>Generar Envío Masivo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3CF91171" w14:textId="4D09098B" w:rsidR="009120B0" w:rsidRDefault="00AD2348" w:rsidP="00451E59">
            <w:r>
              <w:t>Aprobador</w:t>
            </w:r>
          </w:p>
          <w:p w14:paraId="4CBE17C0" w14:textId="124EA6BE" w:rsidR="00451E59" w:rsidRPr="00451E59" w:rsidRDefault="00CC1792" w:rsidP="00451E59">
            <w:r>
              <w:t xml:space="preserve"> </w:t>
            </w:r>
          </w:p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3E8224F9" w:rsidR="004E3CBD" w:rsidRDefault="006923F5" w:rsidP="00663E65">
            <w:r>
              <w:t>Realizar el alta masiva de Ingresantes</w:t>
            </w:r>
            <w:r w:rsidR="009B7A88">
              <w:t>.</w:t>
            </w:r>
            <w:r w:rsidR="005A72D7">
              <w:t xml:space="preserve"> </w:t>
            </w:r>
            <w:hyperlink w:anchor="_UI__Importación_Carga_Masiva" w:history="1">
              <w:proofErr w:type="spellStart"/>
              <w:r w:rsidR="005A72D7" w:rsidRPr="005A72D7">
                <w:rPr>
                  <w:rStyle w:val="Hipervnculo"/>
                </w:rPr>
                <w:t>UI_Importación_Carga_Masiva</w:t>
              </w:r>
              <w:proofErr w:type="spellEnd"/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7D1F3440" w14:textId="339D65F0" w:rsidR="004E3CBD" w:rsidRDefault="005A72D7" w:rsidP="006923F5">
            <w:r>
              <w:t>Enviar de forma masiva los mails a ingresantes con el formulario de aceptación de términos y condiciones.</w:t>
            </w:r>
          </w:p>
          <w:p w14:paraId="3329282E" w14:textId="42882C7B" w:rsidR="006923F5" w:rsidRPr="000B1022" w:rsidRDefault="006923F5" w:rsidP="006923F5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F510AE6" w14:textId="77777777" w:rsidR="00295591" w:rsidRDefault="00295591" w:rsidP="009B7A88">
            <w:pPr>
              <w:rPr>
                <w:lang w:val="es-ES"/>
              </w:rPr>
            </w:pPr>
          </w:p>
          <w:p w14:paraId="008DBB84" w14:textId="79035140" w:rsidR="009B7A88" w:rsidRPr="004E3CBD" w:rsidRDefault="009B7A88" w:rsidP="009B7A88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4109B939" w:rsidR="00A31FE8" w:rsidRDefault="00A31FE8" w:rsidP="00BA0A15">
      <w:pPr>
        <w:jc w:val="left"/>
        <w:rPr>
          <w:lang w:val="es-ES"/>
        </w:rPr>
      </w:pPr>
    </w:p>
    <w:p w14:paraId="2D1385EB" w14:textId="6105436A" w:rsidR="006923F5" w:rsidRDefault="006923F5" w:rsidP="00BA0A15">
      <w:pPr>
        <w:jc w:val="left"/>
        <w:rPr>
          <w:lang w:val="es-ES"/>
        </w:rPr>
      </w:pPr>
    </w:p>
    <w:p w14:paraId="21F81872" w14:textId="45CE8636" w:rsidR="006923F5" w:rsidRDefault="006923F5" w:rsidP="00BA0A15">
      <w:pPr>
        <w:jc w:val="left"/>
        <w:rPr>
          <w:lang w:val="es-ES"/>
        </w:rPr>
      </w:pPr>
    </w:p>
    <w:p w14:paraId="1EFF9352" w14:textId="4DC37220" w:rsidR="006923F5" w:rsidRDefault="006923F5" w:rsidP="00BA0A15">
      <w:pPr>
        <w:jc w:val="left"/>
        <w:rPr>
          <w:lang w:val="es-ES"/>
        </w:rPr>
      </w:pPr>
    </w:p>
    <w:p w14:paraId="5DFE1E73" w14:textId="78E30009" w:rsidR="006923F5" w:rsidRDefault="006923F5" w:rsidP="00BA0A15">
      <w:pPr>
        <w:jc w:val="left"/>
        <w:rPr>
          <w:lang w:val="es-ES"/>
        </w:rPr>
      </w:pPr>
    </w:p>
    <w:p w14:paraId="37854671" w14:textId="0EEC298E" w:rsidR="006923F5" w:rsidRDefault="006923F5" w:rsidP="00BA0A15">
      <w:pPr>
        <w:jc w:val="left"/>
        <w:rPr>
          <w:lang w:val="es-ES"/>
        </w:rPr>
      </w:pPr>
    </w:p>
    <w:p w14:paraId="1502F186" w14:textId="2CF8595A" w:rsidR="006923F5" w:rsidRDefault="006923F5" w:rsidP="00BA0A15">
      <w:pPr>
        <w:jc w:val="left"/>
        <w:rPr>
          <w:lang w:val="es-ES"/>
        </w:rPr>
      </w:pPr>
    </w:p>
    <w:p w14:paraId="4E88A9F6" w14:textId="6BED1B28" w:rsidR="006923F5" w:rsidRDefault="006923F5" w:rsidP="00BA0A15">
      <w:pPr>
        <w:jc w:val="left"/>
        <w:rPr>
          <w:lang w:val="es-ES"/>
        </w:rPr>
      </w:pPr>
    </w:p>
    <w:p w14:paraId="0237B0BE" w14:textId="2D840905" w:rsidR="006923F5" w:rsidRDefault="006923F5" w:rsidP="00BA0A15">
      <w:pPr>
        <w:jc w:val="left"/>
        <w:rPr>
          <w:lang w:val="es-ES"/>
        </w:rPr>
      </w:pPr>
    </w:p>
    <w:p w14:paraId="43BD53B1" w14:textId="77777777" w:rsidR="006923F5" w:rsidRDefault="006923F5" w:rsidP="006923F5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109A11C5" w14:textId="49D05A7E" w:rsidR="006923F5" w:rsidRDefault="006923F5" w:rsidP="007D1683">
      <w:pPr>
        <w:pStyle w:val="Ttulo2"/>
      </w:pPr>
      <w:bookmarkStart w:id="2" w:name="_Toc16689710"/>
      <w:bookmarkStart w:id="3" w:name="_UI__Importación_Carga_Masiva"/>
      <w:bookmarkEnd w:id="3"/>
      <w:r w:rsidRPr="007831A4">
        <w:t>UI_</w:t>
      </w:r>
      <w:bookmarkEnd w:id="2"/>
      <w:r>
        <w:t xml:space="preserve"> </w:t>
      </w:r>
      <w:proofErr w:type="spellStart"/>
      <w:r w:rsidR="007005B7">
        <w:t>Importación_Carga_Masiva</w:t>
      </w:r>
      <w:proofErr w:type="spellEnd"/>
    </w:p>
    <w:p w14:paraId="01A860BA" w14:textId="77777777" w:rsidR="006923F5" w:rsidRPr="005E6B47" w:rsidRDefault="006923F5" w:rsidP="006923F5">
      <w:pPr>
        <w:rPr>
          <w:lang w:val="es-ES"/>
        </w:rPr>
      </w:pPr>
    </w:p>
    <w:p w14:paraId="33936EDA" w14:textId="77777777" w:rsidR="006923F5" w:rsidRPr="009120B0" w:rsidRDefault="006923F5" w:rsidP="006923F5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3A106C46" w14:textId="77777777" w:rsidR="006923F5" w:rsidRDefault="006923F5" w:rsidP="006923F5">
      <w:pPr>
        <w:jc w:val="left"/>
        <w:rPr>
          <w:lang w:val="es-ES"/>
        </w:rPr>
      </w:pPr>
    </w:p>
    <w:p w14:paraId="23169EEC" w14:textId="77777777" w:rsidR="006923F5" w:rsidRDefault="006923F5" w:rsidP="006923F5">
      <w:pPr>
        <w:jc w:val="left"/>
        <w:rPr>
          <w:lang w:val="es-ES"/>
        </w:rPr>
      </w:pPr>
    </w:p>
    <w:p w14:paraId="35DB8BAB" w14:textId="7A9CFE4C" w:rsidR="006923F5" w:rsidRPr="006E4F9A" w:rsidRDefault="006923F5" w:rsidP="006923F5">
      <w:pPr>
        <w:pStyle w:val="Ttulo3"/>
        <w:jc w:val="left"/>
        <w:rPr>
          <w:lang w:val="es-ES"/>
        </w:rPr>
      </w:pPr>
      <w:bookmarkStart w:id="4" w:name="_Toc16689711"/>
      <w:proofErr w:type="spellStart"/>
      <w:r w:rsidRPr="006E4F9A">
        <w:rPr>
          <w:szCs w:val="20"/>
        </w:rPr>
        <w:t>RN_UI_</w:t>
      </w:r>
      <w:bookmarkEnd w:id="4"/>
      <w:r w:rsidR="007005B7">
        <w:rPr>
          <w:szCs w:val="20"/>
        </w:rPr>
        <w:t>Importación_Carga_Masiva</w:t>
      </w:r>
      <w:proofErr w:type="spellEnd"/>
    </w:p>
    <w:p w14:paraId="1FF4E24B" w14:textId="77777777" w:rsidR="006923F5" w:rsidRDefault="006923F5" w:rsidP="00BA0A15">
      <w:pPr>
        <w:jc w:val="left"/>
        <w:rPr>
          <w:lang w:val="es-ES"/>
        </w:rPr>
      </w:pPr>
    </w:p>
    <w:tbl>
      <w:tblPr>
        <w:tblpPr w:leftFromText="141" w:rightFromText="141" w:vertAnchor="text" w:horzAnchor="margin" w:tblpXSpec="right" w:tblpY="106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559"/>
        <w:gridCol w:w="993"/>
        <w:gridCol w:w="992"/>
        <w:gridCol w:w="1559"/>
        <w:gridCol w:w="1276"/>
        <w:gridCol w:w="992"/>
        <w:gridCol w:w="1134"/>
      </w:tblGrid>
      <w:tr w:rsidR="006923F5" w:rsidRPr="006702B5" w14:paraId="3292D13C" w14:textId="77777777" w:rsidTr="000A2345">
        <w:tc>
          <w:tcPr>
            <w:tcW w:w="704" w:type="dxa"/>
            <w:shd w:val="clear" w:color="auto" w:fill="E0E0E0"/>
          </w:tcPr>
          <w:p w14:paraId="1571B194" w14:textId="77777777" w:rsidR="006923F5" w:rsidRPr="006702B5" w:rsidRDefault="006923F5" w:rsidP="000A2345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Id</w:t>
            </w:r>
          </w:p>
        </w:tc>
        <w:tc>
          <w:tcPr>
            <w:tcW w:w="1559" w:type="dxa"/>
            <w:shd w:val="clear" w:color="auto" w:fill="E0E0E0"/>
          </w:tcPr>
          <w:p w14:paraId="45B63702" w14:textId="77777777" w:rsidR="006923F5" w:rsidRPr="006702B5" w:rsidRDefault="006923F5" w:rsidP="000A2345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Nombre Campo</w:t>
            </w:r>
          </w:p>
        </w:tc>
        <w:tc>
          <w:tcPr>
            <w:tcW w:w="993" w:type="dxa"/>
            <w:shd w:val="clear" w:color="auto" w:fill="E0E0E0"/>
          </w:tcPr>
          <w:p w14:paraId="7A692310" w14:textId="77777777" w:rsidR="006923F5" w:rsidRPr="006702B5" w:rsidRDefault="006923F5" w:rsidP="000A2345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Tipo Dato</w:t>
            </w:r>
          </w:p>
        </w:tc>
        <w:tc>
          <w:tcPr>
            <w:tcW w:w="992" w:type="dxa"/>
            <w:shd w:val="clear" w:color="auto" w:fill="E0E0E0"/>
          </w:tcPr>
          <w:p w14:paraId="2E7306C3" w14:textId="77777777" w:rsidR="006923F5" w:rsidRPr="006702B5" w:rsidRDefault="006923F5" w:rsidP="000A2345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Tamaño</w:t>
            </w:r>
          </w:p>
        </w:tc>
        <w:tc>
          <w:tcPr>
            <w:tcW w:w="1559" w:type="dxa"/>
            <w:shd w:val="clear" w:color="auto" w:fill="E0E0E0"/>
          </w:tcPr>
          <w:p w14:paraId="0DD73AB0" w14:textId="77777777" w:rsidR="006923F5" w:rsidRPr="006702B5" w:rsidRDefault="006923F5" w:rsidP="000A2345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Regla</w:t>
            </w:r>
          </w:p>
        </w:tc>
        <w:tc>
          <w:tcPr>
            <w:tcW w:w="1276" w:type="dxa"/>
            <w:shd w:val="clear" w:color="auto" w:fill="E0E0E0"/>
          </w:tcPr>
          <w:p w14:paraId="14F32F3B" w14:textId="77777777" w:rsidR="006923F5" w:rsidRPr="006702B5" w:rsidRDefault="006923F5" w:rsidP="000A2345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5067B43D" w14:textId="77777777" w:rsidR="006923F5" w:rsidRPr="006702B5" w:rsidRDefault="006923F5" w:rsidP="000A2345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Editable</w:t>
            </w:r>
          </w:p>
        </w:tc>
        <w:tc>
          <w:tcPr>
            <w:tcW w:w="1134" w:type="dxa"/>
            <w:shd w:val="clear" w:color="auto" w:fill="E0E0E0"/>
          </w:tcPr>
          <w:p w14:paraId="357A5EC7" w14:textId="77777777" w:rsidR="006923F5" w:rsidRPr="006702B5" w:rsidRDefault="006923F5" w:rsidP="000A2345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Requerido</w:t>
            </w:r>
          </w:p>
        </w:tc>
      </w:tr>
      <w:tr w:rsidR="006923F5" w:rsidRPr="00DE45AE" w14:paraId="113B8993" w14:textId="77777777" w:rsidTr="000A2345">
        <w:trPr>
          <w:trHeight w:val="525"/>
        </w:trPr>
        <w:tc>
          <w:tcPr>
            <w:tcW w:w="704" w:type="dxa"/>
            <w:vMerge w:val="restart"/>
          </w:tcPr>
          <w:p w14:paraId="4571B593" w14:textId="77777777" w:rsidR="006923F5" w:rsidRPr="0040747B" w:rsidRDefault="006923F5" w:rsidP="000A2345">
            <w:pPr>
              <w:tabs>
                <w:tab w:val="left" w:pos="360"/>
              </w:tabs>
              <w:jc w:val="center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1</w:t>
            </w:r>
          </w:p>
        </w:tc>
        <w:tc>
          <w:tcPr>
            <w:tcW w:w="1559" w:type="dxa"/>
            <w:vMerge w:val="restart"/>
          </w:tcPr>
          <w:p w14:paraId="364FACE2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 w:rsidRPr="0040747B">
              <w:rPr>
                <w:color w:val="auto"/>
                <w:szCs w:val="18"/>
                <w:lang w:val="es-ES"/>
              </w:rPr>
              <w:t>Seleccionar</w:t>
            </w:r>
          </w:p>
        </w:tc>
        <w:tc>
          <w:tcPr>
            <w:tcW w:w="993" w:type="dxa"/>
            <w:vMerge w:val="restart"/>
          </w:tcPr>
          <w:p w14:paraId="29A823D5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Botón</w:t>
            </w:r>
          </w:p>
        </w:tc>
        <w:tc>
          <w:tcPr>
            <w:tcW w:w="992" w:type="dxa"/>
            <w:vMerge w:val="restart"/>
          </w:tcPr>
          <w:p w14:paraId="32737207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11EA539B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 w:rsidRPr="005F3FD0">
              <w:rPr>
                <w:szCs w:val="18"/>
                <w:lang w:val="es-ES"/>
              </w:rPr>
              <w:t>Abre la ventana del explorador de Windows para seleccionar un archivo</w:t>
            </w:r>
          </w:p>
        </w:tc>
        <w:tc>
          <w:tcPr>
            <w:tcW w:w="1276" w:type="dxa"/>
            <w:vMerge w:val="restart"/>
          </w:tcPr>
          <w:p w14:paraId="65962BB6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4D17CD1E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-</w:t>
            </w:r>
          </w:p>
        </w:tc>
        <w:tc>
          <w:tcPr>
            <w:tcW w:w="1134" w:type="dxa"/>
            <w:vMerge w:val="restart"/>
          </w:tcPr>
          <w:p w14:paraId="2524D63C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-</w:t>
            </w:r>
          </w:p>
        </w:tc>
      </w:tr>
      <w:tr w:rsidR="006923F5" w:rsidRPr="00DE45AE" w14:paraId="5F177498" w14:textId="77777777" w:rsidTr="000A2345">
        <w:trPr>
          <w:trHeight w:val="525"/>
        </w:trPr>
        <w:tc>
          <w:tcPr>
            <w:tcW w:w="704" w:type="dxa"/>
            <w:vMerge/>
          </w:tcPr>
          <w:p w14:paraId="341994B6" w14:textId="77777777" w:rsidR="006923F5" w:rsidRDefault="006923F5" w:rsidP="000A2345">
            <w:pPr>
              <w:tabs>
                <w:tab w:val="left" w:pos="360"/>
              </w:tabs>
              <w:jc w:val="center"/>
              <w:rPr>
                <w:color w:val="auto"/>
                <w:szCs w:val="18"/>
                <w:lang w:val="es-ES"/>
              </w:rPr>
            </w:pPr>
          </w:p>
        </w:tc>
        <w:tc>
          <w:tcPr>
            <w:tcW w:w="1559" w:type="dxa"/>
            <w:vMerge/>
          </w:tcPr>
          <w:p w14:paraId="546AC875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993" w:type="dxa"/>
            <w:vMerge/>
          </w:tcPr>
          <w:p w14:paraId="1F990F24" w14:textId="77777777" w:rsidR="006923F5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992" w:type="dxa"/>
            <w:vMerge/>
          </w:tcPr>
          <w:p w14:paraId="4DE69B5D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22E31CF9" w14:textId="77777777" w:rsidR="006923F5" w:rsidRPr="005F3FD0" w:rsidRDefault="006923F5" w:rsidP="000A234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Solamente permite seleccionar archivos de extensión .xls</w:t>
            </w:r>
          </w:p>
        </w:tc>
        <w:tc>
          <w:tcPr>
            <w:tcW w:w="1276" w:type="dxa"/>
            <w:vMerge/>
          </w:tcPr>
          <w:p w14:paraId="7DDB3C4B" w14:textId="77777777" w:rsidR="006923F5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992" w:type="dxa"/>
            <w:vMerge/>
          </w:tcPr>
          <w:p w14:paraId="5EA50028" w14:textId="77777777" w:rsidR="006923F5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7B03E28F" w14:textId="77777777" w:rsidR="006923F5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</w:tr>
      <w:tr w:rsidR="006923F5" w:rsidRPr="00DE45AE" w14:paraId="5D052B1A" w14:textId="77777777" w:rsidTr="000A2345">
        <w:trPr>
          <w:trHeight w:val="70"/>
        </w:trPr>
        <w:tc>
          <w:tcPr>
            <w:tcW w:w="704" w:type="dxa"/>
          </w:tcPr>
          <w:p w14:paraId="21E0D3BF" w14:textId="77777777" w:rsidR="006923F5" w:rsidRPr="0040747B" w:rsidRDefault="006923F5" w:rsidP="000A2345">
            <w:pPr>
              <w:tabs>
                <w:tab w:val="left" w:pos="360"/>
              </w:tabs>
              <w:jc w:val="center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2</w:t>
            </w:r>
          </w:p>
        </w:tc>
        <w:tc>
          <w:tcPr>
            <w:tcW w:w="1559" w:type="dxa"/>
          </w:tcPr>
          <w:p w14:paraId="492808C6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 w:rsidRPr="0040747B">
              <w:rPr>
                <w:color w:val="auto"/>
                <w:szCs w:val="18"/>
                <w:lang w:val="es-ES"/>
              </w:rPr>
              <w:t>Archivo</w:t>
            </w:r>
          </w:p>
        </w:tc>
        <w:tc>
          <w:tcPr>
            <w:tcW w:w="993" w:type="dxa"/>
          </w:tcPr>
          <w:p w14:paraId="1FE56B39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proofErr w:type="spellStart"/>
            <w:r>
              <w:rPr>
                <w:color w:val="auto"/>
                <w:szCs w:val="18"/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</w:tcPr>
          <w:p w14:paraId="3F4F34A3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5CA31D44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Muestra el nombre del archivo seleccionado para la importación</w:t>
            </w:r>
          </w:p>
        </w:tc>
        <w:tc>
          <w:tcPr>
            <w:tcW w:w="1276" w:type="dxa"/>
          </w:tcPr>
          <w:p w14:paraId="78A6A18D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Si</w:t>
            </w:r>
          </w:p>
        </w:tc>
        <w:tc>
          <w:tcPr>
            <w:tcW w:w="992" w:type="dxa"/>
          </w:tcPr>
          <w:p w14:paraId="2B9094FC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No</w:t>
            </w:r>
          </w:p>
        </w:tc>
        <w:tc>
          <w:tcPr>
            <w:tcW w:w="1134" w:type="dxa"/>
          </w:tcPr>
          <w:p w14:paraId="64B05DA3" w14:textId="77777777" w:rsidR="006923F5" w:rsidRPr="0040747B" w:rsidRDefault="006923F5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-</w:t>
            </w:r>
          </w:p>
        </w:tc>
      </w:tr>
      <w:tr w:rsidR="0029068B" w:rsidRPr="00DE45AE" w14:paraId="052FB302" w14:textId="77777777" w:rsidTr="0029068B">
        <w:trPr>
          <w:trHeight w:val="446"/>
        </w:trPr>
        <w:tc>
          <w:tcPr>
            <w:tcW w:w="704" w:type="dxa"/>
            <w:vMerge w:val="restart"/>
          </w:tcPr>
          <w:p w14:paraId="2A536C13" w14:textId="77777777" w:rsidR="0029068B" w:rsidRPr="0040747B" w:rsidRDefault="0029068B" w:rsidP="000A2345">
            <w:pPr>
              <w:tabs>
                <w:tab w:val="left" w:pos="360"/>
              </w:tabs>
              <w:jc w:val="center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3</w:t>
            </w:r>
          </w:p>
        </w:tc>
        <w:tc>
          <w:tcPr>
            <w:tcW w:w="1559" w:type="dxa"/>
            <w:vMerge w:val="restart"/>
          </w:tcPr>
          <w:p w14:paraId="5D65D065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 w:rsidRPr="0040747B">
              <w:rPr>
                <w:color w:val="auto"/>
                <w:szCs w:val="18"/>
                <w:lang w:val="es-ES"/>
              </w:rPr>
              <w:t>Importar Datos</w:t>
            </w:r>
          </w:p>
        </w:tc>
        <w:tc>
          <w:tcPr>
            <w:tcW w:w="993" w:type="dxa"/>
            <w:vMerge w:val="restart"/>
          </w:tcPr>
          <w:p w14:paraId="25F89513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Botón</w:t>
            </w:r>
          </w:p>
        </w:tc>
        <w:tc>
          <w:tcPr>
            <w:tcW w:w="992" w:type="dxa"/>
            <w:vMerge w:val="restart"/>
          </w:tcPr>
          <w:p w14:paraId="4C7BC056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428E7331" w14:textId="355973F5" w:rsidR="0029068B" w:rsidRPr="00CB4DAE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Valida la </w:t>
            </w:r>
            <w:hyperlink w:anchor="_Regla_31" w:history="1">
              <w:r w:rsidRPr="005A72D7">
                <w:rPr>
                  <w:rStyle w:val="Hipervnculo"/>
                  <w:szCs w:val="18"/>
                </w:rPr>
                <w:t>Regla 31</w:t>
              </w:r>
            </w:hyperlink>
            <w:r>
              <w:rPr>
                <w:color w:val="auto"/>
                <w:szCs w:val="18"/>
              </w:rPr>
              <w:t xml:space="preserve"> y la </w:t>
            </w:r>
            <w:hyperlink w:anchor="_Regla_32" w:history="1">
              <w:r w:rsidRPr="005A72D7">
                <w:rPr>
                  <w:rStyle w:val="Hipervnculo"/>
                  <w:szCs w:val="18"/>
                </w:rPr>
                <w:t>Regla 32</w:t>
              </w:r>
            </w:hyperlink>
          </w:p>
        </w:tc>
        <w:tc>
          <w:tcPr>
            <w:tcW w:w="1276" w:type="dxa"/>
            <w:vMerge w:val="restart"/>
          </w:tcPr>
          <w:p w14:paraId="6DE5F15F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2969A9CC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-</w:t>
            </w:r>
          </w:p>
        </w:tc>
        <w:tc>
          <w:tcPr>
            <w:tcW w:w="1134" w:type="dxa"/>
            <w:vMerge w:val="restart"/>
          </w:tcPr>
          <w:p w14:paraId="55A3BA52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-</w:t>
            </w:r>
          </w:p>
        </w:tc>
      </w:tr>
      <w:tr w:rsidR="0029068B" w:rsidRPr="00DE45AE" w14:paraId="7EBD754D" w14:textId="77777777" w:rsidTr="0029068B">
        <w:trPr>
          <w:trHeight w:val="693"/>
        </w:trPr>
        <w:tc>
          <w:tcPr>
            <w:tcW w:w="704" w:type="dxa"/>
            <w:vMerge/>
          </w:tcPr>
          <w:p w14:paraId="2DCCF04B" w14:textId="77777777" w:rsidR="0029068B" w:rsidRDefault="0029068B" w:rsidP="000A2345">
            <w:pPr>
              <w:tabs>
                <w:tab w:val="left" w:pos="360"/>
              </w:tabs>
              <w:jc w:val="center"/>
              <w:rPr>
                <w:color w:val="auto"/>
                <w:szCs w:val="18"/>
                <w:lang w:val="es-ES"/>
              </w:rPr>
            </w:pPr>
          </w:p>
        </w:tc>
        <w:tc>
          <w:tcPr>
            <w:tcW w:w="1559" w:type="dxa"/>
            <w:vMerge/>
          </w:tcPr>
          <w:p w14:paraId="2A2B316F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993" w:type="dxa"/>
            <w:vMerge/>
          </w:tcPr>
          <w:p w14:paraId="56142E0A" w14:textId="77777777" w:rsidR="0029068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992" w:type="dxa"/>
            <w:vMerge/>
          </w:tcPr>
          <w:p w14:paraId="5F3710BE" w14:textId="77777777" w:rsidR="0029068B" w:rsidRPr="0040747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5E8A446E" w14:textId="28C84D55" w:rsidR="0029068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Invoca a la </w:t>
            </w:r>
            <w:hyperlink w:anchor="_UI__Proceso_Carga_Masiva" w:history="1">
              <w:proofErr w:type="spellStart"/>
              <w:r w:rsidRPr="005A72D7">
                <w:rPr>
                  <w:rStyle w:val="Hipervnculo"/>
                  <w:szCs w:val="18"/>
                </w:rPr>
                <w:t>UI_Proceso_Carga_Masiva</w:t>
              </w:r>
              <w:proofErr w:type="spellEnd"/>
            </w:hyperlink>
          </w:p>
        </w:tc>
        <w:tc>
          <w:tcPr>
            <w:tcW w:w="1276" w:type="dxa"/>
            <w:vMerge/>
          </w:tcPr>
          <w:p w14:paraId="79701004" w14:textId="77777777" w:rsidR="0029068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992" w:type="dxa"/>
            <w:vMerge/>
          </w:tcPr>
          <w:p w14:paraId="5B236469" w14:textId="77777777" w:rsidR="0029068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77CFECD4" w14:textId="77777777" w:rsidR="0029068B" w:rsidRDefault="0029068B" w:rsidP="000A2345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</w:p>
        </w:tc>
      </w:tr>
    </w:tbl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1F2759B1" w14:textId="77238C7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D124C0" w14:textId="2F7ECB0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E3E85A9" w14:textId="231F23F4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CB30E72" w14:textId="7AAC41E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D6A3502" w14:textId="434E2B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8F713FD" w14:textId="7A17DC4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06BBD10" w14:textId="1C0EEF3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3FACABA" w14:textId="73F5F726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E1760DE" w14:textId="7A89826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85D002B" w14:textId="1859022B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9B4F547" w14:textId="4E23F27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41AC11C" w14:textId="57038EF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E90DDD1" w14:textId="77777777" w:rsidR="002E2DC3" w:rsidRDefault="002E2DC3" w:rsidP="005871EB">
      <w:pPr>
        <w:tabs>
          <w:tab w:val="left" w:pos="1410"/>
        </w:tabs>
        <w:rPr>
          <w:sz w:val="2"/>
          <w:szCs w:val="2"/>
        </w:rPr>
      </w:pPr>
    </w:p>
    <w:p w14:paraId="00869D79" w14:textId="77777777" w:rsidR="002E2DC3" w:rsidRDefault="002E2DC3" w:rsidP="002E2DC3">
      <w:pPr>
        <w:rPr>
          <w:lang w:val="es-ES"/>
        </w:rPr>
      </w:pPr>
    </w:p>
    <w:p w14:paraId="74EB5821" w14:textId="03A0CFF8" w:rsidR="002E2DC3" w:rsidRDefault="002E2DC3" w:rsidP="002E2DC3">
      <w:pPr>
        <w:rPr>
          <w:lang w:val="es-ES"/>
        </w:rPr>
      </w:pPr>
    </w:p>
    <w:p w14:paraId="4B5718D0" w14:textId="675FB47C" w:rsidR="002E2DC3" w:rsidRDefault="002E2DC3" w:rsidP="002E2DC3">
      <w:pPr>
        <w:rPr>
          <w:lang w:val="es-ES"/>
        </w:rPr>
      </w:pPr>
    </w:p>
    <w:p w14:paraId="5D9BD97A" w14:textId="3EF314C2" w:rsidR="002E2DC3" w:rsidRDefault="002E2DC3" w:rsidP="002E2DC3">
      <w:pPr>
        <w:rPr>
          <w:lang w:val="es-ES"/>
        </w:rPr>
      </w:pPr>
    </w:p>
    <w:p w14:paraId="0E701E7C" w14:textId="7E4E43E0" w:rsidR="002E2DC3" w:rsidRDefault="002E2DC3" w:rsidP="002E2DC3">
      <w:pPr>
        <w:rPr>
          <w:lang w:val="es-ES"/>
        </w:rPr>
      </w:pPr>
    </w:p>
    <w:p w14:paraId="1B8ED77F" w14:textId="51EDE4FF" w:rsidR="002E2DC3" w:rsidRDefault="002E2DC3" w:rsidP="002E2DC3">
      <w:pPr>
        <w:rPr>
          <w:lang w:val="es-ES"/>
        </w:rPr>
      </w:pPr>
    </w:p>
    <w:p w14:paraId="2E76FDE1" w14:textId="25F66227" w:rsidR="002E2DC3" w:rsidRDefault="002E2DC3" w:rsidP="002E2DC3">
      <w:pPr>
        <w:rPr>
          <w:lang w:val="es-ES"/>
        </w:rPr>
      </w:pPr>
    </w:p>
    <w:p w14:paraId="78203B98" w14:textId="079B36B9" w:rsidR="002E2DC3" w:rsidRDefault="002E2DC3" w:rsidP="002E2DC3">
      <w:pPr>
        <w:rPr>
          <w:lang w:val="es-ES"/>
        </w:rPr>
      </w:pPr>
    </w:p>
    <w:p w14:paraId="688F1E76" w14:textId="55908B1A" w:rsidR="002E2DC3" w:rsidRDefault="002E2DC3" w:rsidP="002E2DC3">
      <w:pPr>
        <w:rPr>
          <w:lang w:val="es-ES"/>
        </w:rPr>
      </w:pPr>
    </w:p>
    <w:p w14:paraId="2535566A" w14:textId="0A40DE8D" w:rsidR="002E2DC3" w:rsidRDefault="002E2DC3" w:rsidP="002E2DC3">
      <w:pPr>
        <w:rPr>
          <w:lang w:val="es-ES"/>
        </w:rPr>
      </w:pPr>
    </w:p>
    <w:p w14:paraId="75A689FB" w14:textId="11085C52" w:rsidR="002E2DC3" w:rsidRDefault="002E2DC3" w:rsidP="002E2DC3">
      <w:pPr>
        <w:rPr>
          <w:lang w:val="es-ES"/>
        </w:rPr>
      </w:pPr>
    </w:p>
    <w:p w14:paraId="08CA6C44" w14:textId="58A82233" w:rsidR="002E2DC3" w:rsidRDefault="002E2DC3" w:rsidP="002E2DC3">
      <w:pPr>
        <w:rPr>
          <w:lang w:val="es-ES"/>
        </w:rPr>
      </w:pPr>
    </w:p>
    <w:p w14:paraId="4534F2E4" w14:textId="1B56F20B" w:rsidR="002E2DC3" w:rsidRDefault="002E2DC3" w:rsidP="002E2DC3">
      <w:pPr>
        <w:rPr>
          <w:lang w:val="es-ES"/>
        </w:rPr>
      </w:pPr>
    </w:p>
    <w:p w14:paraId="719041F8" w14:textId="463FCD37" w:rsidR="002E2DC3" w:rsidRDefault="002E2DC3" w:rsidP="002E2DC3">
      <w:pPr>
        <w:rPr>
          <w:lang w:val="es-ES"/>
        </w:rPr>
      </w:pPr>
    </w:p>
    <w:p w14:paraId="18B09638" w14:textId="497F90A6" w:rsidR="002E2DC3" w:rsidRDefault="002E2DC3" w:rsidP="002E2DC3">
      <w:pPr>
        <w:rPr>
          <w:lang w:val="es-ES"/>
        </w:rPr>
      </w:pPr>
    </w:p>
    <w:p w14:paraId="3DDD13E3" w14:textId="6550AE4D" w:rsidR="002E2DC3" w:rsidRDefault="002E2DC3" w:rsidP="002E2DC3">
      <w:pPr>
        <w:rPr>
          <w:lang w:val="es-ES"/>
        </w:rPr>
      </w:pPr>
    </w:p>
    <w:p w14:paraId="633B9AB6" w14:textId="00AB10B0" w:rsidR="002E2DC3" w:rsidRDefault="002E2DC3" w:rsidP="002E2DC3">
      <w:pPr>
        <w:rPr>
          <w:lang w:val="es-ES"/>
        </w:rPr>
      </w:pPr>
    </w:p>
    <w:p w14:paraId="3DABD7E0" w14:textId="04857F1A" w:rsidR="002E2DC3" w:rsidRDefault="002E2DC3" w:rsidP="002E2DC3">
      <w:pPr>
        <w:rPr>
          <w:lang w:val="es-ES"/>
        </w:rPr>
      </w:pPr>
    </w:p>
    <w:p w14:paraId="1069B568" w14:textId="426109A8" w:rsidR="002E2DC3" w:rsidRDefault="002E2DC3" w:rsidP="002E2DC3">
      <w:pPr>
        <w:rPr>
          <w:lang w:val="es-ES"/>
        </w:rPr>
      </w:pPr>
    </w:p>
    <w:p w14:paraId="1FBC58AF" w14:textId="17A30592" w:rsidR="002E2DC3" w:rsidRDefault="002E2DC3" w:rsidP="002E2DC3">
      <w:pPr>
        <w:rPr>
          <w:lang w:val="es-ES"/>
        </w:rPr>
      </w:pPr>
    </w:p>
    <w:p w14:paraId="64197D44" w14:textId="49E30FE7" w:rsidR="002E2DC3" w:rsidRDefault="002E2DC3" w:rsidP="002E2DC3">
      <w:pPr>
        <w:rPr>
          <w:lang w:val="es-ES"/>
        </w:rPr>
      </w:pPr>
    </w:p>
    <w:p w14:paraId="26E5E391" w14:textId="5C57F290" w:rsidR="00867689" w:rsidRDefault="00867689" w:rsidP="002E2DC3">
      <w:pPr>
        <w:rPr>
          <w:lang w:val="es-ES"/>
        </w:rPr>
      </w:pPr>
    </w:p>
    <w:p w14:paraId="350163B1" w14:textId="115A4DED" w:rsidR="00867689" w:rsidRDefault="00867689" w:rsidP="002E2DC3">
      <w:pPr>
        <w:rPr>
          <w:lang w:val="es-ES"/>
        </w:rPr>
      </w:pPr>
    </w:p>
    <w:p w14:paraId="506C41A8" w14:textId="641FAB96" w:rsidR="00867689" w:rsidRDefault="00867689" w:rsidP="002E2DC3">
      <w:pPr>
        <w:rPr>
          <w:lang w:val="es-ES"/>
        </w:rPr>
      </w:pPr>
    </w:p>
    <w:p w14:paraId="2E06865D" w14:textId="4B5D74B4" w:rsidR="00867689" w:rsidRDefault="00867689" w:rsidP="002E2DC3">
      <w:pPr>
        <w:rPr>
          <w:lang w:val="es-ES"/>
        </w:rPr>
      </w:pPr>
    </w:p>
    <w:p w14:paraId="5B52EBD7" w14:textId="172E77C4" w:rsidR="00867689" w:rsidRDefault="00867689" w:rsidP="002E2DC3">
      <w:pPr>
        <w:rPr>
          <w:lang w:val="es-ES"/>
        </w:rPr>
      </w:pPr>
    </w:p>
    <w:p w14:paraId="6CB559D1" w14:textId="044388F0" w:rsidR="00867689" w:rsidRDefault="00867689" w:rsidP="002E2DC3">
      <w:pPr>
        <w:rPr>
          <w:lang w:val="es-ES"/>
        </w:rPr>
      </w:pPr>
    </w:p>
    <w:p w14:paraId="2DE902C8" w14:textId="5F1C70D8" w:rsidR="00867689" w:rsidRDefault="00867689" w:rsidP="002E2DC3">
      <w:pPr>
        <w:rPr>
          <w:lang w:val="es-ES"/>
        </w:rPr>
      </w:pPr>
    </w:p>
    <w:p w14:paraId="61220587" w14:textId="713AFDEE" w:rsidR="00867689" w:rsidRDefault="00867689" w:rsidP="002E2DC3">
      <w:pPr>
        <w:rPr>
          <w:lang w:val="es-ES"/>
        </w:rPr>
      </w:pPr>
    </w:p>
    <w:p w14:paraId="7F2C9742" w14:textId="6CB3AC4B" w:rsidR="00867689" w:rsidRDefault="00867689" w:rsidP="002E2DC3">
      <w:pPr>
        <w:rPr>
          <w:lang w:val="es-ES"/>
        </w:rPr>
      </w:pPr>
    </w:p>
    <w:p w14:paraId="43E5BA0C" w14:textId="5F1F417D" w:rsidR="00867689" w:rsidRDefault="00867689" w:rsidP="002E2DC3">
      <w:pPr>
        <w:rPr>
          <w:lang w:val="es-ES"/>
        </w:rPr>
      </w:pPr>
    </w:p>
    <w:p w14:paraId="4D203E2A" w14:textId="68FD9E5B" w:rsidR="00867689" w:rsidRDefault="00867689" w:rsidP="002E2DC3">
      <w:pPr>
        <w:rPr>
          <w:lang w:val="es-ES"/>
        </w:rPr>
      </w:pPr>
    </w:p>
    <w:p w14:paraId="64B105BD" w14:textId="76360716" w:rsidR="00867689" w:rsidRDefault="00867689" w:rsidP="002E2DC3">
      <w:pPr>
        <w:rPr>
          <w:lang w:val="es-ES"/>
        </w:rPr>
      </w:pPr>
    </w:p>
    <w:p w14:paraId="11BAD89F" w14:textId="48150887" w:rsidR="00867689" w:rsidRDefault="00867689" w:rsidP="002E2DC3">
      <w:pPr>
        <w:rPr>
          <w:lang w:val="es-ES"/>
        </w:rPr>
      </w:pPr>
    </w:p>
    <w:p w14:paraId="69F508CB" w14:textId="785F4735" w:rsidR="00867689" w:rsidRDefault="00867689" w:rsidP="002E2DC3">
      <w:pPr>
        <w:rPr>
          <w:lang w:val="es-ES"/>
        </w:rPr>
      </w:pPr>
    </w:p>
    <w:p w14:paraId="7A3BB8EE" w14:textId="60328C41" w:rsidR="00867689" w:rsidRDefault="00867689" w:rsidP="002E2DC3">
      <w:pPr>
        <w:rPr>
          <w:lang w:val="es-ES"/>
        </w:rPr>
      </w:pPr>
    </w:p>
    <w:p w14:paraId="0E3B74F4" w14:textId="1A02783B" w:rsidR="00867689" w:rsidRDefault="00867689" w:rsidP="002E2DC3">
      <w:pPr>
        <w:rPr>
          <w:lang w:val="es-ES"/>
        </w:rPr>
      </w:pPr>
    </w:p>
    <w:p w14:paraId="6BCB1CC3" w14:textId="6A1B60EB" w:rsidR="00867689" w:rsidRDefault="00867689" w:rsidP="002E2DC3">
      <w:pPr>
        <w:rPr>
          <w:lang w:val="es-ES"/>
        </w:rPr>
      </w:pPr>
    </w:p>
    <w:p w14:paraId="37620FC8" w14:textId="48044186" w:rsidR="00867689" w:rsidRDefault="00867689" w:rsidP="002E2DC3">
      <w:pPr>
        <w:rPr>
          <w:lang w:val="es-ES"/>
        </w:rPr>
      </w:pPr>
    </w:p>
    <w:p w14:paraId="665291A9" w14:textId="08AAF463" w:rsidR="00867689" w:rsidRDefault="00867689" w:rsidP="002E2DC3">
      <w:pPr>
        <w:rPr>
          <w:lang w:val="es-ES"/>
        </w:rPr>
      </w:pPr>
    </w:p>
    <w:p w14:paraId="216E3456" w14:textId="1BDA8DD4" w:rsidR="00867689" w:rsidRDefault="00867689" w:rsidP="002E2DC3">
      <w:pPr>
        <w:rPr>
          <w:lang w:val="es-ES"/>
        </w:rPr>
      </w:pPr>
    </w:p>
    <w:p w14:paraId="2A7FB58A" w14:textId="00643977" w:rsidR="00867689" w:rsidRDefault="00867689" w:rsidP="002E2DC3">
      <w:pPr>
        <w:rPr>
          <w:lang w:val="es-ES"/>
        </w:rPr>
      </w:pPr>
    </w:p>
    <w:p w14:paraId="1FFD44E7" w14:textId="52490E03" w:rsidR="00867689" w:rsidRDefault="00867689" w:rsidP="002E2DC3">
      <w:pPr>
        <w:rPr>
          <w:lang w:val="es-ES"/>
        </w:rPr>
      </w:pPr>
    </w:p>
    <w:p w14:paraId="57AB64E0" w14:textId="6549D2C5" w:rsidR="00867689" w:rsidRDefault="00867689" w:rsidP="002E2DC3">
      <w:pPr>
        <w:rPr>
          <w:lang w:val="es-ES"/>
        </w:rPr>
      </w:pPr>
    </w:p>
    <w:p w14:paraId="5C27B0E6" w14:textId="77777777" w:rsidR="00867689" w:rsidRDefault="00867689" w:rsidP="002E2DC3">
      <w:pPr>
        <w:rPr>
          <w:lang w:val="es-ES"/>
        </w:rPr>
      </w:pPr>
    </w:p>
    <w:p w14:paraId="0C64D4DC" w14:textId="1346A775" w:rsidR="002E2DC3" w:rsidRDefault="002E2DC3" w:rsidP="002E2DC3">
      <w:pPr>
        <w:rPr>
          <w:lang w:val="es-ES"/>
        </w:rPr>
      </w:pPr>
      <w:bookmarkStart w:id="5" w:name="_GoBack"/>
      <w:bookmarkEnd w:id="5"/>
    </w:p>
    <w:p w14:paraId="6D6A32A5" w14:textId="274AE959" w:rsidR="0029068B" w:rsidRDefault="0029068B" w:rsidP="007D1683">
      <w:pPr>
        <w:pStyle w:val="Ttulo2"/>
      </w:pPr>
      <w:bookmarkStart w:id="6" w:name="_UI__Proceso_Carga_Masiva"/>
      <w:bookmarkEnd w:id="6"/>
      <w:r w:rsidRPr="007831A4">
        <w:lastRenderedPageBreak/>
        <w:t>UI_</w:t>
      </w:r>
      <w:r>
        <w:t xml:space="preserve"> </w:t>
      </w:r>
      <w:proofErr w:type="spellStart"/>
      <w:r>
        <w:t>Proceso_Carga_Masiva</w:t>
      </w:r>
      <w:proofErr w:type="spellEnd"/>
    </w:p>
    <w:p w14:paraId="420063D4" w14:textId="77777777" w:rsidR="0029068B" w:rsidRPr="009120B0" w:rsidRDefault="0029068B" w:rsidP="0029068B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24028A18" w14:textId="77777777" w:rsidR="0029068B" w:rsidRDefault="0029068B" w:rsidP="0029068B">
      <w:pPr>
        <w:jc w:val="left"/>
        <w:rPr>
          <w:lang w:val="es-ES"/>
        </w:rPr>
      </w:pPr>
    </w:p>
    <w:p w14:paraId="1078788A" w14:textId="77777777" w:rsidR="0029068B" w:rsidRDefault="0029068B" w:rsidP="0029068B">
      <w:pPr>
        <w:jc w:val="left"/>
        <w:rPr>
          <w:lang w:val="es-ES"/>
        </w:rPr>
      </w:pPr>
    </w:p>
    <w:p w14:paraId="78B4F3FC" w14:textId="0D90CD01" w:rsidR="0029068B" w:rsidRPr="006E4F9A" w:rsidRDefault="0029068B" w:rsidP="0029068B">
      <w:pPr>
        <w:pStyle w:val="Ttulo3"/>
        <w:jc w:val="left"/>
        <w:rPr>
          <w:lang w:val="es-ES"/>
        </w:rPr>
      </w:pPr>
      <w:proofErr w:type="spellStart"/>
      <w:r w:rsidRPr="006E4F9A">
        <w:rPr>
          <w:szCs w:val="20"/>
        </w:rPr>
        <w:t>RN_UI_</w:t>
      </w:r>
      <w:r>
        <w:rPr>
          <w:szCs w:val="20"/>
        </w:rPr>
        <w:t>Proceso_Carga_Masiva</w:t>
      </w:r>
      <w:proofErr w:type="spellEnd"/>
    </w:p>
    <w:p w14:paraId="1892FB70" w14:textId="59C4B98C" w:rsidR="002E2DC3" w:rsidRDefault="002E2DC3" w:rsidP="002E2DC3">
      <w:pPr>
        <w:rPr>
          <w:lang w:val="es-ES"/>
        </w:rPr>
      </w:pPr>
    </w:p>
    <w:p w14:paraId="6B0F2319" w14:textId="3EC25DDC" w:rsidR="002E2DC3" w:rsidRDefault="002E2DC3" w:rsidP="002E2DC3">
      <w:pPr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9068B" w:rsidRPr="004054A5" w14:paraId="1FC1E9D8" w14:textId="77777777" w:rsidTr="005E60D3">
        <w:trPr>
          <w:jc w:val="center"/>
        </w:trPr>
        <w:tc>
          <w:tcPr>
            <w:tcW w:w="562" w:type="dxa"/>
            <w:shd w:val="clear" w:color="auto" w:fill="E0E0E0"/>
          </w:tcPr>
          <w:p w14:paraId="0F4F47D4" w14:textId="77777777" w:rsidR="0029068B" w:rsidRPr="004054A5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6F834E6E" w14:textId="77777777" w:rsidR="0029068B" w:rsidRPr="004054A5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1B64CE92" w14:textId="77777777" w:rsidR="0029068B" w:rsidRPr="004054A5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5556D37" w14:textId="77777777" w:rsidR="0029068B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394B96F8" w14:textId="77777777" w:rsidR="0029068B" w:rsidRPr="004054A5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23EB8695" w14:textId="77777777" w:rsidR="0029068B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1D96B77B" w14:textId="77777777" w:rsidR="0029068B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A09A9BF" w14:textId="77777777" w:rsidR="0029068B" w:rsidRDefault="0029068B" w:rsidP="005E60D3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9301DB" w:rsidRPr="004054A5" w14:paraId="3827A857" w14:textId="77777777" w:rsidTr="009301DB">
        <w:trPr>
          <w:trHeight w:val="185"/>
          <w:jc w:val="center"/>
        </w:trPr>
        <w:tc>
          <w:tcPr>
            <w:tcW w:w="562" w:type="dxa"/>
            <w:shd w:val="clear" w:color="auto" w:fill="auto"/>
          </w:tcPr>
          <w:p w14:paraId="52287273" w14:textId="171165D6" w:rsidR="009301DB" w:rsidRP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4BB93FE" w14:textId="1F752AF3" w:rsidR="009301DB" w:rsidRP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Grilla Ingresantes</w:t>
            </w:r>
          </w:p>
        </w:tc>
        <w:tc>
          <w:tcPr>
            <w:tcW w:w="850" w:type="dxa"/>
            <w:shd w:val="clear" w:color="auto" w:fill="auto"/>
          </w:tcPr>
          <w:p w14:paraId="5B297EE4" w14:textId="43AED658" w:rsidR="009301DB" w:rsidRPr="004054A5" w:rsidRDefault="009301DB" w:rsidP="009301DB">
            <w:pPr>
              <w:tabs>
                <w:tab w:val="left" w:pos="360"/>
              </w:tabs>
              <w:jc w:val="left"/>
              <w:rPr>
                <w:b/>
                <w:lang w:val="es-ES"/>
              </w:rPr>
            </w:pPr>
            <w:r w:rsidRPr="009301DB">
              <w:rPr>
                <w:lang w:val="es-ES"/>
              </w:rPr>
              <w:t>Grilla</w:t>
            </w:r>
          </w:p>
        </w:tc>
        <w:tc>
          <w:tcPr>
            <w:tcW w:w="993" w:type="dxa"/>
            <w:shd w:val="clear" w:color="auto" w:fill="auto"/>
          </w:tcPr>
          <w:p w14:paraId="61F5E856" w14:textId="77777777" w:rsidR="009301DB" w:rsidRDefault="009301DB" w:rsidP="009301D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1DF2095" w14:textId="59F95034" w:rsidR="009301DB" w:rsidRDefault="00A52A5F" w:rsidP="00A52A5F">
            <w:pPr>
              <w:tabs>
                <w:tab w:val="left" w:pos="360"/>
              </w:tabs>
              <w:jc w:val="left"/>
              <w:rPr>
                <w:b/>
                <w:lang w:val="es-ES"/>
              </w:rPr>
            </w:pPr>
            <w:r w:rsidRPr="00A52A5F">
              <w:rPr>
                <w:color w:val="auto"/>
                <w:szCs w:val="18"/>
                <w:lang w:val="es-ES"/>
              </w:rPr>
              <w:t>Se muestran todos los registros del archivo importado</w:t>
            </w:r>
          </w:p>
        </w:tc>
        <w:tc>
          <w:tcPr>
            <w:tcW w:w="850" w:type="dxa"/>
            <w:shd w:val="clear" w:color="auto" w:fill="auto"/>
          </w:tcPr>
          <w:p w14:paraId="57F1B8D6" w14:textId="1D227EFB" w:rsidR="009301DB" w:rsidRP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shd w:val="clear" w:color="auto" w:fill="auto"/>
          </w:tcPr>
          <w:p w14:paraId="6F4CD93C" w14:textId="4F6E287E" w:rsidR="009301DB" w:rsidRP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  <w:shd w:val="clear" w:color="auto" w:fill="auto"/>
          </w:tcPr>
          <w:p w14:paraId="7236B76C" w14:textId="50144449" w:rsidR="009301DB" w:rsidRP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4054A5" w14:paraId="6EFEEDA3" w14:textId="77777777" w:rsidTr="009301DB">
        <w:trPr>
          <w:trHeight w:val="185"/>
          <w:jc w:val="center"/>
        </w:trPr>
        <w:tc>
          <w:tcPr>
            <w:tcW w:w="562" w:type="dxa"/>
            <w:shd w:val="clear" w:color="auto" w:fill="auto"/>
          </w:tcPr>
          <w:p w14:paraId="26E3BCCC" w14:textId="16ACBEE7" w:rsidR="009301DB" w:rsidRP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9CEA42C" w14:textId="2B28A218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301DB">
              <w:rPr>
                <w:lang w:val="es-ES"/>
              </w:rPr>
              <w:t>Marcar/Desmarcar</w:t>
            </w:r>
          </w:p>
        </w:tc>
        <w:tc>
          <w:tcPr>
            <w:tcW w:w="850" w:type="dxa"/>
            <w:shd w:val="clear" w:color="auto" w:fill="auto"/>
          </w:tcPr>
          <w:p w14:paraId="577CD917" w14:textId="50DF35C7" w:rsidR="009301DB" w:rsidRP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 w:rsidRPr="009301DB">
              <w:rPr>
                <w:lang w:val="es-ES"/>
              </w:rPr>
              <w:t>Chec</w:t>
            </w:r>
            <w:r>
              <w:rPr>
                <w:lang w:val="es-ES"/>
              </w:rPr>
              <w:t>k</w:t>
            </w:r>
            <w:r w:rsidRPr="009301DB">
              <w:rPr>
                <w:lang w:val="es-ES"/>
              </w:rPr>
              <w:t>box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BA12E88" w14:textId="77777777" w:rsidR="009301DB" w:rsidRDefault="009301DB" w:rsidP="009301D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182F5D1" w14:textId="38EF0888" w:rsidR="009301DB" w:rsidRDefault="00A52A5F" w:rsidP="00A52A5F">
            <w:pPr>
              <w:tabs>
                <w:tab w:val="left" w:pos="360"/>
              </w:tabs>
              <w:jc w:val="left"/>
              <w:rPr>
                <w:b/>
                <w:lang w:val="es-ES"/>
              </w:rPr>
            </w:pPr>
            <w:r w:rsidRPr="00A52A5F">
              <w:rPr>
                <w:color w:val="auto"/>
                <w:szCs w:val="18"/>
                <w:lang w:val="es-ES"/>
              </w:rPr>
              <w:t>Por defecto se muestra activo</w:t>
            </w:r>
          </w:p>
        </w:tc>
        <w:tc>
          <w:tcPr>
            <w:tcW w:w="850" w:type="dxa"/>
            <w:shd w:val="clear" w:color="auto" w:fill="auto"/>
          </w:tcPr>
          <w:p w14:paraId="381D27AC" w14:textId="1E1F02F0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301DB">
              <w:rPr>
                <w:lang w:val="es-ES"/>
              </w:rPr>
              <w:t>Si</w:t>
            </w:r>
          </w:p>
        </w:tc>
        <w:tc>
          <w:tcPr>
            <w:tcW w:w="992" w:type="dxa"/>
            <w:shd w:val="clear" w:color="auto" w:fill="auto"/>
          </w:tcPr>
          <w:p w14:paraId="5187B5AB" w14:textId="26C07D64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301DB">
              <w:rPr>
                <w:lang w:val="es-ES"/>
              </w:rPr>
              <w:t>Si</w:t>
            </w:r>
          </w:p>
        </w:tc>
        <w:tc>
          <w:tcPr>
            <w:tcW w:w="1097" w:type="dxa"/>
            <w:shd w:val="clear" w:color="auto" w:fill="auto"/>
          </w:tcPr>
          <w:p w14:paraId="5E514633" w14:textId="419734C1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301DB">
              <w:rPr>
                <w:lang w:val="es-ES"/>
              </w:rPr>
              <w:t>No</w:t>
            </w:r>
          </w:p>
        </w:tc>
      </w:tr>
      <w:tr w:rsidR="009301DB" w:rsidRPr="008A6737" w14:paraId="39E2031E" w14:textId="77777777" w:rsidTr="005E60D3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B967229" w14:textId="1D8C3D93" w:rsidR="009301DB" w:rsidRPr="00D87ADA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1.2</w:t>
            </w:r>
          </w:p>
        </w:tc>
        <w:tc>
          <w:tcPr>
            <w:tcW w:w="1418" w:type="dxa"/>
            <w:shd w:val="clear" w:color="auto" w:fill="auto"/>
          </w:tcPr>
          <w:p w14:paraId="65A6783E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3E5FCB33" w14:textId="65A2326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C0333D9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1E9013F" w14:textId="148E8A96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valor de la columna Nombre/s del archivo importado</w:t>
            </w:r>
          </w:p>
        </w:tc>
        <w:tc>
          <w:tcPr>
            <w:tcW w:w="850" w:type="dxa"/>
          </w:tcPr>
          <w:p w14:paraId="02E199A5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3CFF48F" w14:textId="0E5D0CE3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BE5CC78" w14:textId="56F039B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465A59CD" w14:textId="77777777" w:rsidTr="005E60D3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2E9E628D" w14:textId="61305682" w:rsidR="009301DB" w:rsidRPr="00D87ADA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1.3</w:t>
            </w:r>
          </w:p>
        </w:tc>
        <w:tc>
          <w:tcPr>
            <w:tcW w:w="1418" w:type="dxa"/>
            <w:shd w:val="clear" w:color="auto" w:fill="auto"/>
          </w:tcPr>
          <w:p w14:paraId="0D378E19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27530483" w14:textId="299A6376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6E0EE9B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E2E820E" w14:textId="2557FEDD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valor de la columna Apellido/s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del archivo importado</w:t>
            </w:r>
          </w:p>
        </w:tc>
        <w:tc>
          <w:tcPr>
            <w:tcW w:w="850" w:type="dxa"/>
          </w:tcPr>
          <w:p w14:paraId="09403373" w14:textId="3EE9C11E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F0266AA" w14:textId="7CA83886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A298830" w14:textId="3A9F345E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551C34B4" w14:textId="77777777" w:rsidTr="005E60D3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1333E870" w14:textId="6BEBF8B0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1.4</w:t>
            </w:r>
          </w:p>
        </w:tc>
        <w:tc>
          <w:tcPr>
            <w:tcW w:w="1418" w:type="dxa"/>
            <w:shd w:val="clear" w:color="auto" w:fill="auto"/>
          </w:tcPr>
          <w:p w14:paraId="4968D7CB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562B6F0C" w14:textId="7B152A18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B4FF334" w14:textId="774C744A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531F58C" w14:textId="66CECC2F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valor de la columna CUIL/CUIT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del archivo importado</w:t>
            </w:r>
          </w:p>
        </w:tc>
        <w:tc>
          <w:tcPr>
            <w:tcW w:w="850" w:type="dxa"/>
          </w:tcPr>
          <w:p w14:paraId="08A5C5AB" w14:textId="4B391D2D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A9CE160" w14:textId="37FD14DC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F7EF8D0" w14:textId="7F3FA32D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7C713C40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61EC1DF" w14:textId="4A5CD611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18" w:type="dxa"/>
            <w:shd w:val="clear" w:color="auto" w:fill="auto"/>
          </w:tcPr>
          <w:p w14:paraId="550051BD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084CB5AD" w14:textId="49E54958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1E2648D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5381943" w14:textId="7A3F085E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valor de la columna Rol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del archivo importado</w:t>
            </w:r>
          </w:p>
        </w:tc>
        <w:tc>
          <w:tcPr>
            <w:tcW w:w="850" w:type="dxa"/>
          </w:tcPr>
          <w:p w14:paraId="342E0758" w14:textId="6C4BC176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4DC89F1" w14:textId="74E4DA5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BA4CD9F" w14:textId="44842320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533A0305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1F216E3F" w14:textId="50BC92D7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  <w:tc>
          <w:tcPr>
            <w:tcW w:w="1418" w:type="dxa"/>
            <w:shd w:val="clear" w:color="auto" w:fill="auto"/>
          </w:tcPr>
          <w:p w14:paraId="608F1843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6CA2B713" w14:textId="15FBF4B1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95653F5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FDFA1D0" w14:textId="603A4413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Email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014F912B" w14:textId="63E769C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480C19C" w14:textId="2236ECCB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A907735" w14:textId="5DF7086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33E5CF0E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392BDB1" w14:textId="33AFD2F1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1.7</w:t>
            </w:r>
          </w:p>
        </w:tc>
        <w:tc>
          <w:tcPr>
            <w:tcW w:w="1418" w:type="dxa"/>
            <w:shd w:val="clear" w:color="auto" w:fill="auto"/>
          </w:tcPr>
          <w:p w14:paraId="5F841833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69A141C1" w14:textId="1C47336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A647229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A7C8210" w14:textId="6E14BF03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Dependencia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05965A43" w14:textId="46AF4950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4116386" w14:textId="03339672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A240BCE" w14:textId="65343BE3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4967F07A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499F264" w14:textId="5126F0B1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1.8</w:t>
            </w:r>
          </w:p>
          <w:p w14:paraId="1245112C" w14:textId="735339D4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EB08A97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55C1B93E" w14:textId="23105E5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3EC5911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D2196FA" w14:textId="4F62937B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Modalidad de Vinculación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2CA9B855" w14:textId="4D355496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611619C" w14:textId="61B9CA7C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3DA5125" w14:textId="3ED4D943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600D1BFD" w14:textId="77777777" w:rsidTr="00511D99">
        <w:trPr>
          <w:trHeight w:val="830"/>
          <w:jc w:val="center"/>
        </w:trPr>
        <w:tc>
          <w:tcPr>
            <w:tcW w:w="562" w:type="dxa"/>
            <w:shd w:val="clear" w:color="auto" w:fill="auto"/>
          </w:tcPr>
          <w:p w14:paraId="03288159" w14:textId="55C4995F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1.9</w:t>
            </w:r>
          </w:p>
        </w:tc>
        <w:tc>
          <w:tcPr>
            <w:tcW w:w="1418" w:type="dxa"/>
            <w:shd w:val="clear" w:color="auto" w:fill="auto"/>
          </w:tcPr>
          <w:p w14:paraId="43F6D8B9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¿Es Agente Externo?</w:t>
            </w:r>
          </w:p>
        </w:tc>
        <w:tc>
          <w:tcPr>
            <w:tcW w:w="850" w:type="dxa"/>
            <w:shd w:val="clear" w:color="auto" w:fill="auto"/>
          </w:tcPr>
          <w:p w14:paraId="6FE4FD2F" w14:textId="174418A8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ED1EBF6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65607D3" w14:textId="7156DA52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¿Es Agente Externo?</w:t>
            </w:r>
            <w:r>
              <w:rPr>
                <w:lang w:val="es-ES"/>
              </w:rPr>
              <w:t xml:space="preserve"> </w:t>
            </w:r>
            <w:r w:rsidRPr="009878F3">
              <w:rPr>
                <w:lang w:val="es-ES"/>
              </w:rPr>
              <w:t>del archivo importado</w:t>
            </w:r>
          </w:p>
        </w:tc>
        <w:tc>
          <w:tcPr>
            <w:tcW w:w="850" w:type="dxa"/>
          </w:tcPr>
          <w:p w14:paraId="7D76D9C1" w14:textId="43C3C158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38CB27B" w14:textId="0A2F447D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7A7EBC7" w14:textId="3E52A640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5611FB14" w14:textId="77777777" w:rsidTr="005E60D3">
        <w:trPr>
          <w:trHeight w:val="410"/>
          <w:jc w:val="center"/>
        </w:trPr>
        <w:tc>
          <w:tcPr>
            <w:tcW w:w="562" w:type="dxa"/>
            <w:shd w:val="clear" w:color="auto" w:fill="auto"/>
          </w:tcPr>
          <w:p w14:paraId="17FEB603" w14:textId="1F270F1B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  <w:tc>
          <w:tcPr>
            <w:tcW w:w="1418" w:type="dxa"/>
            <w:shd w:val="clear" w:color="auto" w:fill="auto"/>
          </w:tcPr>
          <w:p w14:paraId="2199593F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Expediente Electrónico</w:t>
            </w:r>
          </w:p>
        </w:tc>
        <w:tc>
          <w:tcPr>
            <w:tcW w:w="850" w:type="dxa"/>
            <w:shd w:val="clear" w:color="auto" w:fill="auto"/>
          </w:tcPr>
          <w:p w14:paraId="13019CA8" w14:textId="0C59A1FC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FE3998B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865266" w14:textId="3014FACC" w:rsidR="009301DB" w:rsidRDefault="009878F3" w:rsidP="009301DB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9878F3">
              <w:rPr>
                <w:szCs w:val="18"/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Expediente Electrónico</w:t>
            </w:r>
            <w:r w:rsidRPr="009878F3">
              <w:rPr>
                <w:szCs w:val="18"/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5113D1EB" w14:textId="5CE0751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0690D6D" w14:textId="77FF4A50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934B509" w14:textId="0C14902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788CC7BE" w14:textId="77777777" w:rsidTr="00285DEC">
        <w:trPr>
          <w:trHeight w:val="452"/>
          <w:jc w:val="center"/>
        </w:trPr>
        <w:tc>
          <w:tcPr>
            <w:tcW w:w="562" w:type="dxa"/>
            <w:shd w:val="clear" w:color="auto" w:fill="auto"/>
          </w:tcPr>
          <w:p w14:paraId="0ADA0A35" w14:textId="6E2A33CE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1.11</w:t>
            </w:r>
          </w:p>
        </w:tc>
        <w:tc>
          <w:tcPr>
            <w:tcW w:w="1418" w:type="dxa"/>
            <w:shd w:val="clear" w:color="auto" w:fill="auto"/>
          </w:tcPr>
          <w:p w14:paraId="69C641DB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Baja</w:t>
            </w:r>
          </w:p>
        </w:tc>
        <w:tc>
          <w:tcPr>
            <w:tcW w:w="850" w:type="dxa"/>
            <w:shd w:val="clear" w:color="auto" w:fill="auto"/>
          </w:tcPr>
          <w:p w14:paraId="75D96E02" w14:textId="77325CE2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15E41CE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80F5814" w14:textId="03BA557F" w:rsidR="009301DB" w:rsidRDefault="009878F3" w:rsidP="009301DB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9878F3">
              <w:rPr>
                <w:szCs w:val="18"/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 xml:space="preserve">Fecha de </w:t>
            </w:r>
            <w:r>
              <w:rPr>
                <w:lang w:val="es-ES"/>
              </w:rPr>
              <w:lastRenderedPageBreak/>
              <w:t>Baja</w:t>
            </w:r>
            <w:r w:rsidRPr="009878F3">
              <w:rPr>
                <w:szCs w:val="18"/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4FB29B61" w14:textId="59DDE46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992" w:type="dxa"/>
          </w:tcPr>
          <w:p w14:paraId="11FFC736" w14:textId="56605784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C8A1678" w14:textId="2C60002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1B1DDC37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7D0D97" w14:textId="2C01D782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1.12</w:t>
            </w:r>
          </w:p>
        </w:tc>
        <w:tc>
          <w:tcPr>
            <w:tcW w:w="1418" w:type="dxa"/>
            <w:shd w:val="clear" w:color="auto" w:fill="auto"/>
          </w:tcPr>
          <w:p w14:paraId="207F563D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850" w:type="dxa"/>
            <w:shd w:val="clear" w:color="auto" w:fill="auto"/>
          </w:tcPr>
          <w:p w14:paraId="501C381A" w14:textId="57A92E2B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A12465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FE268E" w14:textId="3F944991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Dirección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3E1A1D0F" w14:textId="6325039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AD98B83" w14:textId="521A71B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6C9E9DE" w14:textId="520E7EF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2A2D9599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395F967" w14:textId="13657BB0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1.13</w:t>
            </w:r>
          </w:p>
        </w:tc>
        <w:tc>
          <w:tcPr>
            <w:tcW w:w="1418" w:type="dxa"/>
            <w:shd w:val="clear" w:color="auto" w:fill="auto"/>
          </w:tcPr>
          <w:p w14:paraId="0B8DD2F1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Otra</w:t>
            </w:r>
          </w:p>
        </w:tc>
        <w:tc>
          <w:tcPr>
            <w:tcW w:w="850" w:type="dxa"/>
            <w:shd w:val="clear" w:color="auto" w:fill="auto"/>
          </w:tcPr>
          <w:p w14:paraId="5AE217F4" w14:textId="5E359932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EBDD285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341FADA" w14:textId="6CFFB80F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Otra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5541626C" w14:textId="489F7CD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869B249" w14:textId="20ECABF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9E96753" w14:textId="07BB5148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291DAD49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1D0DC22" w14:textId="33632E3D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1.14</w:t>
            </w:r>
          </w:p>
        </w:tc>
        <w:tc>
          <w:tcPr>
            <w:tcW w:w="1418" w:type="dxa"/>
            <w:shd w:val="clear" w:color="auto" w:fill="auto"/>
          </w:tcPr>
          <w:p w14:paraId="3499DE1E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Piso</w:t>
            </w:r>
          </w:p>
        </w:tc>
        <w:tc>
          <w:tcPr>
            <w:tcW w:w="850" w:type="dxa"/>
            <w:shd w:val="clear" w:color="auto" w:fill="auto"/>
          </w:tcPr>
          <w:p w14:paraId="0DEAEF9B" w14:textId="2C287BE2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8F6C476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DDB8A5A" w14:textId="44F4BB6A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Piso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6A579455" w14:textId="5698B652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CE2619D" w14:textId="33C65A49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3C78A9E" w14:textId="33775A4F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31E7114A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28D93D8" w14:textId="167139C2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1.15</w:t>
            </w:r>
          </w:p>
        </w:tc>
        <w:tc>
          <w:tcPr>
            <w:tcW w:w="1418" w:type="dxa"/>
            <w:shd w:val="clear" w:color="auto" w:fill="auto"/>
          </w:tcPr>
          <w:p w14:paraId="3C6DCCDD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Oficina</w:t>
            </w:r>
          </w:p>
        </w:tc>
        <w:tc>
          <w:tcPr>
            <w:tcW w:w="850" w:type="dxa"/>
            <w:shd w:val="clear" w:color="auto" w:fill="auto"/>
          </w:tcPr>
          <w:p w14:paraId="5B591CD1" w14:textId="3CFC67F5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4B3524D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E68F550" w14:textId="18415DB0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Oficina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4B97F7BF" w14:textId="6DCB0725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00833A1" w14:textId="7E3801D0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5B167C6" w14:textId="391A06B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295ED379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088F0F31" w14:textId="695D36E6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1.16</w:t>
            </w:r>
          </w:p>
        </w:tc>
        <w:tc>
          <w:tcPr>
            <w:tcW w:w="1418" w:type="dxa"/>
            <w:shd w:val="clear" w:color="auto" w:fill="auto"/>
          </w:tcPr>
          <w:p w14:paraId="73466CF7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Interno</w:t>
            </w:r>
          </w:p>
        </w:tc>
        <w:tc>
          <w:tcPr>
            <w:tcW w:w="850" w:type="dxa"/>
            <w:shd w:val="clear" w:color="auto" w:fill="auto"/>
          </w:tcPr>
          <w:p w14:paraId="6FCF3956" w14:textId="6A39857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BD790F3" w14:textId="04D2094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7E0AC19" w14:textId="388C5507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Interno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2136EB43" w14:textId="17949AB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2EC3B50" w14:textId="0E250583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BAC3AF6" w14:textId="706726BA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7BEBBB97" w14:textId="77777777" w:rsidTr="00385F1F">
        <w:trPr>
          <w:trHeight w:val="1054"/>
          <w:jc w:val="center"/>
        </w:trPr>
        <w:tc>
          <w:tcPr>
            <w:tcW w:w="562" w:type="dxa"/>
            <w:shd w:val="clear" w:color="auto" w:fill="auto"/>
          </w:tcPr>
          <w:p w14:paraId="35E39636" w14:textId="5728FE4F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1.17</w:t>
            </w:r>
          </w:p>
        </w:tc>
        <w:tc>
          <w:tcPr>
            <w:tcW w:w="1418" w:type="dxa"/>
            <w:shd w:val="clear" w:color="auto" w:fill="auto"/>
          </w:tcPr>
          <w:p w14:paraId="77065381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¿Posee actualmente acceso a los sistemas informáticos?</w:t>
            </w:r>
          </w:p>
        </w:tc>
        <w:tc>
          <w:tcPr>
            <w:tcW w:w="850" w:type="dxa"/>
            <w:shd w:val="clear" w:color="auto" w:fill="auto"/>
          </w:tcPr>
          <w:p w14:paraId="48BE7D6A" w14:textId="2F3B8CE2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EDE2798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BA1D520" w14:textId="61287EE2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¿Posee actualmente acceso a los sistemas informáticos?</w:t>
            </w:r>
            <w:r>
              <w:rPr>
                <w:lang w:val="es-ES"/>
              </w:rPr>
              <w:t xml:space="preserve"> </w:t>
            </w:r>
            <w:r w:rsidRPr="009878F3">
              <w:rPr>
                <w:lang w:val="es-ES"/>
              </w:rPr>
              <w:t>del archivo importado</w:t>
            </w:r>
          </w:p>
        </w:tc>
        <w:tc>
          <w:tcPr>
            <w:tcW w:w="850" w:type="dxa"/>
          </w:tcPr>
          <w:p w14:paraId="4A79FD79" w14:textId="546A68BB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4FDE46C" w14:textId="793D3F6B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B30D86D" w14:textId="29DF70DE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15B019C8" w14:textId="77777777" w:rsidTr="005E60D3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758046E" w14:textId="1F870CF6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1.18</w:t>
            </w:r>
          </w:p>
        </w:tc>
        <w:tc>
          <w:tcPr>
            <w:tcW w:w="1418" w:type="dxa"/>
            <w:shd w:val="clear" w:color="auto" w:fill="auto"/>
          </w:tcPr>
          <w:p w14:paraId="76AEACBA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850" w:type="dxa"/>
            <w:shd w:val="clear" w:color="auto" w:fill="auto"/>
          </w:tcPr>
          <w:p w14:paraId="26254153" w14:textId="6B30ED8E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E47DA66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59285AD" w14:textId="26C11758" w:rsidR="009301DB" w:rsidRDefault="009878F3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9878F3">
              <w:rPr>
                <w:lang w:val="es-ES"/>
              </w:rPr>
              <w:t xml:space="preserve">Se muestra el valor de la columna </w:t>
            </w:r>
            <w:r>
              <w:rPr>
                <w:lang w:val="es-ES"/>
              </w:rPr>
              <w:t>Usuario</w:t>
            </w:r>
            <w:r w:rsidRPr="009878F3">
              <w:rPr>
                <w:lang w:val="es-ES"/>
              </w:rPr>
              <w:t xml:space="preserve"> del archivo importado</w:t>
            </w:r>
          </w:p>
        </w:tc>
        <w:tc>
          <w:tcPr>
            <w:tcW w:w="850" w:type="dxa"/>
          </w:tcPr>
          <w:p w14:paraId="011EF2D3" w14:textId="1391D651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B564C3D" w14:textId="554FF566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8B793DB" w14:textId="72F03945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3BA45C64" w14:textId="77777777" w:rsidTr="005E60D3">
        <w:trPr>
          <w:trHeight w:val="63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1FD9C7F4" w14:textId="43E8444F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0D89B42" w14:textId="017E8902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Cancelar Proceso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0C8EE9F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077713B9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E3C4388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Cierra la pantalla, sin guardar los datos ingresados, previa confirmación del usuario</w:t>
            </w:r>
          </w:p>
        </w:tc>
        <w:tc>
          <w:tcPr>
            <w:tcW w:w="850" w:type="dxa"/>
            <w:vMerge w:val="restart"/>
          </w:tcPr>
          <w:p w14:paraId="68F7BE1D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034550F4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153F6222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01DB" w:rsidRPr="008A6737" w14:paraId="6E2EDD39" w14:textId="77777777" w:rsidTr="005E60D3">
        <w:trPr>
          <w:trHeight w:val="454"/>
          <w:jc w:val="center"/>
        </w:trPr>
        <w:tc>
          <w:tcPr>
            <w:tcW w:w="562" w:type="dxa"/>
            <w:vMerge/>
            <w:shd w:val="clear" w:color="auto" w:fill="auto"/>
          </w:tcPr>
          <w:p w14:paraId="2B792EFD" w14:textId="77777777" w:rsidR="009301DB" w:rsidRDefault="009301DB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30C5E66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C8E5BA0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C5DEA89" w14:textId="77777777" w:rsidR="009301DB" w:rsidRPr="00D87ADA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9FB4258" w14:textId="61E2F2A6" w:rsidR="009301DB" w:rsidRDefault="009301DB" w:rsidP="009301DB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El Sistema </w:t>
            </w:r>
            <w:r w:rsidRPr="00CF4C36">
              <w:rPr>
                <w:szCs w:val="18"/>
                <w:lang w:val="es-ES"/>
              </w:rPr>
              <w:t>vuelve a la</w:t>
            </w:r>
            <w:r>
              <w:rPr>
                <w:szCs w:val="18"/>
                <w:lang w:val="es-ES"/>
              </w:rPr>
              <w:t xml:space="preserve"> </w:t>
            </w:r>
            <w:commentRangeStart w:id="7"/>
            <w:proofErr w:type="spellStart"/>
            <w:r>
              <w:rPr>
                <w:szCs w:val="18"/>
                <w:lang w:val="es-ES"/>
              </w:rPr>
              <w:t>UI_HOME_</w:t>
            </w:r>
            <w:r w:rsidR="00F634D9">
              <w:rPr>
                <w:szCs w:val="18"/>
                <w:lang w:val="es-ES"/>
              </w:rPr>
              <w:t>Aprobador</w:t>
            </w:r>
            <w:commentRangeEnd w:id="7"/>
            <w:proofErr w:type="spellEnd"/>
            <w:r w:rsidR="00F634D9">
              <w:rPr>
                <w:rStyle w:val="Refdecomentario"/>
              </w:rPr>
              <w:commentReference w:id="7"/>
            </w:r>
          </w:p>
        </w:tc>
        <w:tc>
          <w:tcPr>
            <w:tcW w:w="850" w:type="dxa"/>
            <w:vMerge/>
          </w:tcPr>
          <w:p w14:paraId="272CE2C4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000446E8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3F20F39E" w14:textId="77777777" w:rsidR="009301DB" w:rsidRDefault="009301DB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AD79EA" w:rsidRPr="008A6737" w14:paraId="4EB5BD10" w14:textId="77777777" w:rsidTr="00F74DDC">
        <w:trPr>
          <w:trHeight w:val="1521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16E9BFD5" w14:textId="243B1A46" w:rsidR="00AD79EA" w:rsidRDefault="00AD79EA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2071060E" w14:textId="2994615A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Enviar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2B01F8FD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05B9DAB4" w14:textId="77777777" w:rsidR="00AD79EA" w:rsidRPr="00D87AD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607E83B" w14:textId="025D8B90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6A0364">
              <w:rPr>
                <w:color w:val="auto"/>
                <w:lang w:val="es-ES"/>
              </w:rPr>
              <w:t>Se muestra un mensaje de confirmación al usuario para que confirme si desea continuar con la operación</w:t>
            </w:r>
          </w:p>
        </w:tc>
        <w:tc>
          <w:tcPr>
            <w:tcW w:w="850" w:type="dxa"/>
            <w:vMerge w:val="restart"/>
          </w:tcPr>
          <w:p w14:paraId="38650C28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17902384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0FAF2F49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D79EA" w:rsidRPr="008A6737" w14:paraId="5A302293" w14:textId="77777777" w:rsidTr="00F74DDC">
        <w:trPr>
          <w:trHeight w:val="281"/>
          <w:jc w:val="center"/>
        </w:trPr>
        <w:tc>
          <w:tcPr>
            <w:tcW w:w="562" w:type="dxa"/>
            <w:vMerge/>
            <w:shd w:val="clear" w:color="auto" w:fill="auto"/>
          </w:tcPr>
          <w:p w14:paraId="1ED36FA0" w14:textId="77777777" w:rsidR="00AD79EA" w:rsidRDefault="00AD79EA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06DFE34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6BDE9C2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EBD7B49" w14:textId="77777777" w:rsidR="00AD79EA" w:rsidRPr="00D87AD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62F8820" w14:textId="0D57467D" w:rsidR="00AD79EA" w:rsidRPr="006A0364" w:rsidRDefault="00AD79EA" w:rsidP="009301DB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Valida la </w:t>
            </w:r>
            <w:hyperlink w:anchor="_Regla_33" w:history="1">
              <w:r w:rsidRPr="00867689">
                <w:rPr>
                  <w:rStyle w:val="Hipervnculo"/>
                  <w:lang w:val="es-ES"/>
                </w:rPr>
                <w:t>Regla 33</w:t>
              </w:r>
            </w:hyperlink>
          </w:p>
        </w:tc>
        <w:tc>
          <w:tcPr>
            <w:tcW w:w="850" w:type="dxa"/>
            <w:vMerge/>
          </w:tcPr>
          <w:p w14:paraId="6885D69D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1873E91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6C783257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AD79EA" w:rsidRPr="008A6737" w14:paraId="2C25B4BC" w14:textId="77777777" w:rsidTr="005E60D3">
        <w:trPr>
          <w:trHeight w:val="517"/>
          <w:jc w:val="center"/>
        </w:trPr>
        <w:tc>
          <w:tcPr>
            <w:tcW w:w="562" w:type="dxa"/>
            <w:vMerge/>
            <w:shd w:val="clear" w:color="auto" w:fill="auto"/>
          </w:tcPr>
          <w:p w14:paraId="79868FFF" w14:textId="77777777" w:rsidR="00AD79EA" w:rsidRDefault="00AD79EA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A4F1DC7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83623C1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0064907" w14:textId="77777777" w:rsidR="00AD79EA" w:rsidRPr="00D87AD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2C67F0" w14:textId="793D8AB9" w:rsidR="00AD79EA" w:rsidRDefault="00AD79EA" w:rsidP="009301DB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Regla_34" w:history="1">
              <w:r w:rsidRPr="00867689">
                <w:rPr>
                  <w:rStyle w:val="Hipervnculo"/>
                  <w:szCs w:val="18"/>
                  <w:lang w:val="es-ES"/>
                </w:rPr>
                <w:t>Regla 34</w:t>
              </w:r>
            </w:hyperlink>
            <w:r>
              <w:rPr>
                <w:szCs w:val="18"/>
                <w:lang w:val="es-ES"/>
              </w:rPr>
              <w:t xml:space="preserve"> y a la </w:t>
            </w:r>
            <w:hyperlink w:anchor="_Regla_35" w:history="1">
              <w:r w:rsidRPr="008C4A7C">
                <w:rPr>
                  <w:rStyle w:val="Hipervnculo"/>
                  <w:szCs w:val="18"/>
                  <w:lang w:val="es-ES"/>
                </w:rPr>
                <w:t>Regla 35</w:t>
              </w:r>
            </w:hyperlink>
          </w:p>
        </w:tc>
        <w:tc>
          <w:tcPr>
            <w:tcW w:w="850" w:type="dxa"/>
            <w:vMerge/>
          </w:tcPr>
          <w:p w14:paraId="3E9C2639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07732FDA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68FF7B2F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AD79EA" w:rsidRPr="008A6737" w14:paraId="0959529A" w14:textId="77777777" w:rsidTr="00AD79EA">
        <w:trPr>
          <w:trHeight w:val="465"/>
          <w:jc w:val="center"/>
        </w:trPr>
        <w:tc>
          <w:tcPr>
            <w:tcW w:w="562" w:type="dxa"/>
            <w:vMerge/>
            <w:shd w:val="clear" w:color="auto" w:fill="auto"/>
          </w:tcPr>
          <w:p w14:paraId="3D935109" w14:textId="77777777" w:rsidR="00AD79EA" w:rsidRDefault="00AD79EA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7989DB6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4E727FC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02F5B25C" w14:textId="77777777" w:rsidR="00AD79EA" w:rsidRPr="00D87AD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6C835A9" w14:textId="05450807" w:rsidR="00AD79EA" w:rsidRDefault="00AD79EA" w:rsidP="009301DB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6A0364">
              <w:rPr>
                <w:color w:val="auto"/>
                <w:lang w:val="es-ES"/>
              </w:rPr>
              <w:t>Se muestra un mensaje</w:t>
            </w:r>
            <w:r>
              <w:rPr>
                <w:color w:val="auto"/>
                <w:lang w:val="es-ES"/>
              </w:rPr>
              <w:t xml:space="preserve"> de que el proceso finalizó correctamente</w:t>
            </w:r>
          </w:p>
        </w:tc>
        <w:tc>
          <w:tcPr>
            <w:tcW w:w="850" w:type="dxa"/>
            <w:vMerge/>
          </w:tcPr>
          <w:p w14:paraId="69BF5DC0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6D7C78EC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5B37DE55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AD79EA" w:rsidRPr="008A6737" w14:paraId="0432206D" w14:textId="77777777" w:rsidTr="005E60D3">
        <w:trPr>
          <w:trHeight w:val="465"/>
          <w:jc w:val="center"/>
        </w:trPr>
        <w:tc>
          <w:tcPr>
            <w:tcW w:w="562" w:type="dxa"/>
            <w:vMerge/>
            <w:shd w:val="clear" w:color="auto" w:fill="auto"/>
          </w:tcPr>
          <w:p w14:paraId="7DAEB287" w14:textId="77777777" w:rsidR="00AD79EA" w:rsidRDefault="00AD79EA" w:rsidP="009301DB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203ED57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BB4E5AA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45DB9A67" w14:textId="77777777" w:rsidR="00AD79EA" w:rsidRPr="00D87AD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BF2D9F" w14:textId="28CDCCE3" w:rsidR="00AD79EA" w:rsidRPr="006A0364" w:rsidRDefault="00AD79EA" w:rsidP="009301DB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szCs w:val="18"/>
                <w:lang w:val="es-ES"/>
              </w:rPr>
              <w:t xml:space="preserve">El Sistema </w:t>
            </w:r>
            <w:r w:rsidRPr="00CF4C36">
              <w:rPr>
                <w:szCs w:val="18"/>
                <w:lang w:val="es-ES"/>
              </w:rPr>
              <w:t>vuelve a la</w:t>
            </w:r>
            <w:r>
              <w:rPr>
                <w:szCs w:val="18"/>
                <w:lang w:val="es-ES"/>
              </w:rPr>
              <w:t xml:space="preserve"> </w:t>
            </w:r>
            <w:commentRangeStart w:id="8"/>
            <w:proofErr w:type="spellStart"/>
            <w:r>
              <w:rPr>
                <w:szCs w:val="18"/>
                <w:lang w:val="es-ES"/>
              </w:rPr>
              <w:t>UI_HOME_Aprobador</w:t>
            </w:r>
            <w:commentRangeEnd w:id="8"/>
            <w:proofErr w:type="spellEnd"/>
            <w:r>
              <w:rPr>
                <w:rStyle w:val="Refdecomentario"/>
              </w:rPr>
              <w:commentReference w:id="8"/>
            </w:r>
          </w:p>
        </w:tc>
        <w:tc>
          <w:tcPr>
            <w:tcW w:w="850" w:type="dxa"/>
            <w:vMerge/>
          </w:tcPr>
          <w:p w14:paraId="0545FC31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68E88597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3B59EEFC" w14:textId="77777777" w:rsidR="00AD79EA" w:rsidRDefault="00AD79EA" w:rsidP="009301D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</w:tbl>
    <w:p w14:paraId="41978A6D" w14:textId="6DA658B4" w:rsidR="002E2DC3" w:rsidRDefault="002E2DC3" w:rsidP="002E2DC3">
      <w:pPr>
        <w:rPr>
          <w:lang w:val="es-ES"/>
        </w:rPr>
      </w:pPr>
    </w:p>
    <w:p w14:paraId="21A5DAD1" w14:textId="72C84D47" w:rsidR="002E2DC3" w:rsidRDefault="002E2DC3" w:rsidP="002E2DC3">
      <w:pPr>
        <w:rPr>
          <w:lang w:val="es-ES"/>
        </w:rPr>
      </w:pPr>
    </w:p>
    <w:p w14:paraId="09499655" w14:textId="6718DFF7" w:rsidR="002E2DC3" w:rsidRDefault="002E2DC3" w:rsidP="002E2DC3">
      <w:pPr>
        <w:rPr>
          <w:lang w:val="es-ES"/>
        </w:rPr>
      </w:pPr>
    </w:p>
    <w:p w14:paraId="346796E6" w14:textId="77777777" w:rsidR="002E2DC3" w:rsidRDefault="002E2DC3" w:rsidP="002E2DC3">
      <w:pPr>
        <w:rPr>
          <w:lang w:val="es-ES"/>
        </w:rPr>
      </w:pPr>
    </w:p>
    <w:p w14:paraId="5B328723" w14:textId="4753CCF9" w:rsidR="0011586F" w:rsidRDefault="0011586F" w:rsidP="0011586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Nuevas</w:t>
      </w:r>
    </w:p>
    <w:p w14:paraId="7AD16C67" w14:textId="4752E5E6" w:rsidR="005871EB" w:rsidRPr="00630443" w:rsidRDefault="004341B9" w:rsidP="007D1683">
      <w:pPr>
        <w:pStyle w:val="Ttulo2"/>
      </w:pPr>
      <w:bookmarkStart w:id="9" w:name="_Regla_1"/>
      <w:bookmarkStart w:id="10" w:name="_Regla_30"/>
      <w:bookmarkStart w:id="11" w:name="_Regla_31"/>
      <w:bookmarkEnd w:id="9"/>
      <w:bookmarkEnd w:id="10"/>
      <w:bookmarkEnd w:id="11"/>
      <w:r>
        <w:t xml:space="preserve">Regla </w:t>
      </w:r>
      <w:r w:rsidR="00630443">
        <w:t>3</w:t>
      </w:r>
      <w:r w:rsidR="00A257F8">
        <w:t>1</w:t>
      </w:r>
    </w:p>
    <w:p w14:paraId="4A057DDE" w14:textId="2313061A" w:rsidR="00FB1AEB" w:rsidRDefault="00A257F8" w:rsidP="00A257F8">
      <w:pPr>
        <w:ind w:left="284"/>
        <w:rPr>
          <w:color w:val="auto"/>
        </w:rPr>
      </w:pPr>
      <w:r w:rsidRPr="00A257F8">
        <w:rPr>
          <w:color w:val="auto"/>
        </w:rPr>
        <w:t>El Sistema deberá validar que el formato del archivo seleccionado cumpla las siguientes condiciones</w:t>
      </w:r>
      <w:r>
        <w:rPr>
          <w:color w:val="auto"/>
        </w:rPr>
        <w:t>:</w:t>
      </w:r>
    </w:p>
    <w:p w14:paraId="2BDDC6D9" w14:textId="76223D88" w:rsidR="00A257F8" w:rsidRDefault="00A257F8" w:rsidP="00A257F8">
      <w:pPr>
        <w:ind w:left="284"/>
        <w:rPr>
          <w:color w:val="auto"/>
        </w:rPr>
      </w:pPr>
    </w:p>
    <w:p w14:paraId="370179A0" w14:textId="3733BB10" w:rsidR="00A257F8" w:rsidRDefault="00A257F8" w:rsidP="00FC7031">
      <w:pPr>
        <w:numPr>
          <w:ilvl w:val="0"/>
          <w:numId w:val="2"/>
        </w:numPr>
        <w:tabs>
          <w:tab w:val="left" w:pos="360"/>
        </w:tabs>
        <w:spacing w:after="200" w:line="276" w:lineRule="auto"/>
        <w:contextualSpacing/>
        <w:jc w:val="left"/>
        <w:rPr>
          <w:color w:val="auto"/>
        </w:rPr>
      </w:pPr>
      <w:r w:rsidRPr="00A257F8">
        <w:rPr>
          <w:color w:val="auto"/>
        </w:rPr>
        <w:t>En la primera fila del archivo se deben encontrar los nombres de cada columna, que deben ser los siguientes, exactamente en este orden</w:t>
      </w:r>
      <w:r w:rsidR="00D07131">
        <w:rPr>
          <w:color w:val="auto"/>
        </w:rPr>
        <w:t>:</w:t>
      </w:r>
    </w:p>
    <w:p w14:paraId="7AEE074C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Nombre/s</w:t>
      </w:r>
    </w:p>
    <w:p w14:paraId="189AF88E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Apellido/s</w:t>
      </w:r>
    </w:p>
    <w:p w14:paraId="0C3E2280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CUIL/CUIT</w:t>
      </w:r>
    </w:p>
    <w:p w14:paraId="46BE43D8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Rol</w:t>
      </w:r>
    </w:p>
    <w:p w14:paraId="0C3D89EB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Email</w:t>
      </w:r>
    </w:p>
    <w:p w14:paraId="2FE0A4AF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Dependencia</w:t>
      </w:r>
    </w:p>
    <w:p w14:paraId="581A9CC6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Modalidad de Vinculación</w:t>
      </w:r>
    </w:p>
    <w:p w14:paraId="0FFD318C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¿Es Agente Externo?</w:t>
      </w:r>
    </w:p>
    <w:p w14:paraId="7F62849F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Expediente Electrónico</w:t>
      </w:r>
    </w:p>
    <w:p w14:paraId="0186D3E2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Fecha de Baja</w:t>
      </w:r>
    </w:p>
    <w:p w14:paraId="2C7B2BFE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Dirección</w:t>
      </w:r>
    </w:p>
    <w:p w14:paraId="0C536D2B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Otra</w:t>
      </w:r>
    </w:p>
    <w:p w14:paraId="778FCAF2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Piso</w:t>
      </w:r>
    </w:p>
    <w:p w14:paraId="62699093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Oficina</w:t>
      </w:r>
    </w:p>
    <w:p w14:paraId="06DC33CB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Interno</w:t>
      </w:r>
    </w:p>
    <w:p w14:paraId="48BBA4CC" w14:textId="77777777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¿Posee actualmente acceso a los sistemas informáticos?</w:t>
      </w:r>
    </w:p>
    <w:p w14:paraId="16DB5BA9" w14:textId="61AE0CD6" w:rsidR="00A257F8" w:rsidRPr="00A257F8" w:rsidRDefault="00A257F8" w:rsidP="00FC7031">
      <w:pPr>
        <w:pStyle w:val="Prrafodelista"/>
        <w:numPr>
          <w:ilvl w:val="0"/>
          <w:numId w:val="3"/>
        </w:numPr>
        <w:tabs>
          <w:tab w:val="left" w:pos="360"/>
        </w:tabs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</w:pPr>
      <w:r w:rsidRPr="00A257F8">
        <w:rPr>
          <w:rFonts w:ascii="Trebuchet MS" w:eastAsia="Times New Roman" w:hAnsi="Trebuchet MS" w:cs="Times New Roman"/>
          <w:color w:val="auto"/>
          <w:sz w:val="18"/>
          <w:szCs w:val="24"/>
          <w:lang w:eastAsia="en-US"/>
        </w:rPr>
        <w:t>Usuario</w:t>
      </w:r>
    </w:p>
    <w:p w14:paraId="2E19F5F1" w14:textId="7E0BFD9A" w:rsidR="00F4488A" w:rsidRPr="00F4488A" w:rsidRDefault="00F4488A" w:rsidP="00F4488A">
      <w:pPr>
        <w:tabs>
          <w:tab w:val="left" w:pos="360"/>
        </w:tabs>
        <w:rPr>
          <w:color w:val="auto"/>
        </w:rPr>
      </w:pPr>
      <w:r w:rsidRPr="00F4488A">
        <w:rPr>
          <w:color w:val="auto"/>
        </w:rPr>
        <w:tab/>
        <w:t>En caso que la validaci</w:t>
      </w:r>
      <w:r>
        <w:rPr>
          <w:color w:val="auto"/>
        </w:rPr>
        <w:t>ó</w:t>
      </w:r>
      <w:r w:rsidRPr="00F4488A">
        <w:rPr>
          <w:color w:val="auto"/>
        </w:rPr>
        <w:t>n no se cumpla, no se debe permitir continuar el proceso.</w:t>
      </w:r>
    </w:p>
    <w:p w14:paraId="34FCE56F" w14:textId="77777777" w:rsidR="00F4488A" w:rsidRPr="00F4488A" w:rsidRDefault="00F4488A" w:rsidP="00F4488A">
      <w:pPr>
        <w:tabs>
          <w:tab w:val="left" w:pos="360"/>
        </w:tabs>
        <w:ind w:left="706"/>
        <w:rPr>
          <w:color w:val="auto"/>
        </w:rPr>
      </w:pPr>
    </w:p>
    <w:p w14:paraId="64FAA6B8" w14:textId="77777777" w:rsidR="00F4488A" w:rsidRPr="00F4488A" w:rsidRDefault="00F4488A" w:rsidP="00F4488A">
      <w:pPr>
        <w:tabs>
          <w:tab w:val="left" w:pos="360"/>
        </w:tabs>
        <w:rPr>
          <w:b/>
          <w:color w:val="auto"/>
        </w:rPr>
      </w:pPr>
      <w:r w:rsidRPr="00F4488A">
        <w:rPr>
          <w:b/>
          <w:color w:val="auto"/>
        </w:rPr>
        <w:tab/>
        <w:t>Mensaje</w:t>
      </w:r>
    </w:p>
    <w:p w14:paraId="7EDAC10C" w14:textId="08EA4BF7" w:rsidR="00F4488A" w:rsidRPr="00F4488A" w:rsidRDefault="00F4488A" w:rsidP="00F4488A">
      <w:pPr>
        <w:tabs>
          <w:tab w:val="left" w:pos="360"/>
        </w:tabs>
        <w:rPr>
          <w:color w:val="auto"/>
        </w:rPr>
      </w:pPr>
      <w:r>
        <w:rPr>
          <w:color w:val="auto"/>
        </w:rPr>
        <w:tab/>
      </w:r>
      <w:r w:rsidRPr="00F4488A">
        <w:rPr>
          <w:color w:val="auto"/>
        </w:rPr>
        <w:t>“El formato del archivo no es correcto. Por favor, verificar.</w:t>
      </w:r>
    </w:p>
    <w:p w14:paraId="1A9F8E48" w14:textId="77777777" w:rsidR="00A257F8" w:rsidRPr="00A257F8" w:rsidRDefault="00A257F8" w:rsidP="00A257F8">
      <w:pPr>
        <w:ind w:left="284"/>
        <w:rPr>
          <w:color w:val="auto"/>
        </w:rPr>
      </w:pPr>
    </w:p>
    <w:p w14:paraId="2C3124F5" w14:textId="384BD25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FD75B54" w14:textId="269C60D9" w:rsidR="005871EB" w:rsidRPr="002C3B65" w:rsidRDefault="005871EB" w:rsidP="005871EB">
      <w:pPr>
        <w:tabs>
          <w:tab w:val="left" w:pos="1410"/>
        </w:tabs>
        <w:rPr>
          <w:sz w:val="24"/>
        </w:rPr>
      </w:pPr>
      <w:bookmarkStart w:id="12" w:name="_Regla_2"/>
      <w:bookmarkEnd w:id="12"/>
    </w:p>
    <w:p w14:paraId="30BE26ED" w14:textId="533ED0E1" w:rsidR="00D07131" w:rsidRPr="00630443" w:rsidRDefault="00D07131" w:rsidP="007D1683">
      <w:pPr>
        <w:pStyle w:val="Ttulo2"/>
      </w:pPr>
      <w:bookmarkStart w:id="13" w:name="_Regla_32"/>
      <w:bookmarkEnd w:id="13"/>
      <w:r>
        <w:t>Regla 32</w:t>
      </w:r>
    </w:p>
    <w:p w14:paraId="583C2FC0" w14:textId="569C1879" w:rsidR="005871EB" w:rsidRDefault="00D07131" w:rsidP="00D07131">
      <w:pPr>
        <w:ind w:left="284"/>
        <w:rPr>
          <w:szCs w:val="18"/>
          <w:lang w:val="es-ES"/>
        </w:rPr>
      </w:pPr>
      <w:r>
        <w:rPr>
          <w:szCs w:val="18"/>
          <w:lang w:val="es-ES"/>
        </w:rPr>
        <w:t>El Sistema deberá validar para cada fila del archivo, las siguientes condiciones:</w:t>
      </w:r>
    </w:p>
    <w:p w14:paraId="3D63B49F" w14:textId="3515095C" w:rsidR="00D07131" w:rsidRDefault="00D07131" w:rsidP="00D07131">
      <w:pPr>
        <w:ind w:left="284"/>
        <w:rPr>
          <w:sz w:val="24"/>
        </w:rPr>
      </w:pPr>
    </w:p>
    <w:p w14:paraId="0314E0D9" w14:textId="3AB51BFA" w:rsidR="00D07131" w:rsidRDefault="00D07131" w:rsidP="00FC7031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18"/>
          <w:lang w:val="es-ES" w:eastAsia="en-US"/>
        </w:rPr>
      </w:pPr>
      <w:r w:rsidRPr="00D07131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Todos los campos deben tener un valor informado</w:t>
      </w:r>
      <w:r w:rsidR="00B9452C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 xml:space="preserve"> (distinto de espacios)</w:t>
      </w:r>
      <w:r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 xml:space="preserve">, con la excepción del campo “Usuario” y los campos “Expediente Electrónico” y “Fecha de Baja” </w:t>
      </w:r>
      <w:r w:rsidR="007F088B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solo en el caso que el campo “¿Es Agente Externo?” tenga el valor “Sí”</w:t>
      </w:r>
      <w:r w:rsidR="00C95AF5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.</w:t>
      </w:r>
    </w:p>
    <w:p w14:paraId="50FF0788" w14:textId="77777777" w:rsidR="00C244FC" w:rsidRDefault="00C244FC" w:rsidP="00C244FC">
      <w:pPr>
        <w:pStyle w:val="Prrafodelista"/>
        <w:ind w:left="1004"/>
        <w:rPr>
          <w:rFonts w:ascii="Trebuchet MS" w:eastAsia="Times New Roman" w:hAnsi="Trebuchet MS" w:cs="Times New Roman"/>
          <w:sz w:val="18"/>
          <w:szCs w:val="18"/>
          <w:lang w:val="es-ES" w:eastAsia="en-US"/>
        </w:rPr>
      </w:pPr>
    </w:p>
    <w:p w14:paraId="58315C2E" w14:textId="62D0D1B5" w:rsidR="00B9452C" w:rsidRDefault="00B9452C" w:rsidP="00FC7031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18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El campo “CUIT” debe ser un valor numérico de 11 dígitos</w:t>
      </w:r>
      <w:r w:rsidR="00C95AF5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.</w:t>
      </w:r>
    </w:p>
    <w:p w14:paraId="0009FCC7" w14:textId="77777777" w:rsidR="00C244FC" w:rsidRPr="00C244FC" w:rsidRDefault="00C244FC" w:rsidP="00C244FC">
      <w:pPr>
        <w:rPr>
          <w:szCs w:val="18"/>
          <w:lang w:val="es-ES"/>
        </w:rPr>
      </w:pPr>
    </w:p>
    <w:p w14:paraId="67E1B416" w14:textId="49FBCE5D" w:rsidR="00C95AF5" w:rsidRDefault="00C95AF5" w:rsidP="00FC7031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18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El campo “Email” debe tener un formato de mail valido.</w:t>
      </w:r>
    </w:p>
    <w:p w14:paraId="5C289CA0" w14:textId="77777777" w:rsidR="00C244FC" w:rsidRPr="00C244FC" w:rsidRDefault="00C244FC" w:rsidP="00C244FC">
      <w:pPr>
        <w:rPr>
          <w:szCs w:val="18"/>
          <w:lang w:val="es-ES"/>
        </w:rPr>
      </w:pPr>
    </w:p>
    <w:p w14:paraId="7BCAE6B1" w14:textId="4C5003ED" w:rsidR="0029068B" w:rsidRDefault="00C95AF5" w:rsidP="00FC7031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18"/>
          <w:lang w:val="es-ES" w:eastAsia="en-US"/>
        </w:rPr>
      </w:pPr>
      <w:r w:rsidRPr="0029068B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 xml:space="preserve">En caso de estar informado el campo “Fecha de Baja” debe tener un formato de fecha valida </w:t>
      </w:r>
      <w:proofErr w:type="spellStart"/>
      <w:r w:rsidRPr="0029068B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dd</w:t>
      </w:r>
      <w:proofErr w:type="spellEnd"/>
      <w:r w:rsidRPr="0029068B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/mm/</w:t>
      </w:r>
      <w:proofErr w:type="spellStart"/>
      <w:r w:rsidRPr="0029068B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>aaaa</w:t>
      </w:r>
      <w:proofErr w:type="spellEnd"/>
      <w:r w:rsidR="00A27EA3" w:rsidRPr="0029068B">
        <w:rPr>
          <w:rFonts w:ascii="Trebuchet MS" w:eastAsia="Times New Roman" w:hAnsi="Trebuchet MS" w:cs="Times New Roman"/>
          <w:sz w:val="18"/>
          <w:szCs w:val="18"/>
          <w:lang w:val="es-ES" w:eastAsia="en-US"/>
        </w:rPr>
        <w:t xml:space="preserve"> y deber ser mayor a la fecha actual.</w:t>
      </w:r>
    </w:p>
    <w:p w14:paraId="34B38B0B" w14:textId="77777777" w:rsidR="0029068B" w:rsidRPr="0029068B" w:rsidRDefault="0029068B" w:rsidP="0029068B">
      <w:pPr>
        <w:rPr>
          <w:szCs w:val="18"/>
          <w:lang w:val="es-ES"/>
        </w:rPr>
      </w:pPr>
    </w:p>
    <w:p w14:paraId="464CAE2B" w14:textId="07F32BEB" w:rsidR="0029068B" w:rsidRPr="00F4488A" w:rsidRDefault="0029068B" w:rsidP="0029068B">
      <w:pPr>
        <w:tabs>
          <w:tab w:val="left" w:pos="360"/>
        </w:tabs>
        <w:rPr>
          <w:color w:val="auto"/>
        </w:rPr>
      </w:pPr>
      <w:r>
        <w:rPr>
          <w:color w:val="auto"/>
        </w:rPr>
        <w:lastRenderedPageBreak/>
        <w:tab/>
      </w:r>
      <w:r w:rsidRPr="00F4488A">
        <w:rPr>
          <w:color w:val="auto"/>
        </w:rPr>
        <w:t xml:space="preserve">En caso que </w:t>
      </w:r>
      <w:r>
        <w:rPr>
          <w:color w:val="auto"/>
        </w:rPr>
        <w:t>alguna</w:t>
      </w:r>
      <w:r w:rsidRPr="00F4488A">
        <w:rPr>
          <w:color w:val="auto"/>
        </w:rPr>
        <w:t xml:space="preserve"> validaci</w:t>
      </w:r>
      <w:r>
        <w:rPr>
          <w:color w:val="auto"/>
        </w:rPr>
        <w:t>ó</w:t>
      </w:r>
      <w:r w:rsidRPr="00F4488A">
        <w:rPr>
          <w:color w:val="auto"/>
        </w:rPr>
        <w:t>n no se cumpla, no se debe permitir continuar el proceso.</w:t>
      </w:r>
    </w:p>
    <w:p w14:paraId="06C26ECF" w14:textId="77777777" w:rsidR="0029068B" w:rsidRPr="00F4488A" w:rsidRDefault="0029068B" w:rsidP="0029068B">
      <w:pPr>
        <w:tabs>
          <w:tab w:val="left" w:pos="360"/>
        </w:tabs>
        <w:ind w:left="706"/>
        <w:rPr>
          <w:color w:val="auto"/>
        </w:rPr>
      </w:pPr>
    </w:p>
    <w:p w14:paraId="6C219DBD" w14:textId="77777777" w:rsidR="0029068B" w:rsidRPr="00F4488A" w:rsidRDefault="0029068B" w:rsidP="0029068B">
      <w:pPr>
        <w:tabs>
          <w:tab w:val="left" w:pos="360"/>
        </w:tabs>
        <w:rPr>
          <w:b/>
          <w:color w:val="auto"/>
        </w:rPr>
      </w:pPr>
      <w:r w:rsidRPr="00F4488A">
        <w:rPr>
          <w:b/>
          <w:color w:val="auto"/>
        </w:rPr>
        <w:tab/>
        <w:t>Mensaje</w:t>
      </w:r>
    </w:p>
    <w:p w14:paraId="60AD51BF" w14:textId="6824D206" w:rsidR="0029068B" w:rsidRPr="00F4488A" w:rsidRDefault="0029068B" w:rsidP="0029068B">
      <w:pPr>
        <w:tabs>
          <w:tab w:val="left" w:pos="360"/>
        </w:tabs>
        <w:rPr>
          <w:color w:val="auto"/>
        </w:rPr>
      </w:pPr>
      <w:r>
        <w:rPr>
          <w:color w:val="auto"/>
        </w:rPr>
        <w:tab/>
      </w:r>
      <w:r w:rsidRPr="00F4488A">
        <w:rPr>
          <w:color w:val="auto"/>
        </w:rPr>
        <w:t>“</w:t>
      </w:r>
      <w:r>
        <w:rPr>
          <w:color w:val="auto"/>
        </w:rPr>
        <w:t>Existen datos incorrectos en el archivo</w:t>
      </w:r>
      <w:r w:rsidRPr="00F4488A">
        <w:rPr>
          <w:color w:val="auto"/>
        </w:rPr>
        <w:t>. Por favor, verificar.</w:t>
      </w:r>
    </w:p>
    <w:p w14:paraId="78B61184" w14:textId="4990D4A6" w:rsidR="0029068B" w:rsidRDefault="0029068B" w:rsidP="0029068B">
      <w:pPr>
        <w:rPr>
          <w:szCs w:val="18"/>
          <w:lang w:val="es-ES"/>
        </w:rPr>
      </w:pPr>
    </w:p>
    <w:p w14:paraId="543ACE1A" w14:textId="6F01A790" w:rsidR="007D1683" w:rsidRDefault="007D1683" w:rsidP="0029068B">
      <w:pPr>
        <w:rPr>
          <w:szCs w:val="18"/>
          <w:lang w:val="es-ES"/>
        </w:rPr>
      </w:pPr>
    </w:p>
    <w:p w14:paraId="3729A81D" w14:textId="01D153A2" w:rsidR="007D1683" w:rsidRPr="00630443" w:rsidRDefault="007D1683" w:rsidP="007D1683">
      <w:pPr>
        <w:pStyle w:val="Ttulo2"/>
      </w:pPr>
      <w:bookmarkStart w:id="14" w:name="_Regla_33"/>
      <w:bookmarkEnd w:id="14"/>
      <w:r>
        <w:t>Regla 3</w:t>
      </w:r>
      <w:r>
        <w:t>3</w:t>
      </w:r>
    </w:p>
    <w:p w14:paraId="2AFF4110" w14:textId="1E37DC5B" w:rsidR="00F74DDC" w:rsidRDefault="007D1683" w:rsidP="00F74DDC">
      <w:pPr>
        <w:ind w:left="346"/>
      </w:pPr>
      <w:r>
        <w:rPr>
          <w:szCs w:val="18"/>
          <w:lang w:val="es-ES"/>
        </w:rPr>
        <w:t>El Sistema deberá validar para cada fila del archivo</w:t>
      </w:r>
      <w:r>
        <w:rPr>
          <w:szCs w:val="18"/>
          <w:lang w:val="es-ES"/>
        </w:rPr>
        <w:t xml:space="preserve"> que tenga activo </w:t>
      </w:r>
      <w:r w:rsidR="00F74DDC">
        <w:rPr>
          <w:szCs w:val="18"/>
          <w:lang w:val="es-ES"/>
        </w:rPr>
        <w:t xml:space="preserve">el </w:t>
      </w:r>
      <w:proofErr w:type="spellStart"/>
      <w:r w:rsidR="00F74DDC">
        <w:rPr>
          <w:szCs w:val="18"/>
          <w:lang w:val="es-ES"/>
        </w:rPr>
        <w:t>checkbox</w:t>
      </w:r>
      <w:proofErr w:type="spellEnd"/>
      <w:r w:rsidR="00F74DDC">
        <w:rPr>
          <w:szCs w:val="18"/>
          <w:lang w:val="es-ES"/>
        </w:rPr>
        <w:t xml:space="preserve"> “</w:t>
      </w:r>
      <w:r w:rsidR="00F74DDC" w:rsidRPr="009301DB">
        <w:rPr>
          <w:lang w:val="es-ES"/>
        </w:rPr>
        <w:t>Marcar/Desmarcar</w:t>
      </w:r>
      <w:r w:rsidR="00F74DDC">
        <w:rPr>
          <w:lang w:val="es-ES"/>
        </w:rPr>
        <w:t>”</w:t>
      </w:r>
      <w:r>
        <w:rPr>
          <w:szCs w:val="18"/>
          <w:lang w:val="es-ES"/>
        </w:rPr>
        <w:t>,</w:t>
      </w:r>
      <w:r w:rsidR="00F74DDC">
        <w:rPr>
          <w:szCs w:val="18"/>
          <w:lang w:val="es-ES"/>
        </w:rPr>
        <w:t xml:space="preserve"> </w:t>
      </w:r>
      <w:r w:rsidR="00F74DDC">
        <w:t xml:space="preserve">que el valor </w:t>
      </w:r>
      <w:r w:rsidR="00F74DDC">
        <w:t>del</w:t>
      </w:r>
      <w:r w:rsidR="00F74DDC">
        <w:t xml:space="preserve"> campo “</w:t>
      </w:r>
      <w:r w:rsidR="00F74DDC">
        <w:rPr>
          <w:lang w:val="es-ES"/>
        </w:rPr>
        <w:t>CUIL/CUIT</w:t>
      </w:r>
      <w:r w:rsidR="00F74DDC">
        <w:t>” no exista ya en el Sistema. En caso contrario, no deberá permitir continuar con la operación.</w:t>
      </w:r>
    </w:p>
    <w:p w14:paraId="1D6FC008" w14:textId="77777777" w:rsidR="00F74DDC" w:rsidRDefault="00F74DDC" w:rsidP="00F74DDC">
      <w:pPr>
        <w:ind w:left="346"/>
      </w:pPr>
    </w:p>
    <w:p w14:paraId="6326B5BE" w14:textId="77777777" w:rsidR="00F74DDC" w:rsidRPr="00336EE4" w:rsidRDefault="00F74DDC" w:rsidP="00F74DDC">
      <w:pPr>
        <w:ind w:left="346"/>
        <w:rPr>
          <w:b/>
        </w:rPr>
      </w:pPr>
      <w:r w:rsidRPr="00336EE4">
        <w:rPr>
          <w:b/>
        </w:rPr>
        <w:t>Mensaje</w:t>
      </w:r>
    </w:p>
    <w:p w14:paraId="5F1714C3" w14:textId="1692353F" w:rsidR="00F74DDC" w:rsidRDefault="00F74DDC" w:rsidP="00F74DDC">
      <w:pPr>
        <w:ind w:left="346"/>
      </w:pPr>
      <w:r>
        <w:t>“La persona con el número de CUIL/CUIT</w:t>
      </w:r>
      <w:r>
        <w:t xml:space="preserve"> &lt;</w:t>
      </w:r>
      <w:r w:rsidRPr="00F74DDC">
        <w:rPr>
          <w:i/>
        </w:rPr>
        <w:t>número de CUIL/CUIT</w:t>
      </w:r>
      <w:r>
        <w:t>&gt;</w:t>
      </w:r>
      <w:r>
        <w:t xml:space="preserve"> ingresado ya existe en el Sistema. Por favor, verificar”.</w:t>
      </w:r>
    </w:p>
    <w:p w14:paraId="2D8643A3" w14:textId="3B11C20B" w:rsidR="007D1683" w:rsidRDefault="007D1683" w:rsidP="007D1683">
      <w:pPr>
        <w:ind w:firstLine="346"/>
        <w:rPr>
          <w:szCs w:val="18"/>
          <w:lang w:val="es-ES"/>
        </w:rPr>
      </w:pPr>
    </w:p>
    <w:p w14:paraId="52B28A30" w14:textId="200EC316" w:rsidR="00F74DDC" w:rsidRPr="00630443" w:rsidRDefault="00F74DDC" w:rsidP="00F74DDC">
      <w:pPr>
        <w:pStyle w:val="Ttulo2"/>
      </w:pPr>
      <w:bookmarkStart w:id="15" w:name="_Regla_34"/>
      <w:bookmarkEnd w:id="15"/>
      <w:r>
        <w:t>Regla 3</w:t>
      </w:r>
      <w:r>
        <w:t>4</w:t>
      </w:r>
    </w:p>
    <w:p w14:paraId="334E0214" w14:textId="624A309D" w:rsidR="00F74DDC" w:rsidRDefault="00A7284F" w:rsidP="00A7284F">
      <w:pPr>
        <w:ind w:left="346"/>
        <w:rPr>
          <w:color w:val="auto"/>
        </w:rPr>
      </w:pPr>
      <w:r w:rsidRPr="00E93A08">
        <w:rPr>
          <w:color w:val="auto"/>
        </w:rPr>
        <w:t>El Sistema deberá enviar un mail</w:t>
      </w:r>
      <w:r>
        <w:rPr>
          <w:color w:val="auto"/>
        </w:rPr>
        <w:t xml:space="preserve"> </w:t>
      </w:r>
      <w:r>
        <w:rPr>
          <w:szCs w:val="18"/>
          <w:lang w:val="es-ES"/>
        </w:rPr>
        <w:t xml:space="preserve">para cada fila del archivo que tenga activo el </w:t>
      </w:r>
      <w:proofErr w:type="spellStart"/>
      <w:r>
        <w:rPr>
          <w:szCs w:val="18"/>
          <w:lang w:val="es-ES"/>
        </w:rPr>
        <w:t>checkbox</w:t>
      </w:r>
      <w:proofErr w:type="spellEnd"/>
      <w:r>
        <w:rPr>
          <w:szCs w:val="18"/>
          <w:lang w:val="es-ES"/>
        </w:rPr>
        <w:t xml:space="preserve"> “</w:t>
      </w:r>
      <w:r w:rsidRPr="009301DB">
        <w:rPr>
          <w:lang w:val="es-ES"/>
        </w:rPr>
        <w:t>Marcar/Desmarcar</w:t>
      </w:r>
      <w:r>
        <w:rPr>
          <w:lang w:val="es-ES"/>
        </w:rPr>
        <w:t>”</w:t>
      </w:r>
      <w:r>
        <w:rPr>
          <w:lang w:val="es-ES"/>
        </w:rPr>
        <w:t xml:space="preserve">, </w:t>
      </w:r>
      <w:r w:rsidRPr="00E93A08">
        <w:rPr>
          <w:color w:val="auto"/>
        </w:rPr>
        <w:t>a la dirección de mail</w:t>
      </w:r>
      <w:r>
        <w:rPr>
          <w:color w:val="auto"/>
        </w:rPr>
        <w:t xml:space="preserve"> del campo “Email”.</w:t>
      </w:r>
    </w:p>
    <w:p w14:paraId="5337E807" w14:textId="22CD4217" w:rsidR="00A7284F" w:rsidRDefault="00A7284F" w:rsidP="00A7284F">
      <w:pPr>
        <w:ind w:left="346"/>
        <w:rPr>
          <w:szCs w:val="18"/>
          <w:lang w:val="es-ES"/>
        </w:rPr>
      </w:pPr>
    </w:p>
    <w:p w14:paraId="73A11B10" w14:textId="77777777" w:rsidR="00A7284F" w:rsidRPr="00E93A08" w:rsidRDefault="00A7284F" w:rsidP="00A7284F">
      <w:pPr>
        <w:ind w:left="346"/>
        <w:rPr>
          <w:color w:val="auto"/>
        </w:rPr>
      </w:pPr>
      <w:r w:rsidRPr="00E93A08">
        <w:rPr>
          <w:color w:val="auto"/>
        </w:rPr>
        <w:t>El mail deberá contener los siguientes datos:</w:t>
      </w:r>
    </w:p>
    <w:p w14:paraId="069818D8" w14:textId="77777777" w:rsidR="00A7284F" w:rsidRPr="00E93A08" w:rsidRDefault="00A7284F" w:rsidP="00A7284F">
      <w:pPr>
        <w:ind w:left="346"/>
        <w:rPr>
          <w:color w:val="auto"/>
        </w:rPr>
      </w:pPr>
    </w:p>
    <w:p w14:paraId="13FDDCD4" w14:textId="77777777" w:rsidR="00A7284F" w:rsidRPr="00E93A08" w:rsidRDefault="00A7284F" w:rsidP="00A7284F">
      <w:pPr>
        <w:ind w:left="346"/>
        <w:rPr>
          <w:color w:val="auto"/>
        </w:rPr>
      </w:pPr>
      <w:r w:rsidRPr="00E93A08">
        <w:rPr>
          <w:color w:val="auto"/>
        </w:rPr>
        <w:t>ASUNTO: FORMULARIO DE TERMINOS Y CONDICIONES</w:t>
      </w:r>
    </w:p>
    <w:p w14:paraId="0D0D7A00" w14:textId="77777777" w:rsidR="00A7284F" w:rsidRPr="00E93A08" w:rsidRDefault="00A7284F" w:rsidP="00A7284F">
      <w:pPr>
        <w:ind w:left="346"/>
        <w:rPr>
          <w:color w:val="auto"/>
        </w:rPr>
      </w:pPr>
    </w:p>
    <w:p w14:paraId="590E0254" w14:textId="77777777" w:rsidR="00A7284F" w:rsidRPr="00E93A08" w:rsidRDefault="00A7284F" w:rsidP="00A7284F">
      <w:pPr>
        <w:ind w:left="346"/>
        <w:rPr>
          <w:color w:val="auto"/>
        </w:rPr>
      </w:pPr>
      <w:r w:rsidRPr="00E93A08">
        <w:rPr>
          <w:color w:val="auto"/>
        </w:rPr>
        <w:t xml:space="preserve">CUERPO DEL MAIL: “Estimado/a </w:t>
      </w:r>
      <w:r w:rsidRPr="00E93A08">
        <w:rPr>
          <w:i/>
          <w:color w:val="auto"/>
        </w:rPr>
        <w:t>&lt;Nombre y Apellido del Ingresante&gt;,</w:t>
      </w:r>
    </w:p>
    <w:p w14:paraId="097C306D" w14:textId="77777777" w:rsidR="00A7284F" w:rsidRPr="00E93A08" w:rsidRDefault="00A7284F" w:rsidP="00A7284F">
      <w:pPr>
        <w:ind w:left="346"/>
        <w:rPr>
          <w:color w:val="auto"/>
        </w:rPr>
      </w:pPr>
    </w:p>
    <w:p w14:paraId="7C5A8C40" w14:textId="77777777" w:rsidR="00A7284F" w:rsidRPr="00E93A08" w:rsidRDefault="00A7284F" w:rsidP="00A7284F">
      <w:pPr>
        <w:ind w:left="346"/>
        <w:rPr>
          <w:color w:val="auto"/>
        </w:rPr>
      </w:pPr>
      <w:r w:rsidRPr="00E93A08">
        <w:rPr>
          <w:color w:val="auto"/>
        </w:rPr>
        <w:t>Le enviamos el link de acceso al formulario de Términos y Condiciones, en el cual deberá verificar que sus datos personales sean correctos y aceptar los términos y condiciones de la contratación.</w:t>
      </w:r>
    </w:p>
    <w:p w14:paraId="38C37E78" w14:textId="77777777" w:rsidR="00A7284F" w:rsidRPr="00E93A08" w:rsidRDefault="00A7284F" w:rsidP="00A7284F">
      <w:pPr>
        <w:ind w:left="346"/>
        <w:rPr>
          <w:color w:val="auto"/>
        </w:rPr>
      </w:pPr>
    </w:p>
    <w:p w14:paraId="3ED787F4" w14:textId="77777777" w:rsidR="00A7284F" w:rsidRPr="00E93A08" w:rsidRDefault="00A7284F" w:rsidP="00A7284F">
      <w:pPr>
        <w:ind w:left="346"/>
        <w:rPr>
          <w:color w:val="auto"/>
        </w:rPr>
      </w:pPr>
      <w:r w:rsidRPr="00E93A08">
        <w:rPr>
          <w:color w:val="auto"/>
        </w:rPr>
        <w:t>Haga clic en el siguiente vínculo o cópielo y péguelo en su navegador web:</w:t>
      </w:r>
    </w:p>
    <w:p w14:paraId="6D87649E" w14:textId="77777777" w:rsidR="00A7284F" w:rsidRPr="00E93A08" w:rsidRDefault="00A7284F" w:rsidP="00A7284F">
      <w:pPr>
        <w:ind w:left="346"/>
        <w:rPr>
          <w:color w:val="auto"/>
        </w:rPr>
      </w:pPr>
    </w:p>
    <w:p w14:paraId="7E2BFE73" w14:textId="3BE0A0E7" w:rsidR="00A7284F" w:rsidRDefault="00A7284F" w:rsidP="00A7284F">
      <w:pPr>
        <w:ind w:left="346"/>
        <w:rPr>
          <w:color w:val="auto"/>
        </w:rPr>
      </w:pPr>
      <w:r w:rsidRPr="00E93A08">
        <w:rPr>
          <w:color w:val="auto"/>
        </w:rPr>
        <w:t>&lt;Link de Acceso al Formulario&gt;”</w:t>
      </w:r>
    </w:p>
    <w:p w14:paraId="33898A1F" w14:textId="3E8496B0" w:rsidR="00A7284F" w:rsidRDefault="00A7284F" w:rsidP="00A7284F">
      <w:pPr>
        <w:ind w:left="346"/>
        <w:rPr>
          <w:color w:val="auto"/>
          <w:lang w:val="es-ES"/>
        </w:rPr>
      </w:pPr>
    </w:p>
    <w:p w14:paraId="7F95A617" w14:textId="2B11BD7D" w:rsidR="00A7284F" w:rsidRDefault="00A7284F" w:rsidP="00A7284F">
      <w:pPr>
        <w:ind w:left="346"/>
        <w:rPr>
          <w:color w:val="auto"/>
          <w:lang w:val="es-ES"/>
        </w:rPr>
      </w:pPr>
    </w:p>
    <w:p w14:paraId="0E5E1A61" w14:textId="26822EB9" w:rsidR="00A7284F" w:rsidRPr="00630443" w:rsidRDefault="00A7284F" w:rsidP="00A7284F">
      <w:pPr>
        <w:pStyle w:val="Ttulo2"/>
      </w:pPr>
      <w:bookmarkStart w:id="16" w:name="_Regla_35"/>
      <w:bookmarkEnd w:id="16"/>
      <w:r>
        <w:t>Regla 3</w:t>
      </w:r>
      <w:r>
        <w:t>5</w:t>
      </w:r>
    </w:p>
    <w:p w14:paraId="629F2512" w14:textId="50B97D4E" w:rsidR="00A7284F" w:rsidRDefault="00A7284F" w:rsidP="00A7284F">
      <w:pPr>
        <w:ind w:left="346"/>
      </w:pPr>
      <w:r>
        <w:t>El Sistema deberá guardar los datos de auditoria</w:t>
      </w:r>
      <w:r>
        <w:t xml:space="preserve"> del proceso ejecutado:</w:t>
      </w:r>
    </w:p>
    <w:p w14:paraId="7708F93E" w14:textId="2E4EAC8C" w:rsidR="00A7284F" w:rsidRDefault="00A7284F" w:rsidP="00A7284F">
      <w:pPr>
        <w:ind w:left="346"/>
        <w:rPr>
          <w:color w:val="auto"/>
          <w:lang w:val="es-ES"/>
        </w:rPr>
      </w:pPr>
    </w:p>
    <w:p w14:paraId="1B3E356D" w14:textId="7AA407B4" w:rsidR="00A7284F" w:rsidRPr="00E93A08" w:rsidRDefault="00A7284F" w:rsidP="00A7284F">
      <w:pPr>
        <w:ind w:left="346"/>
        <w:rPr>
          <w:color w:val="auto"/>
          <w:lang w:val="es-ES"/>
        </w:rPr>
      </w:pPr>
      <w:r>
        <w:rPr>
          <w:color w:val="auto"/>
          <w:lang w:val="es-ES"/>
        </w:rPr>
        <w:t xml:space="preserve">Usuario: </w:t>
      </w:r>
      <w:r>
        <w:t xml:space="preserve">Usuario </w:t>
      </w:r>
      <w:proofErr w:type="spellStart"/>
      <w:r>
        <w:t>logueado</w:t>
      </w:r>
      <w:proofErr w:type="spellEnd"/>
    </w:p>
    <w:p w14:paraId="3207094D" w14:textId="77777777" w:rsidR="00A7284F" w:rsidRPr="00781B89" w:rsidRDefault="00A7284F" w:rsidP="00A7284F">
      <w:pPr>
        <w:ind w:left="346"/>
        <w:rPr>
          <w:lang w:val="es-ES"/>
        </w:rPr>
      </w:pPr>
      <w:r>
        <w:rPr>
          <w:szCs w:val="18"/>
          <w:lang w:val="es-ES"/>
        </w:rPr>
        <w:t xml:space="preserve">Fecha de Ejecución: </w:t>
      </w:r>
      <w:r>
        <w:t>Fecha y Hora actual</w:t>
      </w:r>
    </w:p>
    <w:p w14:paraId="376D3543" w14:textId="63E22F2B" w:rsidR="00A7284F" w:rsidRPr="0029068B" w:rsidRDefault="00A7284F" w:rsidP="00A7284F">
      <w:pPr>
        <w:ind w:left="346"/>
        <w:rPr>
          <w:szCs w:val="18"/>
          <w:lang w:val="es-ES"/>
        </w:rPr>
      </w:pPr>
      <w:r>
        <w:rPr>
          <w:szCs w:val="18"/>
          <w:lang w:val="es-ES"/>
        </w:rPr>
        <w:t xml:space="preserve">Cantidad de Registros Procesados: </w:t>
      </w:r>
      <w:r>
        <w:rPr>
          <w:szCs w:val="18"/>
          <w:lang w:val="es-ES"/>
        </w:rPr>
        <w:t>Cantidad de Registros Procesados</w:t>
      </w:r>
    </w:p>
    <w:sectPr w:rsidR="00A7284F" w:rsidRPr="0029068B" w:rsidSect="00921F4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Daniela Veronica Pappa" w:date="2021-12-03T10:35:00Z" w:initials="U">
    <w:p w14:paraId="5A83B3BA" w14:textId="37906343" w:rsidR="00F634D9" w:rsidRDefault="00F634D9">
      <w:pPr>
        <w:pStyle w:val="Textocomentario"/>
      </w:pPr>
      <w:r>
        <w:rPr>
          <w:rStyle w:val="Refdecomentario"/>
        </w:rPr>
        <w:annotationRef/>
      </w:r>
      <w:r w:rsidRPr="00F634D9">
        <w:t>UI definida en la Historia de Usuario – 0</w:t>
      </w:r>
      <w:r>
        <w:t>3</w:t>
      </w:r>
      <w:r w:rsidRPr="00F634D9">
        <w:t xml:space="preserve"> – Home – Usuario Rol </w:t>
      </w:r>
      <w:r>
        <w:t>Aprobador</w:t>
      </w:r>
    </w:p>
  </w:comment>
  <w:comment w:id="8" w:author="Daniela Veronica Pappa" w:date="2021-12-03T10:35:00Z" w:initials="U">
    <w:p w14:paraId="7A39EDB6" w14:textId="77777777" w:rsidR="00AD79EA" w:rsidRDefault="00AD79EA" w:rsidP="00AD79EA">
      <w:pPr>
        <w:pStyle w:val="Textocomentario"/>
      </w:pPr>
      <w:r>
        <w:rPr>
          <w:rStyle w:val="Refdecomentario"/>
        </w:rPr>
        <w:annotationRef/>
      </w:r>
      <w:r w:rsidRPr="00F634D9">
        <w:t>UI definida en la Historia de Usuario – 0</w:t>
      </w:r>
      <w:r>
        <w:t>3</w:t>
      </w:r>
      <w:r w:rsidRPr="00F634D9">
        <w:t xml:space="preserve"> – Home – Usuario Rol </w:t>
      </w:r>
      <w:r>
        <w:t>Aprobador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83B3BA" w15:done="0"/>
  <w15:commentEx w15:paraId="7A39ED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83B3BA" w16cid:durableId="25547179"/>
  <w16cid:commentId w16cid:paraId="7A39EDB6" w16cid:durableId="25547D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0BC00" w14:textId="77777777" w:rsidR="00016701" w:rsidRDefault="00016701" w:rsidP="00623931">
      <w:r>
        <w:separator/>
      </w:r>
    </w:p>
  </w:endnote>
  <w:endnote w:type="continuationSeparator" w:id="0">
    <w:p w14:paraId="0BD1F526" w14:textId="77777777" w:rsidR="00016701" w:rsidRDefault="00016701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778314D4" w:rsidR="009E00A0" w:rsidRDefault="009E00A0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8C4A7C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- 15 - Generar Envío Masivo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2BC09CC5" w:rsidR="009E00A0" w:rsidRPr="00F64814" w:rsidRDefault="009E00A0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2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51533608" w:rsidR="009E00A0" w:rsidRDefault="009E00A0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5A72D7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- 15 - Generar Envío Masivo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44AF4EF2" w:rsidR="009E00A0" w:rsidRPr="00F64814" w:rsidRDefault="009E00A0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016701">
      <w:fldChar w:fldCharType="begin"/>
    </w:r>
    <w:r w:rsidR="00016701">
      <w:instrText xml:space="preserve"> NUMPAGES   \* MERGEFORMAT </w:instrText>
    </w:r>
    <w:r w:rsidR="00016701">
      <w:fldChar w:fldCharType="separate"/>
    </w:r>
    <w:r w:rsidRPr="005425FD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 w:rsidR="00016701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9E00A0" w:rsidRDefault="009E0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21C73" w14:textId="77777777" w:rsidR="00016701" w:rsidRDefault="00016701" w:rsidP="00623931">
      <w:r>
        <w:separator/>
      </w:r>
    </w:p>
  </w:footnote>
  <w:footnote w:type="continuationSeparator" w:id="0">
    <w:p w14:paraId="72D0583F" w14:textId="77777777" w:rsidR="00016701" w:rsidRDefault="00016701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9E00A0" w:rsidRDefault="009E00A0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9E00A0" w:rsidRPr="00877885" w:rsidRDefault="009E00A0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9E00A0" w:rsidRPr="00F67963" w:rsidRDefault="009E00A0">
    <w:pPr>
      <w:pStyle w:val="Encabezado"/>
      <w:rPr>
        <w:i/>
        <w:color w:val="595959" w:themeColor="text1" w:themeTint="A6"/>
      </w:rPr>
    </w:pPr>
  </w:p>
  <w:p w14:paraId="18511753" w14:textId="77777777" w:rsidR="009E00A0" w:rsidRPr="00885AF5" w:rsidRDefault="009E00A0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9E00A0" w:rsidRDefault="009E00A0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71550"/>
    <w:multiLevelType w:val="hybridMultilevel"/>
    <w:tmpl w:val="A11AD084"/>
    <w:lvl w:ilvl="0" w:tplc="2C0A000F">
      <w:start w:val="1"/>
      <w:numFmt w:val="decimal"/>
      <w:lvlText w:val="%1."/>
      <w:lvlJc w:val="left"/>
      <w:pPr>
        <w:ind w:left="1426" w:hanging="360"/>
      </w:pPr>
    </w:lvl>
    <w:lvl w:ilvl="1" w:tplc="2C0A0019" w:tentative="1">
      <w:start w:val="1"/>
      <w:numFmt w:val="lowerLetter"/>
      <w:lvlText w:val="%2."/>
      <w:lvlJc w:val="left"/>
      <w:pPr>
        <w:ind w:left="2146" w:hanging="360"/>
      </w:pPr>
    </w:lvl>
    <w:lvl w:ilvl="2" w:tplc="2C0A001B" w:tentative="1">
      <w:start w:val="1"/>
      <w:numFmt w:val="lowerRoman"/>
      <w:lvlText w:val="%3."/>
      <w:lvlJc w:val="right"/>
      <w:pPr>
        <w:ind w:left="2866" w:hanging="180"/>
      </w:pPr>
    </w:lvl>
    <w:lvl w:ilvl="3" w:tplc="2C0A000F" w:tentative="1">
      <w:start w:val="1"/>
      <w:numFmt w:val="decimal"/>
      <w:lvlText w:val="%4."/>
      <w:lvlJc w:val="left"/>
      <w:pPr>
        <w:ind w:left="3586" w:hanging="360"/>
      </w:pPr>
    </w:lvl>
    <w:lvl w:ilvl="4" w:tplc="2C0A0019" w:tentative="1">
      <w:start w:val="1"/>
      <w:numFmt w:val="lowerLetter"/>
      <w:lvlText w:val="%5."/>
      <w:lvlJc w:val="left"/>
      <w:pPr>
        <w:ind w:left="4306" w:hanging="360"/>
      </w:pPr>
    </w:lvl>
    <w:lvl w:ilvl="5" w:tplc="2C0A001B" w:tentative="1">
      <w:start w:val="1"/>
      <w:numFmt w:val="lowerRoman"/>
      <w:lvlText w:val="%6."/>
      <w:lvlJc w:val="right"/>
      <w:pPr>
        <w:ind w:left="5026" w:hanging="180"/>
      </w:pPr>
    </w:lvl>
    <w:lvl w:ilvl="6" w:tplc="2C0A000F" w:tentative="1">
      <w:start w:val="1"/>
      <w:numFmt w:val="decimal"/>
      <w:lvlText w:val="%7."/>
      <w:lvlJc w:val="left"/>
      <w:pPr>
        <w:ind w:left="5746" w:hanging="360"/>
      </w:pPr>
    </w:lvl>
    <w:lvl w:ilvl="7" w:tplc="2C0A0019" w:tentative="1">
      <w:start w:val="1"/>
      <w:numFmt w:val="lowerLetter"/>
      <w:lvlText w:val="%8."/>
      <w:lvlJc w:val="left"/>
      <w:pPr>
        <w:ind w:left="6466" w:hanging="360"/>
      </w:pPr>
    </w:lvl>
    <w:lvl w:ilvl="8" w:tplc="2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47D3226A"/>
    <w:multiLevelType w:val="hybridMultilevel"/>
    <w:tmpl w:val="CE7E2FF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5301247A"/>
    <w:multiLevelType w:val="hybridMultilevel"/>
    <w:tmpl w:val="0F80E5E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E4E3E41"/>
    <w:multiLevelType w:val="multilevel"/>
    <w:tmpl w:val="48682EC2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None" w15:userId="Daniela Veronica Pap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701"/>
    <w:rsid w:val="00016EF5"/>
    <w:rsid w:val="0003074A"/>
    <w:rsid w:val="00031E62"/>
    <w:rsid w:val="000323F4"/>
    <w:rsid w:val="00033175"/>
    <w:rsid w:val="000332BA"/>
    <w:rsid w:val="0003497F"/>
    <w:rsid w:val="00044842"/>
    <w:rsid w:val="000527AC"/>
    <w:rsid w:val="00052D7C"/>
    <w:rsid w:val="0005685B"/>
    <w:rsid w:val="000604E6"/>
    <w:rsid w:val="00062D48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5DAC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20043"/>
    <w:rsid w:val="00120E15"/>
    <w:rsid w:val="00120EB2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191F"/>
    <w:rsid w:val="001B0524"/>
    <w:rsid w:val="001B34A1"/>
    <w:rsid w:val="001B604F"/>
    <w:rsid w:val="001C380A"/>
    <w:rsid w:val="001C50B4"/>
    <w:rsid w:val="001C5696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8516C"/>
    <w:rsid w:val="00285F15"/>
    <w:rsid w:val="002874EA"/>
    <w:rsid w:val="0029068B"/>
    <w:rsid w:val="00292D6D"/>
    <w:rsid w:val="00295591"/>
    <w:rsid w:val="0029763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7149"/>
    <w:rsid w:val="002D7C59"/>
    <w:rsid w:val="002E2DC3"/>
    <w:rsid w:val="002E5105"/>
    <w:rsid w:val="002F5EA6"/>
    <w:rsid w:val="00300122"/>
    <w:rsid w:val="00300EC6"/>
    <w:rsid w:val="00305ABE"/>
    <w:rsid w:val="0031067D"/>
    <w:rsid w:val="00311FEC"/>
    <w:rsid w:val="00313239"/>
    <w:rsid w:val="0031436A"/>
    <w:rsid w:val="003165CB"/>
    <w:rsid w:val="003204E3"/>
    <w:rsid w:val="003212A7"/>
    <w:rsid w:val="0032150F"/>
    <w:rsid w:val="00323F53"/>
    <w:rsid w:val="00327F0B"/>
    <w:rsid w:val="00331CDB"/>
    <w:rsid w:val="003332EB"/>
    <w:rsid w:val="003403B2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241B"/>
    <w:rsid w:val="00380797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7C24"/>
    <w:rsid w:val="003D7E6A"/>
    <w:rsid w:val="003E2199"/>
    <w:rsid w:val="003F4FA6"/>
    <w:rsid w:val="004000A8"/>
    <w:rsid w:val="0040232A"/>
    <w:rsid w:val="0040344D"/>
    <w:rsid w:val="0040776D"/>
    <w:rsid w:val="004111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545D"/>
    <w:rsid w:val="004F0DFF"/>
    <w:rsid w:val="004F14C1"/>
    <w:rsid w:val="004F1F93"/>
    <w:rsid w:val="004F653D"/>
    <w:rsid w:val="0050281D"/>
    <w:rsid w:val="005061B6"/>
    <w:rsid w:val="005108EE"/>
    <w:rsid w:val="00515770"/>
    <w:rsid w:val="00515DAA"/>
    <w:rsid w:val="0051676A"/>
    <w:rsid w:val="00523F73"/>
    <w:rsid w:val="00531D00"/>
    <w:rsid w:val="00540713"/>
    <w:rsid w:val="005425FD"/>
    <w:rsid w:val="00542FBF"/>
    <w:rsid w:val="00543953"/>
    <w:rsid w:val="00546B40"/>
    <w:rsid w:val="00552F36"/>
    <w:rsid w:val="00553BFF"/>
    <w:rsid w:val="00555DA7"/>
    <w:rsid w:val="00563CD4"/>
    <w:rsid w:val="00574CA2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7ABE"/>
    <w:rsid w:val="00597B5F"/>
    <w:rsid w:val="005A2FDD"/>
    <w:rsid w:val="005A72D7"/>
    <w:rsid w:val="005A73C2"/>
    <w:rsid w:val="005B0B9C"/>
    <w:rsid w:val="005B0CA8"/>
    <w:rsid w:val="005B13E1"/>
    <w:rsid w:val="005B7BE4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508F"/>
    <w:rsid w:val="00616897"/>
    <w:rsid w:val="00623931"/>
    <w:rsid w:val="00625E9D"/>
    <w:rsid w:val="006260C7"/>
    <w:rsid w:val="0062698B"/>
    <w:rsid w:val="006302D5"/>
    <w:rsid w:val="00630443"/>
    <w:rsid w:val="006326AD"/>
    <w:rsid w:val="00634EB1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71117"/>
    <w:rsid w:val="00687403"/>
    <w:rsid w:val="006923F5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05B7"/>
    <w:rsid w:val="007012EF"/>
    <w:rsid w:val="00702B8D"/>
    <w:rsid w:val="00704C1E"/>
    <w:rsid w:val="007139D5"/>
    <w:rsid w:val="00715729"/>
    <w:rsid w:val="00715A2B"/>
    <w:rsid w:val="00717BF4"/>
    <w:rsid w:val="0072143C"/>
    <w:rsid w:val="00723EA9"/>
    <w:rsid w:val="00724C18"/>
    <w:rsid w:val="00727D3C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3386"/>
    <w:rsid w:val="007869D6"/>
    <w:rsid w:val="00787157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1683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088B"/>
    <w:rsid w:val="007F5DA7"/>
    <w:rsid w:val="00801239"/>
    <w:rsid w:val="008030B5"/>
    <w:rsid w:val="008030EF"/>
    <w:rsid w:val="0080614D"/>
    <w:rsid w:val="0080744A"/>
    <w:rsid w:val="008178AE"/>
    <w:rsid w:val="008201DA"/>
    <w:rsid w:val="008227D3"/>
    <w:rsid w:val="00823B7A"/>
    <w:rsid w:val="00823D08"/>
    <w:rsid w:val="00834EB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67689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5383"/>
    <w:rsid w:val="008B66FC"/>
    <w:rsid w:val="008C00FC"/>
    <w:rsid w:val="008C245F"/>
    <w:rsid w:val="008C2F8C"/>
    <w:rsid w:val="008C47CB"/>
    <w:rsid w:val="008C4A7C"/>
    <w:rsid w:val="008C562F"/>
    <w:rsid w:val="008C5837"/>
    <w:rsid w:val="008C5EC6"/>
    <w:rsid w:val="008D426D"/>
    <w:rsid w:val="008D4767"/>
    <w:rsid w:val="008E227A"/>
    <w:rsid w:val="008E2CF8"/>
    <w:rsid w:val="008E6E52"/>
    <w:rsid w:val="008F3020"/>
    <w:rsid w:val="008F4C39"/>
    <w:rsid w:val="00900FDF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1DB"/>
    <w:rsid w:val="00930B33"/>
    <w:rsid w:val="00932F18"/>
    <w:rsid w:val="00941797"/>
    <w:rsid w:val="00947A8A"/>
    <w:rsid w:val="0095034B"/>
    <w:rsid w:val="00951185"/>
    <w:rsid w:val="0097627F"/>
    <w:rsid w:val="00976F54"/>
    <w:rsid w:val="00985877"/>
    <w:rsid w:val="00985FE4"/>
    <w:rsid w:val="009878F3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B7A88"/>
    <w:rsid w:val="009C4D67"/>
    <w:rsid w:val="009C7009"/>
    <w:rsid w:val="009D2A8F"/>
    <w:rsid w:val="009D7E52"/>
    <w:rsid w:val="009E00A0"/>
    <w:rsid w:val="009E103E"/>
    <w:rsid w:val="009E19E0"/>
    <w:rsid w:val="009E3E53"/>
    <w:rsid w:val="009E63CD"/>
    <w:rsid w:val="009E7149"/>
    <w:rsid w:val="009F12D2"/>
    <w:rsid w:val="009F2A64"/>
    <w:rsid w:val="009F6AEB"/>
    <w:rsid w:val="009F6EA1"/>
    <w:rsid w:val="00A008B7"/>
    <w:rsid w:val="00A118E4"/>
    <w:rsid w:val="00A13F02"/>
    <w:rsid w:val="00A15985"/>
    <w:rsid w:val="00A17D54"/>
    <w:rsid w:val="00A257F8"/>
    <w:rsid w:val="00A27EA3"/>
    <w:rsid w:val="00A31FE8"/>
    <w:rsid w:val="00A3585B"/>
    <w:rsid w:val="00A412A9"/>
    <w:rsid w:val="00A456BA"/>
    <w:rsid w:val="00A51365"/>
    <w:rsid w:val="00A52576"/>
    <w:rsid w:val="00A52A5F"/>
    <w:rsid w:val="00A60060"/>
    <w:rsid w:val="00A626D7"/>
    <w:rsid w:val="00A6292C"/>
    <w:rsid w:val="00A70D4A"/>
    <w:rsid w:val="00A70E9F"/>
    <w:rsid w:val="00A715C6"/>
    <w:rsid w:val="00A7284F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2348"/>
    <w:rsid w:val="00AD3D98"/>
    <w:rsid w:val="00AD5A02"/>
    <w:rsid w:val="00AD79EA"/>
    <w:rsid w:val="00AE0FCF"/>
    <w:rsid w:val="00AE1CE2"/>
    <w:rsid w:val="00AE4EDF"/>
    <w:rsid w:val="00AF3B4C"/>
    <w:rsid w:val="00AF5249"/>
    <w:rsid w:val="00AF684D"/>
    <w:rsid w:val="00AF68E6"/>
    <w:rsid w:val="00AF73A9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41038"/>
    <w:rsid w:val="00B41DAF"/>
    <w:rsid w:val="00B4495A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80355"/>
    <w:rsid w:val="00B82213"/>
    <w:rsid w:val="00B822DF"/>
    <w:rsid w:val="00B83E29"/>
    <w:rsid w:val="00B86EDC"/>
    <w:rsid w:val="00B9189B"/>
    <w:rsid w:val="00B92016"/>
    <w:rsid w:val="00B9452C"/>
    <w:rsid w:val="00BA0A15"/>
    <w:rsid w:val="00BA1259"/>
    <w:rsid w:val="00BA4134"/>
    <w:rsid w:val="00BA6C43"/>
    <w:rsid w:val="00BB36CE"/>
    <w:rsid w:val="00BB484D"/>
    <w:rsid w:val="00BB6A2A"/>
    <w:rsid w:val="00BC106F"/>
    <w:rsid w:val="00BD1760"/>
    <w:rsid w:val="00BD5013"/>
    <w:rsid w:val="00BD542A"/>
    <w:rsid w:val="00BE4B51"/>
    <w:rsid w:val="00BE63A9"/>
    <w:rsid w:val="00BF2C92"/>
    <w:rsid w:val="00BF2F6D"/>
    <w:rsid w:val="00BF6318"/>
    <w:rsid w:val="00BF6C7F"/>
    <w:rsid w:val="00BF7F80"/>
    <w:rsid w:val="00C005E7"/>
    <w:rsid w:val="00C00CB8"/>
    <w:rsid w:val="00C047B8"/>
    <w:rsid w:val="00C048A7"/>
    <w:rsid w:val="00C06F15"/>
    <w:rsid w:val="00C0795C"/>
    <w:rsid w:val="00C13C28"/>
    <w:rsid w:val="00C17982"/>
    <w:rsid w:val="00C23ECB"/>
    <w:rsid w:val="00C244FC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95AF5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009"/>
    <w:rsid w:val="00CE3101"/>
    <w:rsid w:val="00CE3C28"/>
    <w:rsid w:val="00CF6440"/>
    <w:rsid w:val="00CF7CD9"/>
    <w:rsid w:val="00D00DE9"/>
    <w:rsid w:val="00D04274"/>
    <w:rsid w:val="00D07131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679E"/>
    <w:rsid w:val="00D4271C"/>
    <w:rsid w:val="00D42BDB"/>
    <w:rsid w:val="00D435D6"/>
    <w:rsid w:val="00D4668F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B7F"/>
    <w:rsid w:val="00DC5C55"/>
    <w:rsid w:val="00DD58BA"/>
    <w:rsid w:val="00DD616C"/>
    <w:rsid w:val="00DD7101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1335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DDA"/>
    <w:rsid w:val="00E46C15"/>
    <w:rsid w:val="00E559BB"/>
    <w:rsid w:val="00E622EC"/>
    <w:rsid w:val="00E7122C"/>
    <w:rsid w:val="00E726F5"/>
    <w:rsid w:val="00E72BD3"/>
    <w:rsid w:val="00E73479"/>
    <w:rsid w:val="00E878A2"/>
    <w:rsid w:val="00E91BD1"/>
    <w:rsid w:val="00E9409C"/>
    <w:rsid w:val="00E95DFC"/>
    <w:rsid w:val="00EA29AC"/>
    <w:rsid w:val="00EB025A"/>
    <w:rsid w:val="00EB2907"/>
    <w:rsid w:val="00EB2E88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F02434"/>
    <w:rsid w:val="00F06172"/>
    <w:rsid w:val="00F06ED1"/>
    <w:rsid w:val="00F1277C"/>
    <w:rsid w:val="00F12916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488A"/>
    <w:rsid w:val="00F46D3F"/>
    <w:rsid w:val="00F53884"/>
    <w:rsid w:val="00F54CF1"/>
    <w:rsid w:val="00F61498"/>
    <w:rsid w:val="00F61EAB"/>
    <w:rsid w:val="00F634D9"/>
    <w:rsid w:val="00F64814"/>
    <w:rsid w:val="00F6594E"/>
    <w:rsid w:val="00F668D9"/>
    <w:rsid w:val="00F67963"/>
    <w:rsid w:val="00F712E0"/>
    <w:rsid w:val="00F7224A"/>
    <w:rsid w:val="00F74DDC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1AEB"/>
    <w:rsid w:val="00FB34C1"/>
    <w:rsid w:val="00FB42C3"/>
    <w:rsid w:val="00FC46AD"/>
    <w:rsid w:val="00FC7031"/>
    <w:rsid w:val="00FD398E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D1683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D1683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FB1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46B5-48D1-49DD-A0AC-E7E5899B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7058</TotalTime>
  <Pages>6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101</cp:revision>
  <cp:lastPrinted>2016-06-06T12:43:00Z</cp:lastPrinted>
  <dcterms:created xsi:type="dcterms:W3CDTF">2020-12-30T20:09:00Z</dcterms:created>
  <dcterms:modified xsi:type="dcterms:W3CDTF">2021-12-03T14:41:00Z</dcterms:modified>
</cp:coreProperties>
</file>