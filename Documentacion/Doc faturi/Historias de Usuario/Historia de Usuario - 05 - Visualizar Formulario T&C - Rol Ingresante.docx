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1CB3B" w14:textId="77777777" w:rsidR="00417869" w:rsidRDefault="00417869" w:rsidP="00417869">
      <w:pPr>
        <w:rPr>
          <w:sz w:val="2"/>
          <w:szCs w:val="2"/>
        </w:rPr>
      </w:pPr>
    </w:p>
    <w:p w14:paraId="421E796A" w14:textId="77777777" w:rsidR="00417869" w:rsidRDefault="00417869" w:rsidP="00417869">
      <w:pPr>
        <w:rPr>
          <w:sz w:val="2"/>
          <w:szCs w:val="2"/>
        </w:rPr>
      </w:pPr>
    </w:p>
    <w:p w14:paraId="2624AF53" w14:textId="77777777" w:rsidR="00417869" w:rsidRDefault="00417869" w:rsidP="00417869">
      <w:pPr>
        <w:rPr>
          <w:sz w:val="2"/>
          <w:szCs w:val="2"/>
        </w:rPr>
      </w:pPr>
    </w:p>
    <w:p w14:paraId="6866D87E" w14:textId="77777777" w:rsidR="00417869" w:rsidRDefault="00417869" w:rsidP="00417869">
      <w:pPr>
        <w:rPr>
          <w:sz w:val="2"/>
          <w:szCs w:val="2"/>
        </w:rPr>
      </w:pPr>
    </w:p>
    <w:p w14:paraId="4C8C55B4" w14:textId="77777777" w:rsidR="00417869" w:rsidRDefault="00417869" w:rsidP="00417869">
      <w:pPr>
        <w:rPr>
          <w:sz w:val="2"/>
          <w:szCs w:val="2"/>
        </w:rPr>
      </w:pPr>
    </w:p>
    <w:p w14:paraId="3EC0C4DD" w14:textId="77777777" w:rsidR="00417869" w:rsidRDefault="00417869" w:rsidP="00417869">
      <w:pPr>
        <w:rPr>
          <w:sz w:val="2"/>
          <w:szCs w:val="2"/>
        </w:rPr>
      </w:pPr>
    </w:p>
    <w:p w14:paraId="3C53ED26" w14:textId="77777777" w:rsidR="00417869" w:rsidRDefault="00417869" w:rsidP="00417869">
      <w:pPr>
        <w:rPr>
          <w:sz w:val="2"/>
          <w:szCs w:val="2"/>
        </w:rPr>
      </w:pPr>
    </w:p>
    <w:p w14:paraId="7ABD932F" w14:textId="77777777" w:rsidR="00417869" w:rsidRDefault="00417869" w:rsidP="00417869">
      <w:pPr>
        <w:rPr>
          <w:sz w:val="2"/>
          <w:szCs w:val="2"/>
        </w:rPr>
      </w:pPr>
    </w:p>
    <w:p w14:paraId="55C45DBF" w14:textId="77777777" w:rsidR="00417869" w:rsidRDefault="00417869" w:rsidP="00417869">
      <w:pPr>
        <w:rPr>
          <w:sz w:val="2"/>
          <w:szCs w:val="2"/>
        </w:rPr>
      </w:pPr>
    </w:p>
    <w:p w14:paraId="694D42F9" w14:textId="77777777" w:rsidR="00417869" w:rsidRDefault="00417869" w:rsidP="00417869">
      <w:pPr>
        <w:rPr>
          <w:sz w:val="2"/>
          <w:szCs w:val="2"/>
        </w:rPr>
      </w:pPr>
    </w:p>
    <w:p w14:paraId="540F3B73" w14:textId="77777777" w:rsidR="00417869" w:rsidRDefault="00417869" w:rsidP="00417869">
      <w:pPr>
        <w:rPr>
          <w:sz w:val="2"/>
          <w:szCs w:val="2"/>
        </w:rPr>
      </w:pPr>
    </w:p>
    <w:p w14:paraId="67688151" w14:textId="77777777" w:rsidR="00417869" w:rsidRDefault="00417869" w:rsidP="00417869">
      <w:pPr>
        <w:rPr>
          <w:sz w:val="2"/>
          <w:szCs w:val="2"/>
        </w:rPr>
      </w:pPr>
    </w:p>
    <w:tbl>
      <w:tblPr>
        <w:tblStyle w:val="Tablaconcuadrcula"/>
        <w:tblW w:w="8817" w:type="dxa"/>
        <w:tblLook w:val="01E0" w:firstRow="1" w:lastRow="1" w:firstColumn="1" w:lastColumn="1" w:noHBand="0" w:noVBand="0"/>
      </w:tblPr>
      <w:tblGrid>
        <w:gridCol w:w="1472"/>
        <w:gridCol w:w="3672"/>
        <w:gridCol w:w="1836"/>
        <w:gridCol w:w="1837"/>
      </w:tblGrid>
      <w:tr w:rsidR="00921F42" w14:paraId="2A534365" w14:textId="77777777" w:rsidTr="003A7A3B">
        <w:tc>
          <w:tcPr>
            <w:tcW w:w="1472" w:type="dxa"/>
            <w:shd w:val="pct10" w:color="auto" w:fill="auto"/>
          </w:tcPr>
          <w:p w14:paraId="2F35F8C3" w14:textId="77777777" w:rsidR="00921F42" w:rsidRPr="00F30A5F" w:rsidRDefault="00921F42" w:rsidP="003A7A3B">
            <w:pPr>
              <w:rPr>
                <w:b/>
                <w:szCs w:val="20"/>
              </w:rPr>
            </w:pPr>
            <w:proofErr w:type="spellStart"/>
            <w:r w:rsidRPr="00F30A5F">
              <w:rPr>
                <w:b/>
                <w:szCs w:val="20"/>
              </w:rPr>
              <w:t>User</w:t>
            </w:r>
            <w:proofErr w:type="spellEnd"/>
            <w:r w:rsidRPr="00F30A5F">
              <w:rPr>
                <w:b/>
                <w:szCs w:val="20"/>
              </w:rPr>
              <w:t xml:space="preserve"> </w:t>
            </w:r>
            <w:proofErr w:type="spellStart"/>
            <w:r w:rsidRPr="00F30A5F">
              <w:rPr>
                <w:b/>
                <w:szCs w:val="20"/>
              </w:rPr>
              <w:t>story</w:t>
            </w:r>
            <w:proofErr w:type="spellEnd"/>
          </w:p>
        </w:tc>
        <w:tc>
          <w:tcPr>
            <w:tcW w:w="3672" w:type="dxa"/>
            <w:shd w:val="pct10" w:color="auto" w:fill="auto"/>
          </w:tcPr>
          <w:p w14:paraId="44951FBD" w14:textId="099F612A" w:rsidR="00921F42" w:rsidRDefault="00921F42" w:rsidP="00B04D1B">
            <w:pPr>
              <w:rPr>
                <w:szCs w:val="20"/>
              </w:rPr>
            </w:pPr>
          </w:p>
        </w:tc>
        <w:tc>
          <w:tcPr>
            <w:tcW w:w="1836" w:type="dxa"/>
            <w:shd w:val="pct10" w:color="auto" w:fill="auto"/>
          </w:tcPr>
          <w:p w14:paraId="27EF79C4" w14:textId="671B3E84" w:rsidR="00F20D03" w:rsidRPr="00F20D03" w:rsidRDefault="00E450A2" w:rsidP="00743EA8">
            <w:r>
              <w:t>Historia de Usuario -0</w:t>
            </w:r>
            <w:r w:rsidR="00743EA8">
              <w:t>5</w:t>
            </w:r>
            <w:r w:rsidR="004E3CBD">
              <w:t xml:space="preserve"> – </w:t>
            </w:r>
            <w:r w:rsidR="00743EA8">
              <w:t>Visualizar formulario T&amp;C – Rol Ingresante</w:t>
            </w:r>
          </w:p>
        </w:tc>
        <w:tc>
          <w:tcPr>
            <w:tcW w:w="1837" w:type="dxa"/>
            <w:shd w:val="pct10" w:color="auto" w:fill="auto"/>
          </w:tcPr>
          <w:p w14:paraId="291F2175" w14:textId="265CB03F" w:rsidR="00921F42" w:rsidRDefault="00921F42" w:rsidP="009D7E52">
            <w:pPr>
              <w:rPr>
                <w:szCs w:val="20"/>
              </w:rPr>
            </w:pPr>
          </w:p>
        </w:tc>
      </w:tr>
      <w:tr w:rsidR="000B1022" w14:paraId="33A1FCB0" w14:textId="77777777" w:rsidTr="003A7A3B">
        <w:tc>
          <w:tcPr>
            <w:tcW w:w="1472" w:type="dxa"/>
            <w:shd w:val="pct10" w:color="auto" w:fill="auto"/>
          </w:tcPr>
          <w:p w14:paraId="574D54E1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Como</w:t>
            </w:r>
          </w:p>
        </w:tc>
        <w:tc>
          <w:tcPr>
            <w:tcW w:w="7345" w:type="dxa"/>
            <w:gridSpan w:val="3"/>
          </w:tcPr>
          <w:p w14:paraId="6E5F82D0" w14:textId="7EC0EC00" w:rsidR="004E3CBD" w:rsidRDefault="00743EA8" w:rsidP="00451E59">
            <w:r>
              <w:t>Ingresante</w:t>
            </w:r>
          </w:p>
          <w:p w14:paraId="4CBE17C0" w14:textId="2EA04A1D" w:rsidR="00451E59" w:rsidRPr="00451E59" w:rsidRDefault="00451E59" w:rsidP="00451E59"/>
        </w:tc>
      </w:tr>
      <w:tr w:rsidR="000B1022" w14:paraId="5EEADE3A" w14:textId="77777777" w:rsidTr="003A7A3B">
        <w:tc>
          <w:tcPr>
            <w:tcW w:w="1472" w:type="dxa"/>
            <w:shd w:val="pct10" w:color="auto" w:fill="auto"/>
          </w:tcPr>
          <w:p w14:paraId="6867C0E7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Quiero</w:t>
            </w:r>
          </w:p>
        </w:tc>
        <w:tc>
          <w:tcPr>
            <w:tcW w:w="7345" w:type="dxa"/>
            <w:gridSpan w:val="3"/>
          </w:tcPr>
          <w:p w14:paraId="4CC04150" w14:textId="5C89B442" w:rsidR="004E3CBD" w:rsidRDefault="00743EA8" w:rsidP="00663E65">
            <w:r>
              <w:t>Visualizar el formulario de Términos y Condiciones</w:t>
            </w:r>
            <w:r w:rsidR="00A31FE8">
              <w:t>.</w:t>
            </w:r>
            <w:r w:rsidR="00823D08">
              <w:t xml:space="preserve"> </w:t>
            </w:r>
            <w:hyperlink w:anchor="_UI__Formulario_T&amp;C_–" w:history="1">
              <w:proofErr w:type="spellStart"/>
              <w:r w:rsidR="00823D08" w:rsidRPr="00335166">
                <w:rPr>
                  <w:rStyle w:val="Hipervnculo"/>
                </w:rPr>
                <w:t>UI_</w:t>
              </w:r>
              <w:r w:rsidR="007D6760" w:rsidRPr="00335166">
                <w:rPr>
                  <w:rStyle w:val="Hipervnculo"/>
                </w:rPr>
                <w:t>Formulario_T&amp;C</w:t>
              </w:r>
              <w:proofErr w:type="spellEnd"/>
              <w:r w:rsidR="001B685F" w:rsidRPr="00335166">
                <w:rPr>
                  <w:rStyle w:val="Hipervnculo"/>
                </w:rPr>
                <w:t xml:space="preserve"> – Datos Personales</w:t>
              </w:r>
            </w:hyperlink>
          </w:p>
          <w:p w14:paraId="6F605D5E" w14:textId="3285A964" w:rsidR="000B1022" w:rsidRPr="00CF6440" w:rsidRDefault="004C2A95" w:rsidP="00663E65">
            <w:r>
              <w:t xml:space="preserve"> </w:t>
            </w:r>
          </w:p>
        </w:tc>
      </w:tr>
      <w:tr w:rsidR="000B1022" w14:paraId="4CF73577" w14:textId="77777777" w:rsidTr="003A7A3B">
        <w:tc>
          <w:tcPr>
            <w:tcW w:w="1472" w:type="dxa"/>
            <w:shd w:val="pct10" w:color="auto" w:fill="auto"/>
          </w:tcPr>
          <w:p w14:paraId="735C334E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Con el fin de</w:t>
            </w:r>
          </w:p>
        </w:tc>
        <w:tc>
          <w:tcPr>
            <w:tcW w:w="7345" w:type="dxa"/>
            <w:gridSpan w:val="3"/>
          </w:tcPr>
          <w:p w14:paraId="6E3C2D34" w14:textId="4E82F66E" w:rsidR="005A4A12" w:rsidRDefault="00743EA8" w:rsidP="005A4A12">
            <w:r>
              <w:t>Verificar que los datos personales ingresados son correctos, leer los términos y condiciones de la contratación y aceptar los mismos.</w:t>
            </w:r>
          </w:p>
          <w:p w14:paraId="3329282E" w14:textId="4F295FF6" w:rsidR="004E3CBD" w:rsidRPr="000B1022" w:rsidRDefault="004E3CBD" w:rsidP="005E680E"/>
        </w:tc>
      </w:tr>
      <w:tr w:rsidR="000B1022" w14:paraId="585F561F" w14:textId="77777777" w:rsidTr="003A7A3B">
        <w:tc>
          <w:tcPr>
            <w:tcW w:w="1472" w:type="dxa"/>
            <w:shd w:val="pct10" w:color="auto" w:fill="auto"/>
          </w:tcPr>
          <w:p w14:paraId="42CAFE62" w14:textId="77777777" w:rsidR="000B1022" w:rsidRPr="00F30A5F" w:rsidRDefault="000B1022" w:rsidP="003A7A3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Notas</w:t>
            </w:r>
          </w:p>
        </w:tc>
        <w:tc>
          <w:tcPr>
            <w:tcW w:w="7345" w:type="dxa"/>
            <w:gridSpan w:val="3"/>
          </w:tcPr>
          <w:p w14:paraId="008DBB84" w14:textId="79402968" w:rsidR="00295591" w:rsidRPr="004E3CBD" w:rsidRDefault="00743EA8" w:rsidP="00743EA8">
            <w:pPr>
              <w:rPr>
                <w:lang w:val="es-ES"/>
              </w:rPr>
            </w:pPr>
            <w:r>
              <w:rPr>
                <w:lang w:val="es-ES"/>
              </w:rPr>
              <w:t xml:space="preserve">Pre-condición: El usuario ingresante recibe por mail el link al formulario de </w:t>
            </w:r>
            <w:r>
              <w:t>términos y condiciones, al ingresar el formulario se encuentra pre-cargado con sus datos personales ingresados en el Alta de Ingresante.</w:t>
            </w:r>
            <w:r>
              <w:rPr>
                <w:lang w:val="es-ES"/>
              </w:rPr>
              <w:t xml:space="preserve"> </w:t>
            </w:r>
          </w:p>
        </w:tc>
      </w:tr>
      <w:tr w:rsidR="000B1022" w14:paraId="7FC92502" w14:textId="77777777" w:rsidTr="003A7A3B">
        <w:tc>
          <w:tcPr>
            <w:tcW w:w="1472" w:type="dxa"/>
            <w:shd w:val="pct10" w:color="auto" w:fill="auto"/>
          </w:tcPr>
          <w:p w14:paraId="5C77D2AE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Criterios de aceptación</w:t>
            </w:r>
          </w:p>
        </w:tc>
        <w:tc>
          <w:tcPr>
            <w:tcW w:w="7345" w:type="dxa"/>
            <w:gridSpan w:val="3"/>
          </w:tcPr>
          <w:p w14:paraId="7BDA4655" w14:textId="77777777" w:rsidR="000B1022" w:rsidRPr="00D2500C" w:rsidRDefault="000B1022" w:rsidP="0063652E"/>
        </w:tc>
      </w:tr>
    </w:tbl>
    <w:p w14:paraId="629DC0ED" w14:textId="77777777" w:rsidR="00417869" w:rsidRDefault="00417869" w:rsidP="00417869">
      <w:pPr>
        <w:rPr>
          <w:sz w:val="2"/>
          <w:szCs w:val="2"/>
        </w:rPr>
      </w:pPr>
    </w:p>
    <w:p w14:paraId="58FF2009" w14:textId="77777777" w:rsidR="00417869" w:rsidRDefault="00417869" w:rsidP="00417869">
      <w:pPr>
        <w:rPr>
          <w:sz w:val="2"/>
          <w:szCs w:val="2"/>
        </w:rPr>
      </w:pPr>
    </w:p>
    <w:p w14:paraId="4E7CCE3D" w14:textId="77777777" w:rsidR="00417869" w:rsidRDefault="00417869" w:rsidP="00417869">
      <w:pPr>
        <w:rPr>
          <w:sz w:val="2"/>
          <w:szCs w:val="2"/>
        </w:rPr>
      </w:pPr>
    </w:p>
    <w:p w14:paraId="2500D340" w14:textId="77777777" w:rsidR="00417869" w:rsidRDefault="00417869" w:rsidP="00417869">
      <w:pPr>
        <w:rPr>
          <w:sz w:val="2"/>
          <w:szCs w:val="2"/>
        </w:rPr>
      </w:pPr>
    </w:p>
    <w:p w14:paraId="2BB516F7" w14:textId="77777777" w:rsidR="00417869" w:rsidRDefault="00417869" w:rsidP="00417869">
      <w:pPr>
        <w:rPr>
          <w:sz w:val="2"/>
          <w:szCs w:val="2"/>
        </w:rPr>
      </w:pPr>
    </w:p>
    <w:p w14:paraId="5D3EDDF7" w14:textId="6B40CF1B" w:rsidR="00417869" w:rsidRDefault="00457C30" w:rsidP="00417869">
      <w:pPr>
        <w:rPr>
          <w:sz w:val="2"/>
          <w:szCs w:val="2"/>
        </w:rPr>
      </w:pPr>
      <w:r>
        <w:rPr>
          <w:sz w:val="2"/>
          <w:szCs w:val="2"/>
        </w:rPr>
        <w:t>}</w:t>
      </w:r>
    </w:p>
    <w:p w14:paraId="305625B0" w14:textId="73F0938C" w:rsidR="00457C30" w:rsidRDefault="00457C30" w:rsidP="00417869">
      <w:pPr>
        <w:rPr>
          <w:sz w:val="2"/>
          <w:szCs w:val="2"/>
        </w:rPr>
      </w:pPr>
    </w:p>
    <w:p w14:paraId="6F594E0E" w14:textId="50145404" w:rsidR="00457C30" w:rsidRDefault="00457C30" w:rsidP="00417869">
      <w:pPr>
        <w:rPr>
          <w:sz w:val="2"/>
          <w:szCs w:val="2"/>
        </w:rPr>
      </w:pPr>
    </w:p>
    <w:p w14:paraId="36E7EAB4" w14:textId="7A23DFA4" w:rsidR="00457C30" w:rsidRDefault="00457C30" w:rsidP="00417869">
      <w:pPr>
        <w:rPr>
          <w:sz w:val="2"/>
          <w:szCs w:val="2"/>
        </w:rPr>
      </w:pPr>
    </w:p>
    <w:p w14:paraId="4D479821" w14:textId="3C4E4AA4" w:rsidR="00457C30" w:rsidRDefault="00457C30" w:rsidP="00417869">
      <w:pPr>
        <w:rPr>
          <w:sz w:val="2"/>
          <w:szCs w:val="2"/>
        </w:rPr>
      </w:pPr>
    </w:p>
    <w:p w14:paraId="22925AE2" w14:textId="63B559C1" w:rsidR="000E0291" w:rsidRDefault="000E0291" w:rsidP="00417869">
      <w:pPr>
        <w:rPr>
          <w:sz w:val="2"/>
          <w:szCs w:val="2"/>
        </w:rPr>
      </w:pPr>
    </w:p>
    <w:p w14:paraId="58BBE982" w14:textId="77777777" w:rsidR="000E0291" w:rsidRDefault="000E0291" w:rsidP="000E0291">
      <w:pPr>
        <w:ind w:left="708"/>
        <w:rPr>
          <w:lang w:val="es-ES"/>
        </w:rPr>
      </w:pPr>
    </w:p>
    <w:p w14:paraId="39B3850B" w14:textId="79396B4E" w:rsidR="004E3CBD" w:rsidRDefault="004E3CBD" w:rsidP="00BA0A15">
      <w:pPr>
        <w:jc w:val="left"/>
        <w:rPr>
          <w:lang w:val="es-ES"/>
        </w:rPr>
      </w:pPr>
    </w:p>
    <w:p w14:paraId="2AD691F0" w14:textId="47F84597" w:rsidR="004E3CBD" w:rsidRDefault="004E3CBD" w:rsidP="00BA0A15">
      <w:pPr>
        <w:jc w:val="left"/>
        <w:rPr>
          <w:lang w:val="es-ES"/>
        </w:rPr>
      </w:pPr>
    </w:p>
    <w:p w14:paraId="1A92804F" w14:textId="015110FF" w:rsidR="004E3CBD" w:rsidRDefault="004E3CBD" w:rsidP="00BA0A15">
      <w:pPr>
        <w:jc w:val="left"/>
        <w:rPr>
          <w:lang w:val="es-ES"/>
        </w:rPr>
      </w:pPr>
    </w:p>
    <w:p w14:paraId="1E05C641" w14:textId="5E936741" w:rsidR="004E3CBD" w:rsidRDefault="004E3CBD" w:rsidP="00BA0A15">
      <w:pPr>
        <w:jc w:val="left"/>
        <w:rPr>
          <w:lang w:val="es-ES"/>
        </w:rPr>
      </w:pPr>
    </w:p>
    <w:p w14:paraId="57ED246E" w14:textId="3F9B8333" w:rsidR="004E3CBD" w:rsidRDefault="004E3CBD" w:rsidP="00BA0A15">
      <w:pPr>
        <w:jc w:val="left"/>
        <w:rPr>
          <w:lang w:val="es-ES"/>
        </w:rPr>
      </w:pPr>
    </w:p>
    <w:p w14:paraId="4C05234D" w14:textId="7C2830C3" w:rsidR="004E3CBD" w:rsidRDefault="004E3CBD" w:rsidP="00BA0A15">
      <w:pPr>
        <w:jc w:val="left"/>
        <w:rPr>
          <w:lang w:val="es-ES"/>
        </w:rPr>
      </w:pPr>
    </w:p>
    <w:p w14:paraId="2CE3A958" w14:textId="34E45C3A" w:rsidR="004E3CBD" w:rsidRDefault="004E3CBD" w:rsidP="00BA0A15">
      <w:pPr>
        <w:jc w:val="left"/>
        <w:rPr>
          <w:lang w:val="es-ES"/>
        </w:rPr>
      </w:pPr>
    </w:p>
    <w:p w14:paraId="37B2ECF2" w14:textId="6638CB84" w:rsidR="004E3CBD" w:rsidRDefault="004E3CBD" w:rsidP="00BA0A15">
      <w:pPr>
        <w:jc w:val="left"/>
        <w:rPr>
          <w:lang w:val="es-ES"/>
        </w:rPr>
      </w:pPr>
    </w:p>
    <w:p w14:paraId="2BE46B5C" w14:textId="74F76B2E" w:rsidR="004E3CBD" w:rsidRDefault="004E3CBD" w:rsidP="00BA0A15">
      <w:pPr>
        <w:jc w:val="left"/>
        <w:rPr>
          <w:lang w:val="es-ES"/>
        </w:rPr>
      </w:pPr>
    </w:p>
    <w:p w14:paraId="52D7BDD8" w14:textId="399AE44E" w:rsidR="004E3CBD" w:rsidRDefault="004E3CBD" w:rsidP="00BA0A15">
      <w:pPr>
        <w:jc w:val="left"/>
        <w:rPr>
          <w:lang w:val="es-ES"/>
        </w:rPr>
      </w:pPr>
    </w:p>
    <w:p w14:paraId="06356034" w14:textId="48B85287" w:rsidR="004E3CBD" w:rsidRDefault="004E3CBD" w:rsidP="00BA0A15">
      <w:pPr>
        <w:jc w:val="left"/>
        <w:rPr>
          <w:lang w:val="es-ES"/>
        </w:rPr>
      </w:pPr>
    </w:p>
    <w:p w14:paraId="6242E241" w14:textId="08250B50" w:rsidR="004E3CBD" w:rsidRDefault="004E3CBD" w:rsidP="00BA0A15">
      <w:pPr>
        <w:jc w:val="left"/>
        <w:rPr>
          <w:lang w:val="es-ES"/>
        </w:rPr>
      </w:pPr>
    </w:p>
    <w:p w14:paraId="102FA640" w14:textId="0D9BC9FF" w:rsidR="004E3CBD" w:rsidRDefault="004E3CBD" w:rsidP="00BA0A15">
      <w:pPr>
        <w:jc w:val="left"/>
        <w:rPr>
          <w:lang w:val="es-ES"/>
        </w:rPr>
      </w:pPr>
    </w:p>
    <w:p w14:paraId="2CA100CC" w14:textId="68663ABC" w:rsidR="004E3CBD" w:rsidRDefault="004E3CBD" w:rsidP="00BA0A15">
      <w:pPr>
        <w:jc w:val="left"/>
        <w:rPr>
          <w:lang w:val="es-ES"/>
        </w:rPr>
      </w:pPr>
    </w:p>
    <w:p w14:paraId="34E8270C" w14:textId="24830257" w:rsidR="004E3CBD" w:rsidRDefault="004E3CBD" w:rsidP="00BA0A15">
      <w:pPr>
        <w:jc w:val="left"/>
        <w:rPr>
          <w:lang w:val="es-ES"/>
        </w:rPr>
      </w:pPr>
    </w:p>
    <w:p w14:paraId="50FD9BF2" w14:textId="2DB114CB" w:rsidR="004E3CBD" w:rsidRDefault="004E3CBD" w:rsidP="00BA0A15">
      <w:pPr>
        <w:jc w:val="left"/>
        <w:rPr>
          <w:lang w:val="es-ES"/>
        </w:rPr>
      </w:pPr>
    </w:p>
    <w:p w14:paraId="7D7768C3" w14:textId="0573F06F" w:rsidR="004E3CBD" w:rsidRDefault="004E3CBD" w:rsidP="00BA0A15">
      <w:pPr>
        <w:jc w:val="left"/>
        <w:rPr>
          <w:lang w:val="es-ES"/>
        </w:rPr>
      </w:pPr>
    </w:p>
    <w:p w14:paraId="4BDB8892" w14:textId="035C0F9E" w:rsidR="004E3CBD" w:rsidRDefault="004E3CBD" w:rsidP="00BA0A15">
      <w:pPr>
        <w:jc w:val="left"/>
        <w:rPr>
          <w:lang w:val="es-ES"/>
        </w:rPr>
      </w:pPr>
    </w:p>
    <w:p w14:paraId="7DCFD1FF" w14:textId="5CCBF966" w:rsidR="004E3CBD" w:rsidRDefault="004E3CBD" w:rsidP="00BA0A15">
      <w:pPr>
        <w:jc w:val="left"/>
        <w:rPr>
          <w:lang w:val="es-ES"/>
        </w:rPr>
      </w:pPr>
    </w:p>
    <w:p w14:paraId="182BA529" w14:textId="400DD6EB" w:rsidR="004E3CBD" w:rsidRDefault="004E3CBD" w:rsidP="00BA0A15">
      <w:pPr>
        <w:jc w:val="left"/>
        <w:rPr>
          <w:lang w:val="es-ES"/>
        </w:rPr>
      </w:pPr>
    </w:p>
    <w:p w14:paraId="6DFABCDA" w14:textId="2E8D95E6" w:rsidR="004E3CBD" w:rsidRDefault="004E3CBD" w:rsidP="00BA0A15">
      <w:pPr>
        <w:jc w:val="left"/>
        <w:rPr>
          <w:lang w:val="es-ES"/>
        </w:rPr>
      </w:pPr>
    </w:p>
    <w:p w14:paraId="08BC7312" w14:textId="12D2C902" w:rsidR="004E3CBD" w:rsidRDefault="004E3CBD" w:rsidP="00BA0A15">
      <w:pPr>
        <w:jc w:val="left"/>
        <w:rPr>
          <w:lang w:val="es-ES"/>
        </w:rPr>
      </w:pPr>
    </w:p>
    <w:p w14:paraId="3B760EF2" w14:textId="4B0BCC78" w:rsidR="004E3CBD" w:rsidRDefault="004E3CBD" w:rsidP="00BA0A15">
      <w:pPr>
        <w:jc w:val="left"/>
        <w:rPr>
          <w:lang w:val="es-ES"/>
        </w:rPr>
      </w:pPr>
    </w:p>
    <w:p w14:paraId="1EAFF4E2" w14:textId="6037847A" w:rsidR="004E3CBD" w:rsidRDefault="004E3CBD" w:rsidP="00BA0A15">
      <w:pPr>
        <w:jc w:val="left"/>
        <w:rPr>
          <w:lang w:val="es-ES"/>
        </w:rPr>
      </w:pPr>
    </w:p>
    <w:p w14:paraId="4CE21CC1" w14:textId="17438E80" w:rsidR="004E3CBD" w:rsidRDefault="004E3CBD" w:rsidP="00BA0A15">
      <w:pPr>
        <w:jc w:val="left"/>
        <w:rPr>
          <w:lang w:val="es-ES"/>
        </w:rPr>
      </w:pPr>
    </w:p>
    <w:p w14:paraId="15BE7595" w14:textId="7156B009" w:rsidR="004E3CBD" w:rsidRDefault="004E3CBD" w:rsidP="00BA0A15">
      <w:pPr>
        <w:jc w:val="left"/>
        <w:rPr>
          <w:lang w:val="es-ES"/>
        </w:rPr>
      </w:pPr>
    </w:p>
    <w:p w14:paraId="25AC4AF9" w14:textId="7E064F6A" w:rsidR="004E3CBD" w:rsidRDefault="004E3CBD" w:rsidP="00BA0A15">
      <w:pPr>
        <w:jc w:val="left"/>
        <w:rPr>
          <w:lang w:val="es-ES"/>
        </w:rPr>
      </w:pPr>
    </w:p>
    <w:p w14:paraId="53218CA5" w14:textId="4FA03517" w:rsidR="004E3CBD" w:rsidRDefault="004E3CBD" w:rsidP="00BA0A15">
      <w:pPr>
        <w:jc w:val="left"/>
        <w:rPr>
          <w:lang w:val="es-ES"/>
        </w:rPr>
      </w:pPr>
    </w:p>
    <w:p w14:paraId="502191C4" w14:textId="7084AB73" w:rsidR="004E3CBD" w:rsidRDefault="004E3CBD" w:rsidP="00BA0A15">
      <w:pPr>
        <w:jc w:val="left"/>
        <w:rPr>
          <w:lang w:val="es-ES"/>
        </w:rPr>
      </w:pPr>
    </w:p>
    <w:p w14:paraId="2CB24E65" w14:textId="4FC15E67" w:rsidR="004E3CBD" w:rsidRDefault="004E3CBD" w:rsidP="00BA0A15">
      <w:pPr>
        <w:jc w:val="left"/>
        <w:rPr>
          <w:lang w:val="es-ES"/>
        </w:rPr>
      </w:pPr>
    </w:p>
    <w:p w14:paraId="484F8117" w14:textId="57E73378" w:rsidR="004E3CBD" w:rsidRDefault="004E3CBD" w:rsidP="00BA0A15">
      <w:pPr>
        <w:jc w:val="left"/>
        <w:rPr>
          <w:lang w:val="es-ES"/>
        </w:rPr>
      </w:pPr>
    </w:p>
    <w:p w14:paraId="5BAE5ED4" w14:textId="3B97A206" w:rsidR="004E3CBD" w:rsidRDefault="004E3CBD" w:rsidP="00BA0A15">
      <w:pPr>
        <w:jc w:val="left"/>
        <w:rPr>
          <w:lang w:val="es-ES"/>
        </w:rPr>
      </w:pPr>
    </w:p>
    <w:p w14:paraId="432F97FF" w14:textId="166FF52C" w:rsidR="004E3CBD" w:rsidRDefault="004E3CBD" w:rsidP="00BA0A15">
      <w:pPr>
        <w:jc w:val="left"/>
        <w:rPr>
          <w:lang w:val="es-ES"/>
        </w:rPr>
      </w:pPr>
    </w:p>
    <w:p w14:paraId="601D4843" w14:textId="677D16AD" w:rsidR="004E3CBD" w:rsidRDefault="004E3CBD" w:rsidP="00BA0A15">
      <w:pPr>
        <w:jc w:val="left"/>
        <w:rPr>
          <w:lang w:val="es-ES"/>
        </w:rPr>
      </w:pPr>
    </w:p>
    <w:p w14:paraId="44DBE9B4" w14:textId="5107F786" w:rsidR="004E3CBD" w:rsidRDefault="004E3CBD" w:rsidP="00BA0A15">
      <w:pPr>
        <w:jc w:val="left"/>
        <w:rPr>
          <w:lang w:val="es-ES"/>
        </w:rPr>
      </w:pPr>
    </w:p>
    <w:p w14:paraId="39AFB3A2" w14:textId="4676012E" w:rsidR="004E3CBD" w:rsidRDefault="004E3CBD" w:rsidP="00BA0A15">
      <w:pPr>
        <w:jc w:val="left"/>
        <w:rPr>
          <w:lang w:val="es-ES"/>
        </w:rPr>
      </w:pPr>
    </w:p>
    <w:p w14:paraId="38180B84" w14:textId="250F617E" w:rsidR="004E3CBD" w:rsidRDefault="004E3CBD" w:rsidP="00BA0A15">
      <w:pPr>
        <w:jc w:val="left"/>
        <w:rPr>
          <w:lang w:val="es-ES"/>
        </w:rPr>
      </w:pPr>
    </w:p>
    <w:p w14:paraId="5A1BD7F1" w14:textId="2F138507" w:rsidR="004E3CBD" w:rsidRDefault="004E3CBD" w:rsidP="00BA0A15">
      <w:pPr>
        <w:jc w:val="left"/>
        <w:rPr>
          <w:lang w:val="es-ES"/>
        </w:rPr>
      </w:pPr>
    </w:p>
    <w:p w14:paraId="1AE31C56" w14:textId="1F66A68B" w:rsidR="004E3CBD" w:rsidRDefault="004E3CBD" w:rsidP="00BA0A15">
      <w:pPr>
        <w:jc w:val="left"/>
        <w:rPr>
          <w:lang w:val="es-ES"/>
        </w:rPr>
      </w:pPr>
    </w:p>
    <w:p w14:paraId="400FE628" w14:textId="7BE7E74B" w:rsidR="004E3CBD" w:rsidRDefault="004E3CBD" w:rsidP="00BA0A15">
      <w:pPr>
        <w:jc w:val="left"/>
        <w:rPr>
          <w:lang w:val="es-ES"/>
        </w:rPr>
      </w:pPr>
    </w:p>
    <w:p w14:paraId="0AA12F92" w14:textId="2D56D4E1" w:rsidR="004E3CBD" w:rsidRDefault="004E3CBD" w:rsidP="00BA0A15">
      <w:pPr>
        <w:jc w:val="left"/>
        <w:rPr>
          <w:lang w:val="es-ES"/>
        </w:rPr>
      </w:pPr>
    </w:p>
    <w:p w14:paraId="77317D4C" w14:textId="66C1D747" w:rsidR="004E3CBD" w:rsidRDefault="004E3CBD" w:rsidP="00BA0A15">
      <w:pPr>
        <w:jc w:val="left"/>
        <w:rPr>
          <w:lang w:val="es-ES"/>
        </w:rPr>
      </w:pPr>
    </w:p>
    <w:p w14:paraId="356CAC44" w14:textId="29DBB088" w:rsidR="00A31FE8" w:rsidRDefault="00A31FE8" w:rsidP="00BA0A15">
      <w:pPr>
        <w:jc w:val="left"/>
        <w:rPr>
          <w:lang w:val="es-ES"/>
        </w:rPr>
      </w:pPr>
    </w:p>
    <w:p w14:paraId="6C102B78" w14:textId="3D778BDA" w:rsidR="00A31FE8" w:rsidRDefault="00A31FE8" w:rsidP="00BA0A15">
      <w:pPr>
        <w:jc w:val="left"/>
        <w:rPr>
          <w:lang w:val="es-ES"/>
        </w:rPr>
      </w:pPr>
    </w:p>
    <w:p w14:paraId="2E3CEE02" w14:textId="2FF7491E" w:rsidR="00A31FE8" w:rsidRDefault="00A31FE8" w:rsidP="00BA0A15">
      <w:pPr>
        <w:jc w:val="left"/>
        <w:rPr>
          <w:lang w:val="es-ES"/>
        </w:rPr>
      </w:pPr>
    </w:p>
    <w:p w14:paraId="3CBCD306" w14:textId="444CE4EE" w:rsidR="00A31FE8" w:rsidRDefault="00A31FE8" w:rsidP="00BA0A15">
      <w:pPr>
        <w:jc w:val="left"/>
        <w:rPr>
          <w:lang w:val="es-ES"/>
        </w:rPr>
      </w:pPr>
    </w:p>
    <w:p w14:paraId="54F76A5B" w14:textId="77777777" w:rsidR="00A31FE8" w:rsidRDefault="00A31FE8" w:rsidP="00BA0A15">
      <w:pPr>
        <w:jc w:val="left"/>
        <w:rPr>
          <w:lang w:val="es-ES"/>
        </w:rPr>
      </w:pPr>
    </w:p>
    <w:p w14:paraId="749A75C2" w14:textId="10AC795A" w:rsidR="009120B0" w:rsidRDefault="009120B0" w:rsidP="00BA0A15">
      <w:pPr>
        <w:jc w:val="left"/>
        <w:rPr>
          <w:lang w:val="es-ES"/>
        </w:rPr>
      </w:pPr>
    </w:p>
    <w:p w14:paraId="4A2EDA14" w14:textId="3A1C9752" w:rsidR="004E3CBD" w:rsidRDefault="004E3CBD" w:rsidP="004E3CBD">
      <w:pPr>
        <w:pStyle w:val="Ttulo1"/>
        <w:rPr>
          <w:rFonts w:asciiTheme="minorHAnsi" w:hAnsiTheme="minorHAnsi"/>
          <w:lang w:val="es-ES"/>
        </w:rPr>
      </w:pPr>
      <w:bookmarkStart w:id="0" w:name="_Toc461716852"/>
      <w:bookmarkStart w:id="1" w:name="_Toc524021802"/>
      <w:r w:rsidRPr="00B559EA">
        <w:rPr>
          <w:rFonts w:asciiTheme="minorHAnsi" w:hAnsiTheme="minorHAnsi"/>
          <w:lang w:val="es-ES"/>
        </w:rPr>
        <w:lastRenderedPageBreak/>
        <w:t>Interfaces de Usuario</w:t>
      </w:r>
      <w:bookmarkEnd w:id="0"/>
      <w:bookmarkEnd w:id="1"/>
      <w:r>
        <w:rPr>
          <w:rFonts w:asciiTheme="minorHAnsi" w:hAnsiTheme="minorHAnsi"/>
          <w:lang w:val="es-ES"/>
        </w:rPr>
        <w:t xml:space="preserve"> Nuevas</w:t>
      </w:r>
    </w:p>
    <w:p w14:paraId="08EA8136" w14:textId="69BD2388" w:rsidR="004E3CBD" w:rsidRDefault="004E3CBD" w:rsidP="00473F7A">
      <w:pPr>
        <w:pStyle w:val="Ttulo2"/>
      </w:pPr>
      <w:bookmarkStart w:id="2" w:name="_UI_COD_X3_–_Perfil"/>
      <w:bookmarkStart w:id="3" w:name="_UI_COD_X2_-_Home"/>
      <w:bookmarkStart w:id="4" w:name="_UI_COD_X1_–_Login"/>
      <w:bookmarkStart w:id="5" w:name="_UI__Login"/>
      <w:bookmarkStart w:id="6" w:name="_UI__Home_Cargador"/>
      <w:bookmarkStart w:id="7" w:name="_UI__Alta_Ingresante"/>
      <w:bookmarkStart w:id="8" w:name="_UI__Formulario_T&amp;C_–"/>
      <w:bookmarkStart w:id="9" w:name="_Toc16689710"/>
      <w:bookmarkEnd w:id="2"/>
      <w:bookmarkEnd w:id="3"/>
      <w:bookmarkEnd w:id="4"/>
      <w:bookmarkEnd w:id="5"/>
      <w:bookmarkEnd w:id="6"/>
      <w:bookmarkEnd w:id="7"/>
      <w:bookmarkEnd w:id="8"/>
      <w:r w:rsidRPr="007831A4">
        <w:t>UI_</w:t>
      </w:r>
      <w:bookmarkEnd w:id="9"/>
      <w:r w:rsidR="005A4A12">
        <w:t xml:space="preserve"> </w:t>
      </w:r>
      <w:proofErr w:type="spellStart"/>
      <w:r w:rsidR="007D6760">
        <w:t>Formulario_T&amp;C</w:t>
      </w:r>
      <w:proofErr w:type="spellEnd"/>
      <w:r w:rsidR="001B685F">
        <w:t xml:space="preserve"> – Datos Personales</w:t>
      </w:r>
    </w:p>
    <w:p w14:paraId="187624E2" w14:textId="77777777" w:rsidR="005E6B47" w:rsidRPr="005E6B47" w:rsidRDefault="005E6B47" w:rsidP="005E6B47">
      <w:pPr>
        <w:rPr>
          <w:lang w:val="es-ES"/>
        </w:rPr>
      </w:pPr>
    </w:p>
    <w:p w14:paraId="025AEB37" w14:textId="59D4E5BB" w:rsidR="004E3CBD" w:rsidRPr="009120B0" w:rsidRDefault="009120B0" w:rsidP="009120B0">
      <w:pPr>
        <w:ind w:left="346"/>
        <w:jc w:val="left"/>
        <w:rPr>
          <w:i/>
          <w:lang w:val="es-ES"/>
        </w:rPr>
      </w:pPr>
      <w:r w:rsidRPr="009120B0">
        <w:rPr>
          <w:i/>
          <w:lang w:val="es-ES"/>
        </w:rPr>
        <w:t>&lt;Maqueta&gt;</w:t>
      </w:r>
    </w:p>
    <w:p w14:paraId="737055FD" w14:textId="77777777" w:rsidR="004E3CBD" w:rsidRDefault="004E3CBD" w:rsidP="00BA0A15">
      <w:pPr>
        <w:jc w:val="left"/>
        <w:rPr>
          <w:lang w:val="es-ES"/>
        </w:rPr>
      </w:pPr>
    </w:p>
    <w:p w14:paraId="3A38E21A" w14:textId="7E987762" w:rsidR="004E3CBD" w:rsidRDefault="004E3CBD" w:rsidP="00BA0A15">
      <w:pPr>
        <w:jc w:val="left"/>
        <w:rPr>
          <w:lang w:val="es-ES"/>
        </w:rPr>
      </w:pPr>
    </w:p>
    <w:p w14:paraId="6D4B4AF8" w14:textId="0ED00AF4" w:rsidR="002B1E10" w:rsidRPr="006E4F9A" w:rsidRDefault="004E3CBD" w:rsidP="003A7A3B">
      <w:pPr>
        <w:pStyle w:val="Ttulo3"/>
        <w:jc w:val="left"/>
        <w:rPr>
          <w:lang w:val="es-ES"/>
        </w:rPr>
      </w:pPr>
      <w:bookmarkStart w:id="10" w:name="_Toc16689711"/>
      <w:proofErr w:type="spellStart"/>
      <w:r w:rsidRPr="006E4F9A">
        <w:rPr>
          <w:szCs w:val="20"/>
        </w:rPr>
        <w:t>RN_UI_</w:t>
      </w:r>
      <w:bookmarkEnd w:id="10"/>
      <w:r w:rsidR="007D6760">
        <w:rPr>
          <w:szCs w:val="20"/>
        </w:rPr>
        <w:t>Formulario_T&amp;C</w:t>
      </w:r>
      <w:proofErr w:type="spellEnd"/>
      <w:r w:rsidR="001B685F">
        <w:rPr>
          <w:szCs w:val="20"/>
        </w:rPr>
        <w:t xml:space="preserve"> – Datos Personales</w:t>
      </w:r>
    </w:p>
    <w:p w14:paraId="06969B38" w14:textId="77777777" w:rsidR="002B1E10" w:rsidRDefault="002B1E10" w:rsidP="00BA0A15">
      <w:pPr>
        <w:jc w:val="left"/>
        <w:rPr>
          <w:lang w:val="es-ES"/>
        </w:rPr>
      </w:pPr>
    </w:p>
    <w:tbl>
      <w:tblPr>
        <w:tblW w:w="8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418"/>
        <w:gridCol w:w="850"/>
        <w:gridCol w:w="993"/>
        <w:gridCol w:w="1701"/>
        <w:gridCol w:w="850"/>
        <w:gridCol w:w="992"/>
        <w:gridCol w:w="1097"/>
      </w:tblGrid>
      <w:tr w:rsidR="002356C6" w:rsidRPr="004054A5" w14:paraId="6FA40549" w14:textId="77777777" w:rsidTr="009D7B5F">
        <w:trPr>
          <w:jc w:val="center"/>
        </w:trPr>
        <w:tc>
          <w:tcPr>
            <w:tcW w:w="562" w:type="dxa"/>
            <w:shd w:val="clear" w:color="auto" w:fill="E0E0E0"/>
          </w:tcPr>
          <w:p w14:paraId="24A4BB48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Id</w:t>
            </w:r>
          </w:p>
        </w:tc>
        <w:tc>
          <w:tcPr>
            <w:tcW w:w="1418" w:type="dxa"/>
            <w:shd w:val="clear" w:color="auto" w:fill="E0E0E0"/>
          </w:tcPr>
          <w:p w14:paraId="5EB17B17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Nombre Campo</w:t>
            </w:r>
          </w:p>
        </w:tc>
        <w:tc>
          <w:tcPr>
            <w:tcW w:w="850" w:type="dxa"/>
            <w:shd w:val="clear" w:color="auto" w:fill="E0E0E0"/>
          </w:tcPr>
          <w:p w14:paraId="59CC1B90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Tipo Dato</w:t>
            </w:r>
          </w:p>
        </w:tc>
        <w:tc>
          <w:tcPr>
            <w:tcW w:w="993" w:type="dxa"/>
            <w:shd w:val="clear" w:color="auto" w:fill="E0E0E0"/>
          </w:tcPr>
          <w:p w14:paraId="064A46F9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Tamaño</w:t>
            </w:r>
          </w:p>
        </w:tc>
        <w:tc>
          <w:tcPr>
            <w:tcW w:w="1701" w:type="dxa"/>
            <w:shd w:val="clear" w:color="auto" w:fill="E0E0E0"/>
          </w:tcPr>
          <w:p w14:paraId="6A9161E5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Regla</w:t>
            </w:r>
          </w:p>
        </w:tc>
        <w:tc>
          <w:tcPr>
            <w:tcW w:w="850" w:type="dxa"/>
            <w:shd w:val="clear" w:color="auto" w:fill="E0E0E0"/>
          </w:tcPr>
          <w:p w14:paraId="6098EFEC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Visible</w:t>
            </w:r>
          </w:p>
        </w:tc>
        <w:tc>
          <w:tcPr>
            <w:tcW w:w="992" w:type="dxa"/>
            <w:shd w:val="clear" w:color="auto" w:fill="E0E0E0"/>
          </w:tcPr>
          <w:p w14:paraId="663921E0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Editable</w:t>
            </w:r>
          </w:p>
        </w:tc>
        <w:tc>
          <w:tcPr>
            <w:tcW w:w="1097" w:type="dxa"/>
            <w:shd w:val="clear" w:color="auto" w:fill="E0E0E0"/>
          </w:tcPr>
          <w:p w14:paraId="38D572DB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Requerido</w:t>
            </w:r>
          </w:p>
        </w:tc>
      </w:tr>
      <w:tr w:rsidR="00C057E2" w:rsidRPr="008A6737" w14:paraId="26379DAE" w14:textId="77777777" w:rsidTr="00C057E2">
        <w:trPr>
          <w:trHeight w:val="261"/>
          <w:jc w:val="center"/>
        </w:trPr>
        <w:tc>
          <w:tcPr>
            <w:tcW w:w="8463" w:type="dxa"/>
            <w:gridSpan w:val="8"/>
            <w:shd w:val="clear" w:color="auto" w:fill="auto"/>
          </w:tcPr>
          <w:p w14:paraId="0800EAAD" w14:textId="09B25EB2" w:rsidR="00C057E2" w:rsidRPr="00D87ADA" w:rsidRDefault="00C057E2" w:rsidP="003A7A3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Datos del Ingresante</w:t>
            </w:r>
          </w:p>
        </w:tc>
      </w:tr>
      <w:tr w:rsidR="00C057E2" w:rsidRPr="008A6737" w14:paraId="7CC3B070" w14:textId="77777777" w:rsidTr="00E61919">
        <w:trPr>
          <w:trHeight w:val="421"/>
          <w:jc w:val="center"/>
        </w:trPr>
        <w:tc>
          <w:tcPr>
            <w:tcW w:w="562" w:type="dxa"/>
            <w:shd w:val="clear" w:color="auto" w:fill="auto"/>
          </w:tcPr>
          <w:p w14:paraId="4657CF8F" w14:textId="5388F99B" w:rsidR="00C057E2" w:rsidRPr="00D87ADA" w:rsidRDefault="00C057E2" w:rsidP="00D0705E">
            <w:pPr>
              <w:tabs>
                <w:tab w:val="left" w:pos="360"/>
              </w:tabs>
              <w:jc w:val="center"/>
              <w:rPr>
                <w:lang w:val="es-ES"/>
              </w:rPr>
            </w:pPr>
            <w:r w:rsidRPr="00D87ADA">
              <w:rPr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1C28701" w14:textId="48DC9848" w:rsidR="00C057E2" w:rsidRDefault="00C057E2" w:rsidP="00C057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Nombre/s</w:t>
            </w:r>
          </w:p>
        </w:tc>
        <w:tc>
          <w:tcPr>
            <w:tcW w:w="850" w:type="dxa"/>
            <w:shd w:val="clear" w:color="auto" w:fill="auto"/>
          </w:tcPr>
          <w:p w14:paraId="0EC1F3FA" w14:textId="7DC9AF10" w:rsidR="00C057E2" w:rsidRDefault="00F91B64" w:rsidP="00C057E2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41B983A7" w14:textId="77777777" w:rsidR="00C057E2" w:rsidRPr="00D87ADA" w:rsidRDefault="00C057E2" w:rsidP="00C057E2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4FC829A" w14:textId="5067905F" w:rsidR="00C057E2" w:rsidRDefault="006839E7" w:rsidP="006839E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Nombre del Ingresante al que pertenece la Solicitud</w:t>
            </w:r>
          </w:p>
        </w:tc>
        <w:tc>
          <w:tcPr>
            <w:tcW w:w="850" w:type="dxa"/>
          </w:tcPr>
          <w:p w14:paraId="662AF4C2" w14:textId="5A388168" w:rsidR="00C057E2" w:rsidRDefault="00C057E2" w:rsidP="00C057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18FC93C4" w14:textId="2DF27862" w:rsidR="00C057E2" w:rsidRDefault="00F91B64" w:rsidP="00C057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2CBD7F26" w14:textId="5DBB7AE4" w:rsidR="00C057E2" w:rsidRDefault="00F91B64" w:rsidP="00C057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F91B64" w:rsidRPr="008A6737" w14:paraId="2D34C7CB" w14:textId="77777777" w:rsidTr="00E61919">
        <w:trPr>
          <w:trHeight w:val="555"/>
          <w:jc w:val="center"/>
        </w:trPr>
        <w:tc>
          <w:tcPr>
            <w:tcW w:w="562" w:type="dxa"/>
            <w:shd w:val="clear" w:color="auto" w:fill="auto"/>
          </w:tcPr>
          <w:p w14:paraId="6800CD98" w14:textId="49DFF215" w:rsidR="00F91B64" w:rsidRPr="00D87ADA" w:rsidRDefault="00F91B64" w:rsidP="00F91B64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01DC1FE8" w14:textId="4C09FCE5" w:rsidR="00F91B64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Apellido/s</w:t>
            </w:r>
          </w:p>
        </w:tc>
        <w:tc>
          <w:tcPr>
            <w:tcW w:w="850" w:type="dxa"/>
            <w:shd w:val="clear" w:color="auto" w:fill="auto"/>
          </w:tcPr>
          <w:p w14:paraId="74C0B908" w14:textId="21120D15" w:rsidR="00F91B64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20875921" w14:textId="77777777" w:rsidR="00F91B64" w:rsidRPr="00D87ADA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372FCB7" w14:textId="76DAF9F8" w:rsidR="00F91B64" w:rsidRDefault="006839E7" w:rsidP="006839E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Apellido del Ingresante al que pertenece la Solicitud</w:t>
            </w:r>
          </w:p>
        </w:tc>
        <w:tc>
          <w:tcPr>
            <w:tcW w:w="850" w:type="dxa"/>
          </w:tcPr>
          <w:p w14:paraId="6D55B505" w14:textId="4EC9BCE2" w:rsidR="00F91B64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0C0E7808" w14:textId="7AC9031E" w:rsidR="00F91B64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221F7E16" w14:textId="11EC1C40" w:rsidR="00F91B64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F91B64" w:rsidRPr="008A6737" w14:paraId="2736C937" w14:textId="77777777" w:rsidTr="00E61919">
        <w:trPr>
          <w:trHeight w:val="562"/>
          <w:jc w:val="center"/>
        </w:trPr>
        <w:tc>
          <w:tcPr>
            <w:tcW w:w="562" w:type="dxa"/>
            <w:shd w:val="clear" w:color="auto" w:fill="auto"/>
          </w:tcPr>
          <w:p w14:paraId="0045EDCF" w14:textId="71F86344" w:rsidR="00F91B64" w:rsidRDefault="00F91B64" w:rsidP="00F91B64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15C0D905" w14:textId="0F74475F" w:rsidR="00F91B64" w:rsidRDefault="00ED5ED3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CUIL/CUIT</w:t>
            </w:r>
          </w:p>
        </w:tc>
        <w:tc>
          <w:tcPr>
            <w:tcW w:w="850" w:type="dxa"/>
            <w:shd w:val="clear" w:color="auto" w:fill="auto"/>
          </w:tcPr>
          <w:p w14:paraId="22525ED9" w14:textId="180DECA2" w:rsidR="00F91B64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4D0D7E5C" w14:textId="79F0CFC4" w:rsidR="00F91B64" w:rsidRPr="00D87ADA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9B55F13" w14:textId="5BB6CECD" w:rsidR="00F91B64" w:rsidRDefault="006839E7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número de CUIL/CUIT del Ingresante al que pertenece la Solicitud</w:t>
            </w:r>
          </w:p>
        </w:tc>
        <w:tc>
          <w:tcPr>
            <w:tcW w:w="850" w:type="dxa"/>
          </w:tcPr>
          <w:p w14:paraId="5E0D1299" w14:textId="108D1C14" w:rsidR="00F91B64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68F685A" w14:textId="58942498" w:rsidR="00F91B64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36A30655" w14:textId="09D8DA75" w:rsidR="00F91B64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F91B64" w:rsidRPr="008A6737" w14:paraId="279EEA64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2C8910D6" w14:textId="2C06D0F0" w:rsidR="00F91B64" w:rsidRDefault="00F91B64" w:rsidP="00F91B64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21579F8F" w14:textId="75412B88" w:rsidR="00F91B64" w:rsidRDefault="00386021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850" w:type="dxa"/>
            <w:shd w:val="clear" w:color="auto" w:fill="auto"/>
          </w:tcPr>
          <w:p w14:paraId="3991052B" w14:textId="29DE9ABE" w:rsidR="00F91B64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0B8022C2" w14:textId="6DC23189" w:rsidR="00F91B64" w:rsidRPr="00D87ADA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DC221AD" w14:textId="4040DCD1" w:rsidR="00F91B64" w:rsidRDefault="006839E7" w:rsidP="006839E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 el </w:t>
            </w:r>
            <w:r w:rsidR="00386021">
              <w:rPr>
                <w:lang w:val="es-ES"/>
              </w:rPr>
              <w:t>rol</w:t>
            </w:r>
            <w:r>
              <w:rPr>
                <w:lang w:val="es-ES"/>
              </w:rPr>
              <w:t xml:space="preserve"> del Ingresante al que pertenece la Solicitud</w:t>
            </w:r>
          </w:p>
        </w:tc>
        <w:tc>
          <w:tcPr>
            <w:tcW w:w="850" w:type="dxa"/>
          </w:tcPr>
          <w:p w14:paraId="2B92C257" w14:textId="110066EB" w:rsidR="00F91B64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8364AF0" w14:textId="55FDF95E" w:rsidR="00F91B64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15E5B008" w14:textId="3FC44ECE" w:rsidR="00F91B64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F91B64" w:rsidRPr="008A6737" w14:paraId="5792C5A3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488CCD26" w14:textId="646848E6" w:rsidR="00F91B64" w:rsidRDefault="00F91B64" w:rsidP="00F91B64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14:paraId="5CA70FA8" w14:textId="14357684" w:rsidR="00F91B64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  <w:tc>
          <w:tcPr>
            <w:tcW w:w="850" w:type="dxa"/>
            <w:shd w:val="clear" w:color="auto" w:fill="auto"/>
          </w:tcPr>
          <w:p w14:paraId="10108C9B" w14:textId="473EDD2B" w:rsidR="00F91B64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65EED15A" w14:textId="77777777" w:rsidR="00F91B64" w:rsidRPr="00D87ADA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5E248A2" w14:textId="5BC794AE" w:rsidR="00F91B64" w:rsidRDefault="006839E7" w:rsidP="00F43E4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 el </w:t>
            </w:r>
            <w:r w:rsidR="00F43E42">
              <w:rPr>
                <w:lang w:val="es-ES"/>
              </w:rPr>
              <w:t>e</w:t>
            </w:r>
            <w:r>
              <w:rPr>
                <w:lang w:val="es-ES"/>
              </w:rPr>
              <w:t>mail del Ingresante al que pertenece la Solicitud</w:t>
            </w:r>
          </w:p>
        </w:tc>
        <w:tc>
          <w:tcPr>
            <w:tcW w:w="850" w:type="dxa"/>
          </w:tcPr>
          <w:p w14:paraId="250927A6" w14:textId="285EDD34" w:rsidR="00F91B64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6B42D901" w14:textId="1E43A307" w:rsidR="00F91B64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7E8BE30F" w14:textId="4C0389B3" w:rsidR="00F91B64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F91B64" w:rsidRPr="008A6737" w14:paraId="4996DA33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68CD8B9E" w14:textId="32B771C9" w:rsidR="00F91B64" w:rsidRDefault="00F91B64" w:rsidP="00F91B64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14:paraId="30720E42" w14:textId="7F3A84EC" w:rsidR="00F91B64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Dependencia</w:t>
            </w:r>
          </w:p>
        </w:tc>
        <w:tc>
          <w:tcPr>
            <w:tcW w:w="850" w:type="dxa"/>
            <w:shd w:val="clear" w:color="auto" w:fill="auto"/>
          </w:tcPr>
          <w:p w14:paraId="2299B5FF" w14:textId="703B2CBF" w:rsidR="00F91B64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7DE7BE11" w14:textId="77777777" w:rsidR="00F91B64" w:rsidRPr="00D87ADA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E73887D" w14:textId="1D49F80B" w:rsidR="00F91B64" w:rsidRDefault="006839E7" w:rsidP="00F43E4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 la </w:t>
            </w:r>
            <w:r w:rsidR="00F43E42">
              <w:rPr>
                <w:lang w:val="es-ES"/>
              </w:rPr>
              <w:t>d</w:t>
            </w:r>
            <w:r>
              <w:rPr>
                <w:lang w:val="es-ES"/>
              </w:rPr>
              <w:t>ependencia a cual pertenece el Ingresante al que pertenece la Solicitud</w:t>
            </w:r>
          </w:p>
        </w:tc>
        <w:tc>
          <w:tcPr>
            <w:tcW w:w="850" w:type="dxa"/>
          </w:tcPr>
          <w:p w14:paraId="7147F60E" w14:textId="13F76BC2" w:rsidR="00F91B64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70B75E56" w14:textId="57EC812D" w:rsidR="00F91B64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45AAEEC5" w14:textId="3CC1C355" w:rsidR="00F91B64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F91B64" w:rsidRPr="008A6737" w14:paraId="3ECDF90B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78DB8CD7" w14:textId="4D3F618D" w:rsidR="00F91B64" w:rsidRDefault="00F91B64" w:rsidP="00F91B64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14:paraId="19B7144F" w14:textId="40E43582" w:rsidR="00F91B64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Modalidad de Vinculación</w:t>
            </w:r>
          </w:p>
        </w:tc>
        <w:tc>
          <w:tcPr>
            <w:tcW w:w="850" w:type="dxa"/>
            <w:shd w:val="clear" w:color="auto" w:fill="auto"/>
          </w:tcPr>
          <w:p w14:paraId="1F92EC73" w14:textId="78039ACE" w:rsidR="00F91B64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6285B1C5" w14:textId="77777777" w:rsidR="00F91B64" w:rsidRPr="00D87ADA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E01C309" w14:textId="16CEAB97" w:rsidR="00F91B64" w:rsidRDefault="00F43E42" w:rsidP="00F43E4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la modalidad de vinculación que tiene el Ingresante al que pertenece la Solicitud</w:t>
            </w:r>
          </w:p>
        </w:tc>
        <w:tc>
          <w:tcPr>
            <w:tcW w:w="850" w:type="dxa"/>
          </w:tcPr>
          <w:p w14:paraId="64A3FC65" w14:textId="1BDFF271" w:rsidR="00F91B64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02169D84" w14:textId="2141EAC9" w:rsidR="00F91B64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38A576DE" w14:textId="35732EBC" w:rsidR="00F91B64" w:rsidRDefault="00F91B64" w:rsidP="00F91B64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C057E2" w:rsidRPr="008A6737" w14:paraId="58FB6772" w14:textId="77777777" w:rsidTr="00C057E2">
        <w:trPr>
          <w:trHeight w:val="260"/>
          <w:jc w:val="center"/>
        </w:trPr>
        <w:tc>
          <w:tcPr>
            <w:tcW w:w="8463" w:type="dxa"/>
            <w:gridSpan w:val="8"/>
            <w:shd w:val="clear" w:color="auto" w:fill="auto"/>
          </w:tcPr>
          <w:p w14:paraId="3BAF8E85" w14:textId="0E65EF10" w:rsidR="00C057E2" w:rsidRDefault="00C057E2" w:rsidP="00C057E2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Ubicación</w:t>
            </w:r>
          </w:p>
        </w:tc>
      </w:tr>
      <w:tr w:rsidR="00EB708C" w:rsidRPr="008A6737" w14:paraId="3E9577EB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41CA1E4E" w14:textId="369921ED" w:rsidR="00EB708C" w:rsidRDefault="00EB708C" w:rsidP="00EB708C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01F96CBB" w14:textId="7BE87B92" w:rsidR="00EB708C" w:rsidRDefault="00EB708C" w:rsidP="00EB708C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Dirección</w:t>
            </w:r>
          </w:p>
        </w:tc>
        <w:tc>
          <w:tcPr>
            <w:tcW w:w="850" w:type="dxa"/>
            <w:shd w:val="clear" w:color="auto" w:fill="auto"/>
          </w:tcPr>
          <w:p w14:paraId="58CD05F8" w14:textId="1D29B66A" w:rsidR="00EB708C" w:rsidRDefault="00EB708C" w:rsidP="00EB708C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4C6AD23D" w14:textId="77777777" w:rsidR="00EB708C" w:rsidRPr="00D87ADA" w:rsidRDefault="00EB708C" w:rsidP="00EB708C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9104228" w14:textId="2AB25770" w:rsidR="00EB708C" w:rsidRDefault="00E71C6B" w:rsidP="00EB708C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la dirección de la Ubicación que tiene el Ingresante al que pertenece la Solicitud</w:t>
            </w:r>
          </w:p>
        </w:tc>
        <w:tc>
          <w:tcPr>
            <w:tcW w:w="850" w:type="dxa"/>
          </w:tcPr>
          <w:p w14:paraId="3FC6C3C2" w14:textId="731CD028" w:rsidR="00EB708C" w:rsidRDefault="00EB708C" w:rsidP="00EB708C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4750D167" w14:textId="19ECD44E" w:rsidR="00EB708C" w:rsidRDefault="00EB708C" w:rsidP="00EB708C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027E33CA" w14:textId="7366AEC1" w:rsidR="00EB708C" w:rsidRDefault="00EB708C" w:rsidP="00EB708C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EB708C" w:rsidRPr="008A6737" w14:paraId="093DB69C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4B670070" w14:textId="752C7A87" w:rsidR="00EB708C" w:rsidRDefault="00E71C6B" w:rsidP="00EB708C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418" w:type="dxa"/>
            <w:shd w:val="clear" w:color="auto" w:fill="auto"/>
          </w:tcPr>
          <w:p w14:paraId="4988AEF7" w14:textId="03383BA0" w:rsidR="00EB708C" w:rsidRDefault="00EB708C" w:rsidP="00EB708C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Piso</w:t>
            </w:r>
          </w:p>
        </w:tc>
        <w:tc>
          <w:tcPr>
            <w:tcW w:w="850" w:type="dxa"/>
            <w:shd w:val="clear" w:color="auto" w:fill="auto"/>
          </w:tcPr>
          <w:p w14:paraId="1BAD1140" w14:textId="613420FA" w:rsidR="00EB708C" w:rsidRDefault="00EB708C" w:rsidP="00EB708C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597B7DB8" w14:textId="77777777" w:rsidR="00EB708C" w:rsidRPr="00D87ADA" w:rsidRDefault="00EB708C" w:rsidP="00EB708C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192E1E5" w14:textId="524B0335" w:rsidR="00EB708C" w:rsidRDefault="00EB708C" w:rsidP="00EB708C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 el piso de la Ubicación que tiene el Ingresante al que </w:t>
            </w:r>
            <w:r>
              <w:rPr>
                <w:lang w:val="es-ES"/>
              </w:rPr>
              <w:lastRenderedPageBreak/>
              <w:t>pertenece la Solicitud</w:t>
            </w:r>
          </w:p>
        </w:tc>
        <w:tc>
          <w:tcPr>
            <w:tcW w:w="850" w:type="dxa"/>
          </w:tcPr>
          <w:p w14:paraId="2AF0F72B" w14:textId="55E04819" w:rsidR="00EB708C" w:rsidRDefault="00EB708C" w:rsidP="00EB708C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lastRenderedPageBreak/>
              <w:t>Si</w:t>
            </w:r>
          </w:p>
        </w:tc>
        <w:tc>
          <w:tcPr>
            <w:tcW w:w="992" w:type="dxa"/>
          </w:tcPr>
          <w:p w14:paraId="7946F287" w14:textId="21D9C5F8" w:rsidR="00EB708C" w:rsidRDefault="00EB708C" w:rsidP="00EB708C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31D310F1" w14:textId="39523F03" w:rsidR="00EB708C" w:rsidRDefault="00EB708C" w:rsidP="00EB708C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EB708C" w:rsidRPr="008A6737" w14:paraId="4C10CAE6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3E2442E5" w14:textId="7B06D528" w:rsidR="00EB708C" w:rsidRDefault="00E71C6B" w:rsidP="00EB708C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418" w:type="dxa"/>
            <w:shd w:val="clear" w:color="auto" w:fill="auto"/>
          </w:tcPr>
          <w:p w14:paraId="10271A9E" w14:textId="78D9853A" w:rsidR="00EB708C" w:rsidRDefault="00EB708C" w:rsidP="00EB708C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Oficina</w:t>
            </w:r>
          </w:p>
        </w:tc>
        <w:tc>
          <w:tcPr>
            <w:tcW w:w="850" w:type="dxa"/>
            <w:shd w:val="clear" w:color="auto" w:fill="auto"/>
          </w:tcPr>
          <w:p w14:paraId="4734E78E" w14:textId="466DEFAE" w:rsidR="00EB708C" w:rsidRDefault="00EB708C" w:rsidP="00EB708C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53A4095A" w14:textId="77777777" w:rsidR="00EB708C" w:rsidRPr="00D87ADA" w:rsidRDefault="00EB708C" w:rsidP="00EB708C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5707A892" w14:textId="5DF84D2A" w:rsidR="00EB708C" w:rsidRDefault="00EB708C" w:rsidP="00EB708C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la oficina de la Ubicación que tiene el Ingresante al que pertenece la Solicitud</w:t>
            </w:r>
          </w:p>
        </w:tc>
        <w:tc>
          <w:tcPr>
            <w:tcW w:w="850" w:type="dxa"/>
          </w:tcPr>
          <w:p w14:paraId="5BDAD1F0" w14:textId="26731A0A" w:rsidR="00EB708C" w:rsidRDefault="00EB708C" w:rsidP="00EB708C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74B4C96A" w14:textId="1E737148" w:rsidR="00EB708C" w:rsidRDefault="00EB708C" w:rsidP="00EB708C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569FD08E" w14:textId="63DE7CE8" w:rsidR="00EB708C" w:rsidRDefault="00EB708C" w:rsidP="00EB708C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EB708C" w:rsidRPr="008A6737" w14:paraId="6EF14CBB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7E6CE5DD" w14:textId="0F0E2EE6" w:rsidR="00EB708C" w:rsidRDefault="00E71C6B" w:rsidP="00EB708C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418" w:type="dxa"/>
            <w:shd w:val="clear" w:color="auto" w:fill="auto"/>
          </w:tcPr>
          <w:p w14:paraId="32BB4021" w14:textId="3DE8589C" w:rsidR="00EB708C" w:rsidRDefault="00EB708C" w:rsidP="00EB708C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Interno</w:t>
            </w:r>
          </w:p>
        </w:tc>
        <w:tc>
          <w:tcPr>
            <w:tcW w:w="850" w:type="dxa"/>
            <w:shd w:val="clear" w:color="auto" w:fill="auto"/>
          </w:tcPr>
          <w:p w14:paraId="5497FABE" w14:textId="4C116F86" w:rsidR="00EB708C" w:rsidRDefault="00EB708C" w:rsidP="00EB708C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657B332C" w14:textId="7E4E89B6" w:rsidR="00EB708C" w:rsidRPr="00D87ADA" w:rsidRDefault="00EB708C" w:rsidP="00EB708C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2670B42" w14:textId="2F825D77" w:rsidR="00EB708C" w:rsidRDefault="00EB708C" w:rsidP="00EB708C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número de interno que tiene el Ingresante al que pertenece la Solicitud</w:t>
            </w:r>
          </w:p>
        </w:tc>
        <w:tc>
          <w:tcPr>
            <w:tcW w:w="850" w:type="dxa"/>
          </w:tcPr>
          <w:p w14:paraId="0627A884" w14:textId="249B8CA3" w:rsidR="00EB708C" w:rsidRDefault="00EB708C" w:rsidP="00EB708C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A7872A5" w14:textId="0303626D" w:rsidR="00EB708C" w:rsidRDefault="00EB708C" w:rsidP="00EB708C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39D3019A" w14:textId="3D3EF53C" w:rsidR="00EB708C" w:rsidRDefault="00EB708C" w:rsidP="00EB708C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1B685F" w:rsidRPr="008A6737" w14:paraId="3B9CF323" w14:textId="77777777" w:rsidTr="00163501">
        <w:trPr>
          <w:trHeight w:val="1094"/>
          <w:jc w:val="center"/>
        </w:trPr>
        <w:tc>
          <w:tcPr>
            <w:tcW w:w="562" w:type="dxa"/>
            <w:shd w:val="clear" w:color="auto" w:fill="auto"/>
          </w:tcPr>
          <w:p w14:paraId="4D92E14D" w14:textId="4134502E" w:rsidR="001B685F" w:rsidRDefault="00E71C6B" w:rsidP="00EF6850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906CB4">
              <w:rPr>
                <w:lang w:val="es-ES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16DA27B5" w14:textId="33F7EEA9" w:rsidR="001B685F" w:rsidRDefault="001B685F" w:rsidP="00EF6850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  <w:tc>
          <w:tcPr>
            <w:tcW w:w="850" w:type="dxa"/>
            <w:shd w:val="clear" w:color="auto" w:fill="auto"/>
          </w:tcPr>
          <w:p w14:paraId="4A321156" w14:textId="66BA09B4" w:rsidR="001B685F" w:rsidRDefault="001B685F" w:rsidP="00EF6850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993" w:type="dxa"/>
          </w:tcPr>
          <w:p w14:paraId="7DCFEE20" w14:textId="77777777" w:rsidR="001B685F" w:rsidRPr="00D87ADA" w:rsidRDefault="001B685F" w:rsidP="00EF6850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CEF3252" w14:textId="0EEB46EF" w:rsidR="001B685F" w:rsidRDefault="001B685F" w:rsidP="00EF6850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</w:tcPr>
          <w:p w14:paraId="6F6A2E75" w14:textId="37EC9B2C" w:rsidR="001B685F" w:rsidRDefault="001B685F" w:rsidP="00EF6850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578520F5" w14:textId="1B9FFFA1" w:rsidR="001B685F" w:rsidRDefault="001B685F" w:rsidP="00EF6850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</w:tcPr>
          <w:p w14:paraId="294E4AEB" w14:textId="21968CA5" w:rsidR="001B685F" w:rsidRDefault="001B685F" w:rsidP="00EF6850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0923CA" w:rsidRPr="008A6737" w14:paraId="0F754045" w14:textId="77777777" w:rsidTr="000923CA">
        <w:trPr>
          <w:trHeight w:val="1494"/>
          <w:jc w:val="center"/>
        </w:trPr>
        <w:tc>
          <w:tcPr>
            <w:tcW w:w="562" w:type="dxa"/>
            <w:shd w:val="clear" w:color="auto" w:fill="auto"/>
          </w:tcPr>
          <w:p w14:paraId="2AF831F6" w14:textId="5E6BA280" w:rsidR="000923CA" w:rsidRDefault="000923CA" w:rsidP="00EF6850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906CB4">
              <w:rPr>
                <w:lang w:val="es-ES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0EA18615" w14:textId="72A8CD5D" w:rsidR="000923CA" w:rsidRDefault="000923CA" w:rsidP="00EF6850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Siguiente</w:t>
            </w:r>
          </w:p>
        </w:tc>
        <w:tc>
          <w:tcPr>
            <w:tcW w:w="850" w:type="dxa"/>
            <w:shd w:val="clear" w:color="auto" w:fill="auto"/>
          </w:tcPr>
          <w:p w14:paraId="65A193B1" w14:textId="5C21BB18" w:rsidR="000923CA" w:rsidRDefault="000923CA" w:rsidP="00EF6850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02ABD2C2" w14:textId="77777777" w:rsidR="000923CA" w:rsidRPr="00D87ADA" w:rsidRDefault="000923CA" w:rsidP="00EF6850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4C10DB5" w14:textId="60489757" w:rsidR="000923CA" w:rsidRDefault="00D47B7C" w:rsidP="004F77A6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Invoca a la </w:t>
            </w:r>
            <w:hyperlink w:anchor="_UI__Formulario_T&amp;C_–_1" w:history="1">
              <w:proofErr w:type="spellStart"/>
              <w:r w:rsidRPr="00335166">
                <w:rPr>
                  <w:rStyle w:val="Hipervnculo"/>
                  <w:lang w:val="es-ES"/>
                </w:rPr>
                <w:t>UI_Formulario_T&amp;C</w:t>
              </w:r>
              <w:proofErr w:type="spellEnd"/>
              <w:r w:rsidRPr="00335166">
                <w:rPr>
                  <w:rStyle w:val="Hipervnculo"/>
                  <w:lang w:val="es-ES"/>
                </w:rPr>
                <w:t xml:space="preserve"> – Términos y Condiciones</w:t>
              </w:r>
            </w:hyperlink>
          </w:p>
        </w:tc>
        <w:tc>
          <w:tcPr>
            <w:tcW w:w="850" w:type="dxa"/>
          </w:tcPr>
          <w:p w14:paraId="4D379932" w14:textId="2C2F6F0E" w:rsidR="000923CA" w:rsidRDefault="00AE0F27" w:rsidP="00EF6850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Si, solo si NO completa el campo “Observaciones”</w:t>
            </w:r>
          </w:p>
        </w:tc>
        <w:tc>
          <w:tcPr>
            <w:tcW w:w="992" w:type="dxa"/>
          </w:tcPr>
          <w:p w14:paraId="68FCE5BC" w14:textId="06FBD935" w:rsidR="000923CA" w:rsidRDefault="000923CA" w:rsidP="00EF6850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49063D94" w14:textId="06C86BA6" w:rsidR="000923CA" w:rsidRDefault="000923CA" w:rsidP="00EF6850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1B685F" w:rsidRPr="008A6737" w14:paraId="3A037BC9" w14:textId="77777777" w:rsidTr="009D7B5F">
        <w:trPr>
          <w:trHeight w:val="624"/>
          <w:jc w:val="center"/>
        </w:trPr>
        <w:tc>
          <w:tcPr>
            <w:tcW w:w="562" w:type="dxa"/>
            <w:shd w:val="clear" w:color="auto" w:fill="auto"/>
          </w:tcPr>
          <w:p w14:paraId="24878A7C" w14:textId="2F846435" w:rsidR="001B685F" w:rsidRDefault="00E71C6B" w:rsidP="00EF6850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906CB4">
              <w:rPr>
                <w:lang w:val="es-ES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7ED874DC" w14:textId="05185382" w:rsidR="001B685F" w:rsidRDefault="001B685F" w:rsidP="00EF6850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Enviar Observaciones</w:t>
            </w:r>
          </w:p>
        </w:tc>
        <w:tc>
          <w:tcPr>
            <w:tcW w:w="850" w:type="dxa"/>
            <w:shd w:val="clear" w:color="auto" w:fill="auto"/>
          </w:tcPr>
          <w:p w14:paraId="51081681" w14:textId="59A647D6" w:rsidR="001B685F" w:rsidRDefault="00AE0F27" w:rsidP="00EF6850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3E5432FF" w14:textId="77777777" w:rsidR="001B685F" w:rsidRPr="00D87ADA" w:rsidRDefault="001B685F" w:rsidP="00EF6850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F353C33" w14:textId="15A12900" w:rsidR="001B685F" w:rsidRDefault="00F77B87" w:rsidP="005C14C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781108">
              <w:rPr>
                <w:color w:val="auto"/>
                <w:szCs w:val="18"/>
                <w:lang w:val="es-ES"/>
              </w:rPr>
              <w:t>Actualiza el Estado de la solicitud a “</w:t>
            </w:r>
            <w:r>
              <w:rPr>
                <w:color w:val="auto"/>
                <w:szCs w:val="18"/>
                <w:lang w:val="es-ES"/>
              </w:rPr>
              <w:t>Observada</w:t>
            </w:r>
            <w:r w:rsidRPr="00781108">
              <w:rPr>
                <w:color w:val="auto"/>
                <w:szCs w:val="18"/>
                <w:lang w:val="es-ES"/>
              </w:rPr>
              <w:t>”</w:t>
            </w:r>
            <w:r w:rsidR="0037034D">
              <w:rPr>
                <w:color w:val="auto"/>
                <w:szCs w:val="18"/>
                <w:lang w:val="es-ES"/>
              </w:rPr>
              <w:t xml:space="preserve"> </w:t>
            </w:r>
            <w:r w:rsidR="0037034D">
              <w:rPr>
                <w:szCs w:val="18"/>
                <w:lang w:val="es-ES"/>
              </w:rPr>
              <w:t>mostrando al usuario un mensaje de que se enviaron los datos correctamente</w:t>
            </w:r>
            <w:r w:rsidRPr="00781108">
              <w:rPr>
                <w:color w:val="auto"/>
                <w:szCs w:val="18"/>
                <w:lang w:val="es-ES"/>
              </w:rPr>
              <w:t>, previa confirmación del usuario</w:t>
            </w:r>
          </w:p>
        </w:tc>
        <w:tc>
          <w:tcPr>
            <w:tcW w:w="850" w:type="dxa"/>
          </w:tcPr>
          <w:p w14:paraId="78534904" w14:textId="63CB85F9" w:rsidR="001B685F" w:rsidRDefault="00E71C6B" w:rsidP="00EF6850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  <w:r w:rsidR="000923CA">
              <w:rPr>
                <w:lang w:val="es-ES"/>
              </w:rPr>
              <w:t>, solo si completa el campo “Observaciones”</w:t>
            </w:r>
          </w:p>
        </w:tc>
        <w:tc>
          <w:tcPr>
            <w:tcW w:w="992" w:type="dxa"/>
          </w:tcPr>
          <w:p w14:paraId="2E250C26" w14:textId="0F41D40B" w:rsidR="001B685F" w:rsidRDefault="00E71C6B" w:rsidP="00EF6850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5E4FE4A5" w14:textId="0BA7C8CE" w:rsidR="001B685F" w:rsidRDefault="00E71C6B" w:rsidP="00EF6850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14:paraId="1FFA2980" w14:textId="5B16CB65" w:rsidR="00C0795C" w:rsidRDefault="00C0795C" w:rsidP="00417869">
      <w:pPr>
        <w:rPr>
          <w:sz w:val="2"/>
          <w:szCs w:val="2"/>
        </w:rPr>
      </w:pPr>
    </w:p>
    <w:p w14:paraId="1485CEDD" w14:textId="5EC53C21" w:rsidR="005871EB" w:rsidRDefault="005871EB" w:rsidP="00417869">
      <w:pPr>
        <w:rPr>
          <w:sz w:val="2"/>
          <w:szCs w:val="2"/>
        </w:rPr>
      </w:pPr>
    </w:p>
    <w:p w14:paraId="4D7BB01C" w14:textId="77777777" w:rsidR="005871EB" w:rsidRPr="005871EB" w:rsidRDefault="005871EB" w:rsidP="005871EB">
      <w:pPr>
        <w:rPr>
          <w:sz w:val="2"/>
          <w:szCs w:val="2"/>
        </w:rPr>
      </w:pPr>
    </w:p>
    <w:p w14:paraId="6F199080" w14:textId="77777777" w:rsidR="005871EB" w:rsidRPr="005871EB" w:rsidRDefault="005871EB" w:rsidP="005871EB">
      <w:pPr>
        <w:rPr>
          <w:sz w:val="2"/>
          <w:szCs w:val="2"/>
        </w:rPr>
      </w:pPr>
    </w:p>
    <w:p w14:paraId="45C12024" w14:textId="77777777" w:rsidR="005871EB" w:rsidRPr="005871EB" w:rsidRDefault="005871EB" w:rsidP="005871EB">
      <w:pPr>
        <w:rPr>
          <w:sz w:val="2"/>
          <w:szCs w:val="2"/>
        </w:rPr>
      </w:pPr>
    </w:p>
    <w:p w14:paraId="5D27677C" w14:textId="77777777" w:rsidR="005871EB" w:rsidRPr="005871EB" w:rsidRDefault="005871EB" w:rsidP="005871EB">
      <w:pPr>
        <w:rPr>
          <w:sz w:val="2"/>
          <w:szCs w:val="2"/>
        </w:rPr>
      </w:pPr>
    </w:p>
    <w:p w14:paraId="3594F7DE" w14:textId="77777777" w:rsidR="005871EB" w:rsidRPr="005871EB" w:rsidRDefault="005871EB" w:rsidP="005871EB">
      <w:pPr>
        <w:rPr>
          <w:sz w:val="2"/>
          <w:szCs w:val="2"/>
        </w:rPr>
      </w:pPr>
    </w:p>
    <w:p w14:paraId="288B833F" w14:textId="77777777" w:rsidR="005871EB" w:rsidRPr="005871EB" w:rsidRDefault="005871EB" w:rsidP="005871EB">
      <w:pPr>
        <w:rPr>
          <w:sz w:val="2"/>
          <w:szCs w:val="2"/>
        </w:rPr>
      </w:pPr>
    </w:p>
    <w:p w14:paraId="533C5137" w14:textId="77777777" w:rsidR="005871EB" w:rsidRPr="005871EB" w:rsidRDefault="005871EB" w:rsidP="005871EB">
      <w:pPr>
        <w:rPr>
          <w:sz w:val="2"/>
          <w:szCs w:val="2"/>
        </w:rPr>
      </w:pPr>
    </w:p>
    <w:p w14:paraId="710676AB" w14:textId="2FA4DD09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2C0699A" w14:textId="2FBB9F72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4BE09B40" w14:textId="378966A2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2D331D3C" w14:textId="7D67ACF0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0D6261B6" w14:textId="79BF51F9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3BB8B3C5" w14:textId="28F9BF3E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102A67E5" w14:textId="0A652D6B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512AEF86" w14:textId="642170C3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71EFD9AE" w14:textId="1F54BE16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110D0B2A" w14:textId="7A14DBC9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0D40AB74" w14:textId="684D7C83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7FAE96EF" w14:textId="52C3DFB9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3F6A9752" w14:textId="5723595A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0227BA26" w14:textId="3153CD8F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7701A3DD" w14:textId="2ED8B0C3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4A01F9D6" w14:textId="1BA4EEF6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2170189A" w14:textId="0D682995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70100301" w14:textId="69A3D1CC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4CB4610A" w14:textId="1E948ADE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43A01E9F" w14:textId="370C1B25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667A2884" w14:textId="20CA6B13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107A847B" w14:textId="0E46E975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5176F5E2" w14:textId="7339AD16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06B22C64" w14:textId="681598D2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1F949A64" w14:textId="61A1A616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116D81B2" w14:textId="0AE7688D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6AA29474" w14:textId="0F410101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4BD049B8" w14:textId="4D5CE8D4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005CF65E" w14:textId="51AD69BD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04BE4CEF" w14:textId="07F28E04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7F3ED570" w14:textId="4CF118F7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58579040" w14:textId="5C6469CF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133C150D" w14:textId="1D33573C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55A65CC1" w14:textId="248BE771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263AB1A5" w14:textId="2FE87F96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057358EA" w14:textId="57D836D2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1CBBFC0B" w14:textId="4A9FB8DF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6C841E1F" w14:textId="7F88EA5E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42942311" w14:textId="613D5D4F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0A318D06" w14:textId="432C0EFB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0C4798B7" w14:textId="5A26E389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20F3E6EC" w14:textId="4D85D347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22072336" w14:textId="32F81EC2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73C0D649" w14:textId="145AE9ED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7ECCF5E5" w14:textId="15610872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468DC712" w14:textId="050517C1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2F6CFA11" w14:textId="02C22570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6D22E332" w14:textId="6E72E721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4919D865" w14:textId="7F8F7AD2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3E67CC37" w14:textId="2F12329F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682CD307" w14:textId="1AA8A882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53554B75" w14:textId="0A3CA53E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539BF7EA" w14:textId="2182B549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2E716CDD" w14:textId="506A2EBB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148F8A9C" w14:textId="61C551DF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69E2B1A0" w14:textId="38C52A42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7EF2E55D" w14:textId="47561440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4C53B1A4" w14:textId="41D2CAFA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4EC1AFF6" w14:textId="778853B8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4400B480" w14:textId="6A1979AD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6E5DC041" w14:textId="1DA578B9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70151577" w14:textId="73E56246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41F814EF" w14:textId="6547F841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150BB0E1" w14:textId="7C8D645A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574FCEE0" w14:textId="2BC03CB8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08E6346A" w14:textId="02758A9F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7253AD81" w14:textId="0F343377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60A7218A" w14:textId="06BE85A6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5619F4F7" w14:textId="3CD78265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32B22E4A" w14:textId="78A69F4D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2B3A45AF" w14:textId="75901606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33A9E103" w14:textId="1729FB3F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40985A7B" w14:textId="2FD3FC2C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727DF581" w14:textId="654047AD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6E0AB4C0" w14:textId="2BC52216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44B9750B" w14:textId="19CBF2AD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40299BDB" w14:textId="174D0591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00DB3976" w14:textId="753816AA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03CA7DCF" w14:textId="0A492B92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34192A73" w14:textId="447E5046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3CDA66BF" w14:textId="21A474A5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3D1BADD1" w14:textId="69E7F687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02E97D73" w14:textId="527E678A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5656ECE7" w14:textId="5FCB4D9B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156D1E89" w14:textId="16391E7A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2852E458" w14:textId="0F0EDC63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48298254" w14:textId="7B79AB7A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05B454CB" w14:textId="7225B1C1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2B213A4B" w14:textId="34C6086B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2C3DBB0D" w14:textId="573DB4D1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754EA09F" w14:textId="6474E6C6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73C6333C" w14:textId="15A887ED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7D733DC6" w14:textId="4915DB5A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668CE070" w14:textId="458B133C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036DC9E1" w14:textId="25E6717D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149C9D75" w14:textId="57514B33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64BEB81F" w14:textId="03AA59E1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3946AD55" w14:textId="6774703E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7902D69B" w14:textId="7CF00193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1E795B9E" w14:textId="30BC6F93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48113690" w14:textId="57671C2F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29B12A2A" w14:textId="0CAB671A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269EFBC1" w14:textId="3C2CF481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23ACC717" w14:textId="365E891C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63BEC326" w14:textId="285169B0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56505975" w14:textId="6384B325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74D983E1" w14:textId="57A54F17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7BD80509" w14:textId="294628C0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0396189B" w14:textId="303AB765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579A634C" w14:textId="58E050FF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3090202D" w14:textId="242F3A83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42E4771A" w14:textId="51B9ED2C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64CC8AD2" w14:textId="15F69254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2F58538B" w14:textId="6A89C9B8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430C89F6" w14:textId="53156E58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783706D9" w14:textId="720EADB6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382B1B20" w14:textId="68BC65C7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1E996441" w14:textId="7DA7C6BC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2880122F" w14:textId="54466087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2AF1F183" w14:textId="1ECAF998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6BD60F3D" w14:textId="0E137AE5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1C5E4DAE" w14:textId="68D6BF4F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11763542" w14:textId="7EE5EC9B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55B2E906" w14:textId="4BA2689D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30943C48" w14:textId="41D9698D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4CB3266E" w14:textId="0FD62C7F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2675B225" w14:textId="0C3FFD27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0DDF6E21" w14:textId="4F909ADD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7991F6EF" w14:textId="6FBB292E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7A27BB60" w14:textId="614C40D8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456078C2" w14:textId="21057F99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6AFCD13E" w14:textId="7FF42E5B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55A35C8F" w14:textId="7722AB65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08162C8B" w14:textId="55B784DF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7C713793" w14:textId="1E6DF711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7BAC19F8" w14:textId="146D3449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3C7B8B4B" w14:textId="6A9B8D9E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6C94CA47" w14:textId="2320E481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3FEAF31E" w14:textId="337D9FF7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756E86F1" w14:textId="2C3BBEF1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0B18F2E7" w14:textId="572B491B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32A06BB3" w14:textId="4F50722A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5C38A1AD" w14:textId="039F63AF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14BFF164" w14:textId="229C4160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5F84D49E" w14:textId="05DD9BF3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21B477FF" w14:textId="236C2663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07097903" w14:textId="117421CA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2F40F09D" w14:textId="695B93A5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793C0E42" w14:textId="0FFBFAB5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50CDA7A0" w14:textId="7CA495F7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05439F75" w14:textId="70729450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76B0BC8B" w14:textId="77777777" w:rsidR="00906CB4" w:rsidRDefault="00906CB4" w:rsidP="005871EB">
      <w:pPr>
        <w:tabs>
          <w:tab w:val="left" w:pos="1410"/>
        </w:tabs>
        <w:rPr>
          <w:sz w:val="2"/>
          <w:szCs w:val="2"/>
        </w:rPr>
      </w:pPr>
    </w:p>
    <w:p w14:paraId="4D7F6DFF" w14:textId="67632A66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625E71EE" w14:textId="7C351021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1AB8B0A9" w14:textId="081F8935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3CDF665C" w14:textId="18961B93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51ACA65A" w14:textId="7039DB86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76A7A8F9" w14:textId="5A7B9B07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52F752C1" w14:textId="03D56349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2C4E8EA2" w14:textId="6359A3FB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00F4C6C1" w14:textId="31213EC7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637228EA" w14:textId="10F22429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1A54F48D" w14:textId="56D06437" w:rsidR="003E10CE" w:rsidRDefault="003E10CE" w:rsidP="00473F7A">
      <w:pPr>
        <w:pStyle w:val="Ttulo2"/>
      </w:pPr>
      <w:bookmarkStart w:id="11" w:name="_UI__Formulario_T&amp;C_–_1"/>
      <w:bookmarkEnd w:id="11"/>
      <w:r w:rsidRPr="007831A4">
        <w:lastRenderedPageBreak/>
        <w:t>UI_</w:t>
      </w:r>
      <w:r>
        <w:t xml:space="preserve"> </w:t>
      </w:r>
      <w:proofErr w:type="spellStart"/>
      <w:r>
        <w:t>Formulario_T&amp;C</w:t>
      </w:r>
      <w:proofErr w:type="spellEnd"/>
      <w:r>
        <w:t xml:space="preserve"> – Términos y Condiciones</w:t>
      </w:r>
    </w:p>
    <w:p w14:paraId="3034F37A" w14:textId="75F6A321" w:rsidR="003E10CE" w:rsidRDefault="003E10CE" w:rsidP="003E10CE">
      <w:pPr>
        <w:ind w:left="346"/>
        <w:jc w:val="left"/>
        <w:rPr>
          <w:i/>
          <w:lang w:val="es-ES"/>
        </w:rPr>
      </w:pPr>
      <w:r w:rsidRPr="009120B0">
        <w:rPr>
          <w:i/>
          <w:lang w:val="es-ES"/>
        </w:rPr>
        <w:t>&lt;Maqueta&gt;</w:t>
      </w:r>
    </w:p>
    <w:p w14:paraId="11DD133D" w14:textId="75DB6FF7" w:rsidR="003E10CE" w:rsidRDefault="003E10CE" w:rsidP="003E10CE">
      <w:pPr>
        <w:ind w:left="346"/>
        <w:jc w:val="left"/>
        <w:rPr>
          <w:i/>
          <w:lang w:val="es-ES"/>
        </w:rPr>
      </w:pPr>
    </w:p>
    <w:p w14:paraId="49F962F4" w14:textId="11780130" w:rsidR="003E10CE" w:rsidRDefault="003E10CE" w:rsidP="003E10CE">
      <w:pPr>
        <w:pStyle w:val="Ttulo3"/>
        <w:jc w:val="left"/>
        <w:rPr>
          <w:szCs w:val="20"/>
        </w:rPr>
      </w:pPr>
      <w:proofErr w:type="spellStart"/>
      <w:r w:rsidRPr="006E4F9A">
        <w:rPr>
          <w:szCs w:val="20"/>
        </w:rPr>
        <w:t>RN_UI_</w:t>
      </w:r>
      <w:r>
        <w:rPr>
          <w:szCs w:val="20"/>
        </w:rPr>
        <w:t>Formulario_T&amp;C</w:t>
      </w:r>
      <w:proofErr w:type="spellEnd"/>
      <w:r>
        <w:rPr>
          <w:szCs w:val="20"/>
        </w:rPr>
        <w:t xml:space="preserve"> – Términos y Condiciones</w:t>
      </w:r>
    </w:p>
    <w:p w14:paraId="43D240B7" w14:textId="51A4FE9D" w:rsidR="00465061" w:rsidRDefault="00465061" w:rsidP="00465061"/>
    <w:tbl>
      <w:tblPr>
        <w:tblW w:w="8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418"/>
        <w:gridCol w:w="850"/>
        <w:gridCol w:w="993"/>
        <w:gridCol w:w="1701"/>
        <w:gridCol w:w="850"/>
        <w:gridCol w:w="992"/>
        <w:gridCol w:w="1097"/>
      </w:tblGrid>
      <w:tr w:rsidR="00465061" w14:paraId="56064102" w14:textId="77777777" w:rsidTr="0068613D">
        <w:trPr>
          <w:jc w:val="center"/>
        </w:trPr>
        <w:tc>
          <w:tcPr>
            <w:tcW w:w="562" w:type="dxa"/>
            <w:shd w:val="clear" w:color="auto" w:fill="E0E0E0"/>
          </w:tcPr>
          <w:p w14:paraId="5EAB8E0E" w14:textId="77777777" w:rsidR="00465061" w:rsidRPr="004054A5" w:rsidRDefault="00465061" w:rsidP="0068613D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Id</w:t>
            </w:r>
          </w:p>
        </w:tc>
        <w:tc>
          <w:tcPr>
            <w:tcW w:w="1418" w:type="dxa"/>
            <w:shd w:val="clear" w:color="auto" w:fill="E0E0E0"/>
          </w:tcPr>
          <w:p w14:paraId="76758FE4" w14:textId="77777777" w:rsidR="00465061" w:rsidRPr="004054A5" w:rsidRDefault="00465061" w:rsidP="0068613D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Nombre Campo</w:t>
            </w:r>
          </w:p>
        </w:tc>
        <w:tc>
          <w:tcPr>
            <w:tcW w:w="850" w:type="dxa"/>
            <w:shd w:val="clear" w:color="auto" w:fill="E0E0E0"/>
          </w:tcPr>
          <w:p w14:paraId="171E11BF" w14:textId="77777777" w:rsidR="00465061" w:rsidRPr="004054A5" w:rsidRDefault="00465061" w:rsidP="0068613D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Tipo Dato</w:t>
            </w:r>
          </w:p>
        </w:tc>
        <w:tc>
          <w:tcPr>
            <w:tcW w:w="993" w:type="dxa"/>
            <w:shd w:val="clear" w:color="auto" w:fill="E0E0E0"/>
          </w:tcPr>
          <w:p w14:paraId="779B7FDC" w14:textId="77777777" w:rsidR="00465061" w:rsidRDefault="00465061" w:rsidP="0068613D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Tamaño</w:t>
            </w:r>
          </w:p>
        </w:tc>
        <w:tc>
          <w:tcPr>
            <w:tcW w:w="1701" w:type="dxa"/>
            <w:shd w:val="clear" w:color="auto" w:fill="E0E0E0"/>
          </w:tcPr>
          <w:p w14:paraId="238512F6" w14:textId="77777777" w:rsidR="00465061" w:rsidRPr="004054A5" w:rsidRDefault="00465061" w:rsidP="0068613D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Regla</w:t>
            </w:r>
          </w:p>
        </w:tc>
        <w:tc>
          <w:tcPr>
            <w:tcW w:w="850" w:type="dxa"/>
            <w:shd w:val="clear" w:color="auto" w:fill="E0E0E0"/>
          </w:tcPr>
          <w:p w14:paraId="43351A8B" w14:textId="77777777" w:rsidR="00465061" w:rsidRDefault="00465061" w:rsidP="0068613D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Visible</w:t>
            </w:r>
          </w:p>
        </w:tc>
        <w:tc>
          <w:tcPr>
            <w:tcW w:w="992" w:type="dxa"/>
            <w:shd w:val="clear" w:color="auto" w:fill="E0E0E0"/>
          </w:tcPr>
          <w:p w14:paraId="674822A8" w14:textId="77777777" w:rsidR="00465061" w:rsidRDefault="00465061" w:rsidP="0068613D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Editable</w:t>
            </w:r>
          </w:p>
        </w:tc>
        <w:tc>
          <w:tcPr>
            <w:tcW w:w="1097" w:type="dxa"/>
            <w:shd w:val="clear" w:color="auto" w:fill="E0E0E0"/>
          </w:tcPr>
          <w:p w14:paraId="556670E7" w14:textId="77777777" w:rsidR="00465061" w:rsidRDefault="00465061" w:rsidP="0068613D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Requerido</w:t>
            </w:r>
          </w:p>
        </w:tc>
      </w:tr>
      <w:tr w:rsidR="00465061" w:rsidRPr="00D87ADA" w14:paraId="0A73635A" w14:textId="77777777" w:rsidTr="0068613D">
        <w:trPr>
          <w:trHeight w:val="261"/>
          <w:jc w:val="center"/>
        </w:trPr>
        <w:tc>
          <w:tcPr>
            <w:tcW w:w="8463" w:type="dxa"/>
            <w:gridSpan w:val="8"/>
            <w:shd w:val="clear" w:color="auto" w:fill="auto"/>
          </w:tcPr>
          <w:p w14:paraId="48F8C391" w14:textId="7191307D" w:rsidR="00465061" w:rsidRPr="00D87ADA" w:rsidRDefault="00EC012A" w:rsidP="0068613D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Términos y Condiciones</w:t>
            </w:r>
          </w:p>
        </w:tc>
      </w:tr>
      <w:tr w:rsidR="00465061" w14:paraId="3166244F" w14:textId="77777777" w:rsidTr="0068613D">
        <w:trPr>
          <w:trHeight w:val="421"/>
          <w:jc w:val="center"/>
        </w:trPr>
        <w:tc>
          <w:tcPr>
            <w:tcW w:w="562" w:type="dxa"/>
            <w:shd w:val="clear" w:color="auto" w:fill="auto"/>
          </w:tcPr>
          <w:p w14:paraId="07B726BA" w14:textId="77777777" w:rsidR="00465061" w:rsidRPr="00D87ADA" w:rsidRDefault="00465061" w:rsidP="0068613D">
            <w:pPr>
              <w:tabs>
                <w:tab w:val="left" w:pos="360"/>
              </w:tabs>
              <w:jc w:val="center"/>
              <w:rPr>
                <w:lang w:val="es-ES"/>
              </w:rPr>
            </w:pPr>
            <w:r w:rsidRPr="00D87ADA">
              <w:rPr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1855556F" w14:textId="0F15C5D6" w:rsidR="00465061" w:rsidRDefault="00EC012A" w:rsidP="00EC012A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Texto Términos y Condiciones</w:t>
            </w:r>
          </w:p>
        </w:tc>
        <w:tc>
          <w:tcPr>
            <w:tcW w:w="850" w:type="dxa"/>
            <w:shd w:val="clear" w:color="auto" w:fill="auto"/>
          </w:tcPr>
          <w:p w14:paraId="1CBB4F14" w14:textId="77777777" w:rsidR="00465061" w:rsidRDefault="00465061" w:rsidP="0068613D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58D57E3E" w14:textId="77777777" w:rsidR="00465061" w:rsidRPr="00D87ADA" w:rsidRDefault="00465061" w:rsidP="0068613D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158F169" w14:textId="77329968" w:rsidR="00465061" w:rsidRDefault="00C811AF" w:rsidP="0068613D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 el texto según la </w:t>
            </w:r>
            <w:hyperlink w:anchor="_Regla_11" w:history="1">
              <w:r w:rsidRPr="008C2F42">
                <w:rPr>
                  <w:rStyle w:val="Hipervnculo"/>
                  <w:lang w:val="es-ES"/>
                </w:rPr>
                <w:t>Regla</w:t>
              </w:r>
              <w:r w:rsidR="003419A1" w:rsidRPr="008C2F42">
                <w:rPr>
                  <w:rStyle w:val="Hipervnculo"/>
                  <w:lang w:val="es-ES"/>
                </w:rPr>
                <w:t xml:space="preserve"> 1</w:t>
              </w:r>
              <w:r w:rsidR="008C2F42" w:rsidRPr="008C2F42">
                <w:rPr>
                  <w:rStyle w:val="Hipervnculo"/>
                  <w:lang w:val="es-ES"/>
                </w:rPr>
                <w:t>3</w:t>
              </w:r>
            </w:hyperlink>
          </w:p>
        </w:tc>
        <w:tc>
          <w:tcPr>
            <w:tcW w:w="850" w:type="dxa"/>
          </w:tcPr>
          <w:p w14:paraId="1C31F74E" w14:textId="77777777" w:rsidR="00465061" w:rsidRDefault="00465061" w:rsidP="0068613D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43E91A9E" w14:textId="77777777" w:rsidR="00465061" w:rsidRDefault="00465061" w:rsidP="0068613D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60AEEA7A" w14:textId="77777777" w:rsidR="00465061" w:rsidRDefault="00465061" w:rsidP="0068613D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465061" w14:paraId="07B0EDA6" w14:textId="77777777" w:rsidTr="0068613D">
        <w:trPr>
          <w:trHeight w:val="555"/>
          <w:jc w:val="center"/>
        </w:trPr>
        <w:tc>
          <w:tcPr>
            <w:tcW w:w="562" w:type="dxa"/>
            <w:shd w:val="clear" w:color="auto" w:fill="auto"/>
          </w:tcPr>
          <w:p w14:paraId="368BCA4F" w14:textId="77777777" w:rsidR="00465061" w:rsidRPr="00D87ADA" w:rsidRDefault="00465061" w:rsidP="0068613D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2BDD09D9" w14:textId="7A31155D" w:rsidR="00465061" w:rsidRDefault="00EC012A" w:rsidP="0068613D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Anterior</w:t>
            </w:r>
          </w:p>
        </w:tc>
        <w:tc>
          <w:tcPr>
            <w:tcW w:w="850" w:type="dxa"/>
            <w:shd w:val="clear" w:color="auto" w:fill="auto"/>
          </w:tcPr>
          <w:p w14:paraId="59CF98CE" w14:textId="34419C4B" w:rsidR="00465061" w:rsidRDefault="00EC012A" w:rsidP="0068613D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0C2601E9" w14:textId="77777777" w:rsidR="00465061" w:rsidRPr="00D87ADA" w:rsidRDefault="00465061" w:rsidP="0068613D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92410C7" w14:textId="6045C621" w:rsidR="00465061" w:rsidRDefault="00C811AF" w:rsidP="00C811AF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Invoca a la </w:t>
            </w:r>
            <w:hyperlink w:anchor="_UI_COD_X3_–_Perfil" w:history="1">
              <w:proofErr w:type="spellStart"/>
              <w:r w:rsidRPr="00EB4527">
                <w:rPr>
                  <w:rStyle w:val="Hipervnculo"/>
                  <w:lang w:val="es-ES"/>
                </w:rPr>
                <w:t>UI_Formulario_T&amp;C</w:t>
              </w:r>
              <w:proofErr w:type="spellEnd"/>
              <w:r w:rsidRPr="00EB4527">
                <w:rPr>
                  <w:rStyle w:val="Hipervnculo"/>
                  <w:lang w:val="es-ES"/>
                </w:rPr>
                <w:t xml:space="preserve"> – Datos Personales</w:t>
              </w:r>
            </w:hyperlink>
          </w:p>
        </w:tc>
        <w:tc>
          <w:tcPr>
            <w:tcW w:w="850" w:type="dxa"/>
          </w:tcPr>
          <w:p w14:paraId="67A4608E" w14:textId="77777777" w:rsidR="00465061" w:rsidRDefault="00465061" w:rsidP="0068613D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2819259E" w14:textId="1CD9068D" w:rsidR="00465061" w:rsidRDefault="00EC012A" w:rsidP="0068613D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67C4E5CE" w14:textId="77777777" w:rsidR="00465061" w:rsidRDefault="00465061" w:rsidP="0068613D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EC012A" w14:paraId="25BB5196" w14:textId="77777777" w:rsidTr="0068613D">
        <w:trPr>
          <w:trHeight w:val="555"/>
          <w:jc w:val="center"/>
        </w:trPr>
        <w:tc>
          <w:tcPr>
            <w:tcW w:w="562" w:type="dxa"/>
            <w:shd w:val="clear" w:color="auto" w:fill="auto"/>
          </w:tcPr>
          <w:p w14:paraId="239D68C8" w14:textId="0F85384D" w:rsidR="00EC012A" w:rsidRDefault="00EC012A" w:rsidP="00EC012A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68C98357" w14:textId="5831DAB2" w:rsidR="00EC012A" w:rsidRDefault="00EC012A" w:rsidP="00EC012A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Siguiente</w:t>
            </w:r>
          </w:p>
        </w:tc>
        <w:tc>
          <w:tcPr>
            <w:tcW w:w="850" w:type="dxa"/>
            <w:shd w:val="clear" w:color="auto" w:fill="auto"/>
          </w:tcPr>
          <w:p w14:paraId="15C093C6" w14:textId="555296E7" w:rsidR="00EC012A" w:rsidRDefault="00EC012A" w:rsidP="00EC012A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17F1CD60" w14:textId="77777777" w:rsidR="00EC012A" w:rsidRPr="00D87ADA" w:rsidRDefault="00EC012A" w:rsidP="00EC012A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260A96D" w14:textId="414BE064" w:rsidR="00EC012A" w:rsidRDefault="000C34A9" w:rsidP="000C34A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Invoca a la </w:t>
            </w:r>
            <w:hyperlink w:anchor="_UI__Formulario_T&amp;C_–_2" w:history="1">
              <w:proofErr w:type="spellStart"/>
              <w:r w:rsidRPr="00EB4527">
                <w:rPr>
                  <w:rStyle w:val="Hipervnculo"/>
                  <w:lang w:val="es-ES"/>
                </w:rPr>
                <w:t>UI_Formulario_T&amp;C</w:t>
              </w:r>
              <w:proofErr w:type="spellEnd"/>
              <w:r w:rsidRPr="00EB4527">
                <w:rPr>
                  <w:rStyle w:val="Hipervnculo"/>
                  <w:lang w:val="es-ES"/>
                </w:rPr>
                <w:t xml:space="preserve"> – Confirmación</w:t>
              </w:r>
            </w:hyperlink>
          </w:p>
        </w:tc>
        <w:tc>
          <w:tcPr>
            <w:tcW w:w="850" w:type="dxa"/>
          </w:tcPr>
          <w:p w14:paraId="4150945D" w14:textId="7B527002" w:rsidR="00EC012A" w:rsidRDefault="00EC012A" w:rsidP="00EC012A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4B587E7D" w14:textId="249FF9B5" w:rsidR="00EC012A" w:rsidRDefault="00EC012A" w:rsidP="00EC012A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1CF95EEC" w14:textId="283B6DB2" w:rsidR="00EC012A" w:rsidRDefault="00EC012A" w:rsidP="00EC012A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14:paraId="41C8BC61" w14:textId="753E0785" w:rsidR="00465061" w:rsidRDefault="00465061" w:rsidP="00465061"/>
    <w:p w14:paraId="67B3703A" w14:textId="77777777" w:rsidR="00906CB4" w:rsidRPr="00465061" w:rsidRDefault="00906CB4" w:rsidP="00465061"/>
    <w:p w14:paraId="1097C70E" w14:textId="511B8416" w:rsidR="00473F7A" w:rsidRDefault="00473F7A" w:rsidP="00473F7A">
      <w:pPr>
        <w:pStyle w:val="Ttulo2"/>
      </w:pPr>
      <w:bookmarkStart w:id="12" w:name="_UI__Formulario_T&amp;C_–_2"/>
      <w:bookmarkEnd w:id="12"/>
      <w:r w:rsidRPr="007831A4">
        <w:t>UI_</w:t>
      </w:r>
      <w:r>
        <w:t xml:space="preserve"> </w:t>
      </w:r>
      <w:proofErr w:type="spellStart"/>
      <w:r>
        <w:t>Formulario_T&amp;C</w:t>
      </w:r>
      <w:proofErr w:type="spellEnd"/>
      <w:r>
        <w:t xml:space="preserve"> – Confirmación</w:t>
      </w:r>
    </w:p>
    <w:p w14:paraId="71369B16" w14:textId="77777777" w:rsidR="00473F7A" w:rsidRDefault="00473F7A" w:rsidP="00473F7A">
      <w:pPr>
        <w:ind w:left="346"/>
        <w:jc w:val="left"/>
        <w:rPr>
          <w:i/>
          <w:lang w:val="es-ES"/>
        </w:rPr>
      </w:pPr>
      <w:r w:rsidRPr="009120B0">
        <w:rPr>
          <w:i/>
          <w:lang w:val="es-ES"/>
        </w:rPr>
        <w:t>&lt;Maqueta&gt;</w:t>
      </w:r>
    </w:p>
    <w:p w14:paraId="27A70FB8" w14:textId="25091BA7" w:rsidR="00473F7A" w:rsidRDefault="00473F7A" w:rsidP="00473F7A">
      <w:pPr>
        <w:rPr>
          <w:lang w:val="es-ES"/>
        </w:rPr>
      </w:pPr>
    </w:p>
    <w:p w14:paraId="04153301" w14:textId="4E28FBF7" w:rsidR="00473F7A" w:rsidRDefault="00473F7A" w:rsidP="00473F7A">
      <w:pPr>
        <w:pStyle w:val="Ttulo3"/>
        <w:jc w:val="left"/>
        <w:rPr>
          <w:szCs w:val="20"/>
        </w:rPr>
      </w:pPr>
      <w:proofErr w:type="spellStart"/>
      <w:r w:rsidRPr="00473F7A">
        <w:rPr>
          <w:szCs w:val="20"/>
        </w:rPr>
        <w:t>RN_UI_Formulario_T&amp;C</w:t>
      </w:r>
      <w:proofErr w:type="spellEnd"/>
      <w:r w:rsidRPr="00473F7A">
        <w:rPr>
          <w:szCs w:val="20"/>
        </w:rPr>
        <w:t xml:space="preserve"> – Confirmación</w:t>
      </w:r>
    </w:p>
    <w:p w14:paraId="155704DB" w14:textId="2E2AEA04" w:rsidR="00473F7A" w:rsidRDefault="00473F7A" w:rsidP="00473F7A"/>
    <w:tbl>
      <w:tblPr>
        <w:tblW w:w="8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418"/>
        <w:gridCol w:w="850"/>
        <w:gridCol w:w="993"/>
        <w:gridCol w:w="1701"/>
        <w:gridCol w:w="850"/>
        <w:gridCol w:w="992"/>
        <w:gridCol w:w="1097"/>
      </w:tblGrid>
      <w:tr w:rsidR="00473F7A" w14:paraId="12F8A23F" w14:textId="77777777" w:rsidTr="0068613D">
        <w:trPr>
          <w:jc w:val="center"/>
        </w:trPr>
        <w:tc>
          <w:tcPr>
            <w:tcW w:w="562" w:type="dxa"/>
            <w:shd w:val="clear" w:color="auto" w:fill="E0E0E0"/>
          </w:tcPr>
          <w:p w14:paraId="52235D0B" w14:textId="77777777" w:rsidR="00473F7A" w:rsidRPr="004054A5" w:rsidRDefault="00473F7A" w:rsidP="0068613D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Id</w:t>
            </w:r>
          </w:p>
        </w:tc>
        <w:tc>
          <w:tcPr>
            <w:tcW w:w="1418" w:type="dxa"/>
            <w:shd w:val="clear" w:color="auto" w:fill="E0E0E0"/>
          </w:tcPr>
          <w:p w14:paraId="31B55CEB" w14:textId="77777777" w:rsidR="00473F7A" w:rsidRPr="004054A5" w:rsidRDefault="00473F7A" w:rsidP="0068613D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Nombre Campo</w:t>
            </w:r>
          </w:p>
        </w:tc>
        <w:tc>
          <w:tcPr>
            <w:tcW w:w="850" w:type="dxa"/>
            <w:shd w:val="clear" w:color="auto" w:fill="E0E0E0"/>
          </w:tcPr>
          <w:p w14:paraId="15BA68C2" w14:textId="77777777" w:rsidR="00473F7A" w:rsidRPr="004054A5" w:rsidRDefault="00473F7A" w:rsidP="0068613D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Tipo Dato</w:t>
            </w:r>
          </w:p>
        </w:tc>
        <w:tc>
          <w:tcPr>
            <w:tcW w:w="993" w:type="dxa"/>
            <w:shd w:val="clear" w:color="auto" w:fill="E0E0E0"/>
          </w:tcPr>
          <w:p w14:paraId="2B519599" w14:textId="77777777" w:rsidR="00473F7A" w:rsidRDefault="00473F7A" w:rsidP="0068613D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Tamaño</w:t>
            </w:r>
          </w:p>
        </w:tc>
        <w:tc>
          <w:tcPr>
            <w:tcW w:w="1701" w:type="dxa"/>
            <w:shd w:val="clear" w:color="auto" w:fill="E0E0E0"/>
          </w:tcPr>
          <w:p w14:paraId="73E4CE1E" w14:textId="77777777" w:rsidR="00473F7A" w:rsidRPr="004054A5" w:rsidRDefault="00473F7A" w:rsidP="0068613D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Regla</w:t>
            </w:r>
          </w:p>
        </w:tc>
        <w:tc>
          <w:tcPr>
            <w:tcW w:w="850" w:type="dxa"/>
            <w:shd w:val="clear" w:color="auto" w:fill="E0E0E0"/>
          </w:tcPr>
          <w:p w14:paraId="2BC4564D" w14:textId="77777777" w:rsidR="00473F7A" w:rsidRDefault="00473F7A" w:rsidP="0068613D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Visible</w:t>
            </w:r>
          </w:p>
        </w:tc>
        <w:tc>
          <w:tcPr>
            <w:tcW w:w="992" w:type="dxa"/>
            <w:shd w:val="clear" w:color="auto" w:fill="E0E0E0"/>
          </w:tcPr>
          <w:p w14:paraId="262F9620" w14:textId="77777777" w:rsidR="00473F7A" w:rsidRDefault="00473F7A" w:rsidP="0068613D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Editable</w:t>
            </w:r>
          </w:p>
        </w:tc>
        <w:tc>
          <w:tcPr>
            <w:tcW w:w="1097" w:type="dxa"/>
            <w:shd w:val="clear" w:color="auto" w:fill="E0E0E0"/>
          </w:tcPr>
          <w:p w14:paraId="0A9F0E6A" w14:textId="77777777" w:rsidR="00473F7A" w:rsidRDefault="00473F7A" w:rsidP="0068613D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Requerido</w:t>
            </w:r>
          </w:p>
        </w:tc>
      </w:tr>
      <w:tr w:rsidR="00473F7A" w:rsidRPr="00D87ADA" w14:paraId="0F4EDBF3" w14:textId="77777777" w:rsidTr="0068613D">
        <w:trPr>
          <w:trHeight w:val="261"/>
          <w:jc w:val="center"/>
        </w:trPr>
        <w:tc>
          <w:tcPr>
            <w:tcW w:w="8463" w:type="dxa"/>
            <w:gridSpan w:val="8"/>
            <w:shd w:val="clear" w:color="auto" w:fill="auto"/>
          </w:tcPr>
          <w:p w14:paraId="67750507" w14:textId="553783FE" w:rsidR="00473F7A" w:rsidRPr="00D87ADA" w:rsidRDefault="00473F7A" w:rsidP="0068613D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Confirmación</w:t>
            </w:r>
          </w:p>
        </w:tc>
      </w:tr>
      <w:tr w:rsidR="00473F7A" w14:paraId="7C23D786" w14:textId="77777777" w:rsidTr="0068613D">
        <w:trPr>
          <w:trHeight w:val="421"/>
          <w:jc w:val="center"/>
        </w:trPr>
        <w:tc>
          <w:tcPr>
            <w:tcW w:w="562" w:type="dxa"/>
            <w:shd w:val="clear" w:color="auto" w:fill="auto"/>
          </w:tcPr>
          <w:p w14:paraId="5F58BD29" w14:textId="77777777" w:rsidR="00473F7A" w:rsidRPr="00D87ADA" w:rsidRDefault="00473F7A" w:rsidP="0068613D">
            <w:pPr>
              <w:tabs>
                <w:tab w:val="left" w:pos="360"/>
              </w:tabs>
              <w:jc w:val="center"/>
              <w:rPr>
                <w:lang w:val="es-ES"/>
              </w:rPr>
            </w:pPr>
            <w:r w:rsidRPr="00D87ADA">
              <w:rPr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6A5DBD76" w14:textId="55862AC0" w:rsidR="00473F7A" w:rsidRDefault="00473F7A" w:rsidP="0068613D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He leído y acepto los términos y condiciones</w:t>
            </w:r>
          </w:p>
        </w:tc>
        <w:tc>
          <w:tcPr>
            <w:tcW w:w="850" w:type="dxa"/>
            <w:shd w:val="clear" w:color="auto" w:fill="auto"/>
          </w:tcPr>
          <w:p w14:paraId="293A4377" w14:textId="695B296F" w:rsidR="00473F7A" w:rsidRDefault="000C34A9" w:rsidP="0068613D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Checkbox</w:t>
            </w:r>
            <w:proofErr w:type="spellEnd"/>
          </w:p>
        </w:tc>
        <w:tc>
          <w:tcPr>
            <w:tcW w:w="993" w:type="dxa"/>
          </w:tcPr>
          <w:p w14:paraId="3B3AFFC7" w14:textId="77777777" w:rsidR="00473F7A" w:rsidRPr="00D87ADA" w:rsidRDefault="00473F7A" w:rsidP="0068613D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61733D13" w14:textId="173E3585" w:rsidR="00473F7A" w:rsidRDefault="00473F7A" w:rsidP="0068613D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</w:tcPr>
          <w:p w14:paraId="1CFADC32" w14:textId="77777777" w:rsidR="00473F7A" w:rsidRDefault="00473F7A" w:rsidP="0068613D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5EDE18EB" w14:textId="45796F89" w:rsidR="00473F7A" w:rsidRDefault="000C34A9" w:rsidP="0068613D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</w:tcPr>
          <w:p w14:paraId="096ED667" w14:textId="6A3F3AF8" w:rsidR="00473F7A" w:rsidRDefault="000C34A9" w:rsidP="0068613D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473F7A" w14:paraId="347EF1FD" w14:textId="77777777" w:rsidTr="0068613D">
        <w:trPr>
          <w:trHeight w:val="555"/>
          <w:jc w:val="center"/>
        </w:trPr>
        <w:tc>
          <w:tcPr>
            <w:tcW w:w="562" w:type="dxa"/>
            <w:shd w:val="clear" w:color="auto" w:fill="auto"/>
          </w:tcPr>
          <w:p w14:paraId="06103308" w14:textId="77777777" w:rsidR="00473F7A" w:rsidRPr="00D87ADA" w:rsidRDefault="00473F7A" w:rsidP="0068613D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36827D6B" w14:textId="77777777" w:rsidR="00473F7A" w:rsidRDefault="00473F7A" w:rsidP="0068613D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Anterior</w:t>
            </w:r>
          </w:p>
        </w:tc>
        <w:tc>
          <w:tcPr>
            <w:tcW w:w="850" w:type="dxa"/>
            <w:shd w:val="clear" w:color="auto" w:fill="auto"/>
          </w:tcPr>
          <w:p w14:paraId="47123E99" w14:textId="77777777" w:rsidR="00473F7A" w:rsidRDefault="00473F7A" w:rsidP="0068613D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21F84D6C" w14:textId="77777777" w:rsidR="00473F7A" w:rsidRPr="00D87ADA" w:rsidRDefault="00473F7A" w:rsidP="0068613D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DBEF9E8" w14:textId="34CFF0E2" w:rsidR="00473F7A" w:rsidRDefault="000C34A9" w:rsidP="0068613D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Invoca a la </w:t>
            </w:r>
            <w:hyperlink w:anchor="_UI__Formulario_T&amp;C_–_1" w:history="1">
              <w:proofErr w:type="spellStart"/>
              <w:r w:rsidRPr="000A7BCF">
                <w:rPr>
                  <w:rStyle w:val="Hipervnculo"/>
                  <w:lang w:val="es-ES"/>
                </w:rPr>
                <w:t>UI_Formulario_T&amp;C</w:t>
              </w:r>
              <w:proofErr w:type="spellEnd"/>
              <w:r w:rsidRPr="000A7BCF">
                <w:rPr>
                  <w:rStyle w:val="Hipervnculo"/>
                  <w:lang w:val="es-ES"/>
                </w:rPr>
                <w:t xml:space="preserve"> – Términos y Condiciones</w:t>
              </w:r>
            </w:hyperlink>
          </w:p>
        </w:tc>
        <w:tc>
          <w:tcPr>
            <w:tcW w:w="850" w:type="dxa"/>
          </w:tcPr>
          <w:p w14:paraId="328612AC" w14:textId="77777777" w:rsidR="00473F7A" w:rsidRDefault="00473F7A" w:rsidP="0068613D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5C871EB5" w14:textId="77777777" w:rsidR="00473F7A" w:rsidRDefault="00473F7A" w:rsidP="0068613D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46B1F7DF" w14:textId="77777777" w:rsidR="00473F7A" w:rsidRDefault="00473F7A" w:rsidP="0068613D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F43D5" w14:paraId="3A11EE52" w14:textId="77777777" w:rsidTr="003F43D5">
        <w:trPr>
          <w:trHeight w:val="1041"/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051657CC" w14:textId="77777777" w:rsidR="003F43D5" w:rsidRDefault="003F43D5" w:rsidP="00600D8F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4532DB44" w14:textId="2AB5836A" w:rsidR="003F43D5" w:rsidRDefault="003F43D5" w:rsidP="00600D8F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Confirmar y Enviar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4B129559" w14:textId="77777777" w:rsidR="003F43D5" w:rsidRDefault="003F43D5" w:rsidP="00600D8F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  <w:vMerge w:val="restart"/>
          </w:tcPr>
          <w:p w14:paraId="22F8426A" w14:textId="77777777" w:rsidR="003F43D5" w:rsidRPr="00D87ADA" w:rsidRDefault="003F43D5" w:rsidP="00600D8F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9189023" w14:textId="540ABA9B" w:rsidR="003F43D5" w:rsidRDefault="003F43D5" w:rsidP="00600D8F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781108">
              <w:rPr>
                <w:color w:val="auto"/>
                <w:szCs w:val="18"/>
                <w:lang w:val="es-ES"/>
              </w:rPr>
              <w:t>Actualiza el Estado de la solicitud a “</w:t>
            </w:r>
            <w:r>
              <w:rPr>
                <w:color w:val="auto"/>
                <w:szCs w:val="18"/>
                <w:lang w:val="es-ES"/>
              </w:rPr>
              <w:t>Finalizada</w:t>
            </w:r>
            <w:r w:rsidRPr="00781108">
              <w:rPr>
                <w:color w:val="auto"/>
                <w:szCs w:val="18"/>
                <w:lang w:val="es-ES"/>
              </w:rPr>
              <w:t>”,</w:t>
            </w:r>
            <w:r>
              <w:rPr>
                <w:szCs w:val="18"/>
                <w:lang w:val="es-ES"/>
              </w:rPr>
              <w:t xml:space="preserve"> mostrando al usuario un mensaje de que se envió correctamente.</w:t>
            </w:r>
          </w:p>
        </w:tc>
        <w:tc>
          <w:tcPr>
            <w:tcW w:w="850" w:type="dxa"/>
            <w:vMerge w:val="restart"/>
          </w:tcPr>
          <w:p w14:paraId="2E5E47F6" w14:textId="77777777" w:rsidR="003F43D5" w:rsidRDefault="003F43D5" w:rsidP="00600D8F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  <w:vMerge w:val="restart"/>
          </w:tcPr>
          <w:p w14:paraId="71FB7983" w14:textId="77777777" w:rsidR="003F43D5" w:rsidRDefault="003F43D5" w:rsidP="00600D8F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  <w:vMerge w:val="restart"/>
          </w:tcPr>
          <w:p w14:paraId="57718BED" w14:textId="77777777" w:rsidR="003F43D5" w:rsidRDefault="003F43D5" w:rsidP="00600D8F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F43D5" w14:paraId="34400242" w14:textId="77777777" w:rsidTr="002E5079">
        <w:trPr>
          <w:trHeight w:val="537"/>
          <w:jc w:val="center"/>
        </w:trPr>
        <w:tc>
          <w:tcPr>
            <w:tcW w:w="562" w:type="dxa"/>
            <w:vMerge/>
            <w:shd w:val="clear" w:color="auto" w:fill="auto"/>
          </w:tcPr>
          <w:p w14:paraId="4531A89E" w14:textId="77777777" w:rsidR="003F43D5" w:rsidRDefault="003F43D5" w:rsidP="00600D8F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1D1E9443" w14:textId="77777777" w:rsidR="003F43D5" w:rsidRDefault="003F43D5" w:rsidP="00600D8F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392A802B" w14:textId="77777777" w:rsidR="003F43D5" w:rsidRDefault="003F43D5" w:rsidP="00600D8F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2E83C372" w14:textId="77777777" w:rsidR="003F43D5" w:rsidRPr="00D87ADA" w:rsidRDefault="003F43D5" w:rsidP="00600D8F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FEDAD61" w14:textId="171C42B4" w:rsidR="003F43D5" w:rsidRPr="00781108" w:rsidRDefault="003F43D5" w:rsidP="00600D8F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  <w:r>
              <w:rPr>
                <w:color w:val="auto"/>
                <w:szCs w:val="18"/>
                <w:lang w:val="es-ES"/>
              </w:rPr>
              <w:t xml:space="preserve">Invoca a </w:t>
            </w:r>
            <w:hyperlink w:anchor="_Regla_12" w:history="1">
              <w:r w:rsidRPr="008C2F42">
                <w:rPr>
                  <w:rStyle w:val="Hipervnculo"/>
                  <w:szCs w:val="18"/>
                  <w:lang w:val="es-ES"/>
                </w:rPr>
                <w:t>la Regla</w:t>
              </w:r>
              <w:r w:rsidR="00F31CE5" w:rsidRPr="008C2F42">
                <w:rPr>
                  <w:rStyle w:val="Hipervnculo"/>
                  <w:szCs w:val="18"/>
                  <w:lang w:val="es-ES"/>
                </w:rPr>
                <w:t xml:space="preserve"> 1</w:t>
              </w:r>
              <w:r w:rsidR="008C2F42" w:rsidRPr="008C2F42">
                <w:rPr>
                  <w:rStyle w:val="Hipervnculo"/>
                  <w:szCs w:val="18"/>
                  <w:lang w:val="es-ES"/>
                </w:rPr>
                <w:t>4</w:t>
              </w:r>
            </w:hyperlink>
            <w:r w:rsidR="002E5079">
              <w:rPr>
                <w:color w:val="auto"/>
                <w:szCs w:val="18"/>
                <w:lang w:val="es-ES"/>
              </w:rPr>
              <w:t xml:space="preserve"> y a la </w:t>
            </w:r>
            <w:hyperlink w:anchor="_Regla_15" w:history="1">
              <w:r w:rsidR="002E5079" w:rsidRPr="008C2F42">
                <w:rPr>
                  <w:rStyle w:val="Hipervnculo"/>
                  <w:szCs w:val="18"/>
                  <w:lang w:val="es-ES"/>
                </w:rPr>
                <w:t>Regla 1</w:t>
              </w:r>
              <w:r w:rsidR="008C2F42" w:rsidRPr="008C2F42">
                <w:rPr>
                  <w:rStyle w:val="Hipervnculo"/>
                  <w:szCs w:val="18"/>
                  <w:lang w:val="es-ES"/>
                </w:rPr>
                <w:t>5</w:t>
              </w:r>
            </w:hyperlink>
          </w:p>
        </w:tc>
        <w:tc>
          <w:tcPr>
            <w:tcW w:w="850" w:type="dxa"/>
            <w:vMerge/>
          </w:tcPr>
          <w:p w14:paraId="2C212839" w14:textId="77777777" w:rsidR="003F43D5" w:rsidRDefault="003F43D5" w:rsidP="00600D8F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0F10DF36" w14:textId="77777777" w:rsidR="003F43D5" w:rsidRDefault="003F43D5" w:rsidP="00600D8F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154FDF8E" w14:textId="77777777" w:rsidR="003F43D5" w:rsidRDefault="003F43D5" w:rsidP="00600D8F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</w:tbl>
    <w:p w14:paraId="3F6056CC" w14:textId="77777777" w:rsidR="00473F7A" w:rsidRPr="00473F7A" w:rsidRDefault="00473F7A" w:rsidP="00473F7A"/>
    <w:p w14:paraId="6976A46A" w14:textId="77777777" w:rsidR="00473F7A" w:rsidRPr="00473F7A" w:rsidRDefault="00473F7A" w:rsidP="00473F7A"/>
    <w:p w14:paraId="7E634F23" w14:textId="77777777" w:rsidR="003E10CE" w:rsidRPr="009120B0" w:rsidRDefault="003E10CE" w:rsidP="003E10CE">
      <w:pPr>
        <w:ind w:left="346"/>
        <w:jc w:val="left"/>
        <w:rPr>
          <w:i/>
          <w:lang w:val="es-ES"/>
        </w:rPr>
      </w:pPr>
    </w:p>
    <w:p w14:paraId="13A17F4E" w14:textId="77777777" w:rsidR="003E10CE" w:rsidRPr="003E10CE" w:rsidRDefault="003E10CE" w:rsidP="003E10CE">
      <w:pPr>
        <w:rPr>
          <w:lang w:val="es-ES"/>
        </w:rPr>
      </w:pPr>
    </w:p>
    <w:p w14:paraId="6438B707" w14:textId="083ACE90" w:rsidR="004F77A6" w:rsidRPr="003E10CE" w:rsidRDefault="004F77A6" w:rsidP="005871EB">
      <w:pPr>
        <w:tabs>
          <w:tab w:val="left" w:pos="1410"/>
        </w:tabs>
        <w:rPr>
          <w:sz w:val="2"/>
          <w:szCs w:val="2"/>
          <w:lang w:val="es-ES"/>
        </w:rPr>
      </w:pPr>
    </w:p>
    <w:p w14:paraId="53130D27" w14:textId="1A5E525B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2F8A3883" w14:textId="20F0D36C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51EB9732" w14:textId="3C649892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7A3DEC48" w14:textId="50BD0BED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7F7F6088" w14:textId="125552A9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6E50E83F" w14:textId="316AA96F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63F2D9BF" w14:textId="2D3F8162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785349E4" w14:textId="1DEA9B11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4C4B9AF0" w14:textId="12CF6846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39E01408" w14:textId="7DD734BD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440F2BD9" w14:textId="202769BA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230FD280" w14:textId="430A0166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71E477F3" w14:textId="575A2626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387662A3" w14:textId="64DAC2F7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377675FE" w14:textId="6F9FD908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6256058F" w14:textId="08EE3C0B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36822120" w14:textId="13D94487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1126B567" w14:textId="2ECD9F20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215E5596" w14:textId="16372F05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5E137DE6" w14:textId="181E3838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5A5F83D3" w14:textId="2C7B8323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1962B361" w14:textId="14AE796E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04751F45" w14:textId="298A15B9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31702968" w14:textId="26F03C90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695025C5" w14:textId="4D6942A8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5A2F0A89" w14:textId="424BF528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7708E38F" w14:textId="1EDE5329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52290D88" w14:textId="75E58827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01A53DD4" w14:textId="02E5D0C3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45866BE8" w14:textId="4651BF42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49233319" w14:textId="115CFA0A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36F105DC" w14:textId="2157E861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447A96D9" w14:textId="4F6AB9C6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4C65BBAB" w14:textId="4700BBC1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022FB69B" w14:textId="4C655C91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679D0037" w14:textId="035AB9CD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4A96B0FC" w14:textId="56EF4536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343F047B" w14:textId="71809357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6CA1541C" w14:textId="4D97A19E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4D2010AD" w14:textId="3713B863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0A957DFE" w14:textId="449189CB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1E601800" w14:textId="507440A0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16E00AFA" w14:textId="2F9A4E67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4DBE9DAF" w14:textId="7CFAEAB3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410AC5A5" w14:textId="192E24B3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1A42939D" w14:textId="2B4D07DA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4533035F" w14:textId="5DE3E6A2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0B13AA46" w14:textId="07F72FAA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30EC3033" w14:textId="66C292F4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518C8F4E" w14:textId="08551A40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43DCB502" w14:textId="5751B16C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74106E0C" w14:textId="0B760A1F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4A6EF8B7" w14:textId="359B344E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1E325A2C" w14:textId="5B5DE60B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3C4F201E" w14:textId="38BB4ED4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04CBFFA6" w14:textId="387D213D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3370E712" w14:textId="7521C8B2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2C1D3DCA" w14:textId="0FF5B534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60354283" w14:textId="46BEE103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23CAF9BF" w14:textId="198625F2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4A6A708F" w14:textId="730D3DC5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5E079AC3" w14:textId="0CE3CC0C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1A17B22B" w14:textId="0496C27F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26B03A69" w14:textId="011C8842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3EA3F184" w14:textId="33D2C4E2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37D7EC51" w14:textId="3CC37D32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32A6C9E2" w14:textId="5B083A05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65A6AA14" w14:textId="79F0D833" w:rsidR="004F77A6" w:rsidRDefault="004F77A6" w:rsidP="005871EB">
      <w:pPr>
        <w:tabs>
          <w:tab w:val="left" w:pos="1410"/>
        </w:tabs>
        <w:rPr>
          <w:sz w:val="2"/>
          <w:szCs w:val="2"/>
        </w:rPr>
      </w:pPr>
    </w:p>
    <w:p w14:paraId="2E3E85A9" w14:textId="231F23F4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7CB30E72" w14:textId="7AAC41EE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3D6A3502" w14:textId="434E2BE7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28F713FD" w14:textId="7A17DC4F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006BBD10" w14:textId="1C0EEF30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03FACABA" w14:textId="73F5F726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3E1760DE" w14:textId="7A898269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085D002B" w14:textId="1859022B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29B4F547" w14:textId="4E23F27F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541AC11C" w14:textId="420F8CD0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5B328723" w14:textId="0107CF94" w:rsidR="0011586F" w:rsidRDefault="0011586F" w:rsidP="0011586F">
      <w:pPr>
        <w:pStyle w:val="Ttulo1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lastRenderedPageBreak/>
        <w:t>Reglas de Negocio Nuevas</w:t>
      </w:r>
    </w:p>
    <w:p w14:paraId="6931F425" w14:textId="1BECA59E" w:rsidR="00335166" w:rsidRDefault="00335166" w:rsidP="00335166">
      <w:pPr>
        <w:pStyle w:val="Ttulo2"/>
      </w:pPr>
      <w:bookmarkStart w:id="13" w:name="_Regla_11"/>
      <w:bookmarkEnd w:id="13"/>
      <w:r>
        <w:t>Regla 1</w:t>
      </w:r>
      <w:r w:rsidR="008C2F42">
        <w:t>3</w:t>
      </w:r>
    </w:p>
    <w:p w14:paraId="74B54556" w14:textId="7CA133F6" w:rsidR="00335166" w:rsidRPr="00335166" w:rsidRDefault="00335166" w:rsidP="00335166">
      <w:pPr>
        <w:ind w:left="346"/>
        <w:rPr>
          <w:i/>
          <w:color w:val="FF0000"/>
        </w:rPr>
      </w:pPr>
      <w:r w:rsidRPr="00335166">
        <w:rPr>
          <w:i/>
          <w:color w:val="FF0000"/>
        </w:rPr>
        <w:t>Pendiente el texto de los términos y condiciones.</w:t>
      </w:r>
    </w:p>
    <w:p w14:paraId="3E0A1869" w14:textId="54E9770B" w:rsidR="00DE02F3" w:rsidRDefault="00DE02F3" w:rsidP="00DE02F3">
      <w:pPr>
        <w:pStyle w:val="Ttulo2"/>
      </w:pPr>
      <w:bookmarkStart w:id="14" w:name="_Regla_12"/>
      <w:bookmarkEnd w:id="14"/>
      <w:r>
        <w:t>Regla</w:t>
      </w:r>
      <w:r w:rsidR="00990072">
        <w:t xml:space="preserve"> 1</w:t>
      </w:r>
      <w:r w:rsidR="008C2F42">
        <w:t>4</w:t>
      </w:r>
    </w:p>
    <w:p w14:paraId="24574DE0" w14:textId="149BA495" w:rsidR="00DE02F3" w:rsidRDefault="00DE02F3" w:rsidP="00DE02F3">
      <w:pPr>
        <w:ind w:left="346"/>
      </w:pPr>
      <w:r>
        <w:t xml:space="preserve">El Sistema deberá guardar los datos de auditoria al momento de </w:t>
      </w:r>
      <w:r w:rsidR="00990072">
        <w:t>aceptar los términos y condiciones</w:t>
      </w:r>
      <w:r>
        <w:t>, deberá guardar:</w:t>
      </w:r>
    </w:p>
    <w:p w14:paraId="44533E60" w14:textId="77777777" w:rsidR="00DE02F3" w:rsidRDefault="00DE02F3" w:rsidP="00DE02F3">
      <w:pPr>
        <w:ind w:left="346"/>
      </w:pPr>
    </w:p>
    <w:p w14:paraId="5B6CF445" w14:textId="5F9762C4" w:rsidR="00DE02F3" w:rsidRDefault="00DE02F3" w:rsidP="00DE02F3">
      <w:pPr>
        <w:ind w:left="346"/>
      </w:pPr>
      <w:r>
        <w:t xml:space="preserve">Fecha de </w:t>
      </w:r>
      <w:r w:rsidR="00990072">
        <w:t>Aceptado</w:t>
      </w:r>
      <w:r>
        <w:t>: Fecha y Hora actual</w:t>
      </w:r>
    </w:p>
    <w:p w14:paraId="4DB4F403" w14:textId="3201E5C4" w:rsidR="002E5079" w:rsidRDefault="002E5079" w:rsidP="00DE02F3">
      <w:pPr>
        <w:ind w:left="346"/>
        <w:rPr>
          <w:lang w:val="es-ES"/>
        </w:rPr>
      </w:pPr>
    </w:p>
    <w:p w14:paraId="40D0CC08" w14:textId="7BC8C483" w:rsidR="002E5079" w:rsidRDefault="002E5079" w:rsidP="002E5079">
      <w:pPr>
        <w:pStyle w:val="Ttulo2"/>
      </w:pPr>
      <w:bookmarkStart w:id="15" w:name="_Regla_13"/>
      <w:bookmarkStart w:id="16" w:name="_Regla_15"/>
      <w:bookmarkEnd w:id="15"/>
      <w:bookmarkEnd w:id="16"/>
      <w:r>
        <w:t>Regla 1</w:t>
      </w:r>
      <w:r w:rsidR="008C2F42">
        <w:t>5</w:t>
      </w:r>
    </w:p>
    <w:p w14:paraId="6EC0CD82" w14:textId="69E90E02" w:rsidR="002E5079" w:rsidRPr="00D34C35" w:rsidRDefault="002E5079" w:rsidP="002E5079">
      <w:pPr>
        <w:ind w:left="346"/>
        <w:rPr>
          <w:color w:val="auto"/>
        </w:rPr>
      </w:pPr>
      <w:r w:rsidRPr="00D34C35">
        <w:rPr>
          <w:color w:val="auto"/>
        </w:rPr>
        <w:t>El Sistema deberá enviar un mail a la</w:t>
      </w:r>
      <w:r>
        <w:rPr>
          <w:color w:val="auto"/>
        </w:rPr>
        <w:t xml:space="preserve"> dirección</w:t>
      </w:r>
      <w:r w:rsidRPr="00D34C35">
        <w:rPr>
          <w:color w:val="auto"/>
        </w:rPr>
        <w:t xml:space="preserve"> d</w:t>
      </w:r>
      <w:r>
        <w:rPr>
          <w:color w:val="auto"/>
        </w:rPr>
        <w:t>e mail del usuario Ingresante, poniendo en copia a la dirección de mail</w:t>
      </w:r>
      <w:r w:rsidR="00100A50">
        <w:rPr>
          <w:color w:val="auto"/>
        </w:rPr>
        <w:t xml:space="preserve"> </w:t>
      </w:r>
      <w:r w:rsidR="00100A50" w:rsidRPr="00100A50">
        <w:rPr>
          <w:i/>
          <w:color w:val="FF0000"/>
        </w:rPr>
        <w:t>(mail a definir)</w:t>
      </w:r>
      <w:r>
        <w:rPr>
          <w:color w:val="auto"/>
        </w:rPr>
        <w:t xml:space="preserve"> perteneciente al área de Legajos y </w:t>
      </w:r>
      <w:r w:rsidR="00100A50">
        <w:rPr>
          <w:color w:val="auto"/>
        </w:rPr>
        <w:t xml:space="preserve">a la dirección de mail </w:t>
      </w:r>
      <w:hyperlink r:id="rId8" w:history="1">
        <w:r w:rsidR="00906CB4" w:rsidRPr="00256CC4">
          <w:rPr>
            <w:rStyle w:val="Hipervnculo"/>
          </w:rPr>
          <w:t>informatica@produccion.gob.ar</w:t>
        </w:r>
      </w:hyperlink>
      <w:r w:rsidR="00906CB4">
        <w:rPr>
          <w:color w:val="auto"/>
        </w:rPr>
        <w:t xml:space="preserve"> </w:t>
      </w:r>
      <w:bookmarkStart w:id="17" w:name="_GoBack"/>
      <w:bookmarkEnd w:id="17"/>
      <w:r w:rsidR="00100A50">
        <w:rPr>
          <w:color w:val="auto"/>
        </w:rPr>
        <w:t>perteneciente al</w:t>
      </w:r>
      <w:r>
        <w:rPr>
          <w:color w:val="auto"/>
        </w:rPr>
        <w:t xml:space="preserve"> área de </w:t>
      </w:r>
      <w:r w:rsidR="00100A50">
        <w:rPr>
          <w:color w:val="auto"/>
        </w:rPr>
        <w:t>Informática</w:t>
      </w:r>
      <w:r>
        <w:rPr>
          <w:color w:val="auto"/>
        </w:rPr>
        <w:t xml:space="preserve">. </w:t>
      </w:r>
    </w:p>
    <w:p w14:paraId="7598D422" w14:textId="77777777" w:rsidR="002E5079" w:rsidRPr="00790720" w:rsidRDefault="002E5079" w:rsidP="002E5079">
      <w:pPr>
        <w:ind w:left="346"/>
        <w:rPr>
          <w:color w:val="FF0000"/>
        </w:rPr>
      </w:pPr>
    </w:p>
    <w:p w14:paraId="3251CA3B" w14:textId="77777777" w:rsidR="002E5079" w:rsidRPr="00D34C35" w:rsidRDefault="002E5079" w:rsidP="002E5079">
      <w:pPr>
        <w:ind w:left="346"/>
        <w:rPr>
          <w:color w:val="auto"/>
        </w:rPr>
      </w:pPr>
      <w:r w:rsidRPr="00D34C35">
        <w:rPr>
          <w:color w:val="auto"/>
        </w:rPr>
        <w:t>El mail deberá contener los siguientes datos:</w:t>
      </w:r>
    </w:p>
    <w:p w14:paraId="06C80770" w14:textId="77777777" w:rsidR="002E5079" w:rsidRPr="00790720" w:rsidRDefault="002E5079" w:rsidP="002E5079">
      <w:pPr>
        <w:ind w:left="346"/>
        <w:rPr>
          <w:color w:val="FF0000"/>
        </w:rPr>
      </w:pPr>
    </w:p>
    <w:p w14:paraId="42D20A89" w14:textId="1247E495" w:rsidR="002E5079" w:rsidRPr="00D34C35" w:rsidRDefault="002E5079" w:rsidP="002E5079">
      <w:pPr>
        <w:ind w:left="346"/>
        <w:rPr>
          <w:color w:val="auto"/>
        </w:rPr>
      </w:pPr>
      <w:r w:rsidRPr="00D34C35">
        <w:rPr>
          <w:color w:val="auto"/>
        </w:rPr>
        <w:t xml:space="preserve">ASUNTO: </w:t>
      </w:r>
      <w:r w:rsidR="00811BA9">
        <w:rPr>
          <w:color w:val="auto"/>
        </w:rPr>
        <w:t>ACEPTACIÓN DE TERMINOS Y CONDICIONES</w:t>
      </w:r>
    </w:p>
    <w:p w14:paraId="0EEB021D" w14:textId="77777777" w:rsidR="002E5079" w:rsidRPr="00790720" w:rsidRDefault="002E5079" w:rsidP="002E5079">
      <w:pPr>
        <w:ind w:left="346"/>
        <w:rPr>
          <w:color w:val="FF0000"/>
        </w:rPr>
      </w:pPr>
    </w:p>
    <w:p w14:paraId="502A19E2" w14:textId="564961CE" w:rsidR="00811BA9" w:rsidRDefault="002E5079" w:rsidP="00811BA9">
      <w:pPr>
        <w:ind w:left="346"/>
        <w:rPr>
          <w:i/>
          <w:color w:val="auto"/>
        </w:rPr>
      </w:pPr>
      <w:r w:rsidRPr="00D34C35">
        <w:rPr>
          <w:color w:val="auto"/>
        </w:rPr>
        <w:t xml:space="preserve">CUERPO DEL MAIL: </w:t>
      </w:r>
      <w:r w:rsidR="00811BA9">
        <w:rPr>
          <w:color w:val="auto"/>
        </w:rPr>
        <w:t xml:space="preserve">“Estimado/a </w:t>
      </w:r>
      <w:r w:rsidR="00811BA9" w:rsidRPr="00D47D67">
        <w:rPr>
          <w:i/>
          <w:color w:val="auto"/>
        </w:rPr>
        <w:t>&lt;Nombre y Apellido del Ingresante&gt;</w:t>
      </w:r>
      <w:r w:rsidR="00811BA9">
        <w:rPr>
          <w:i/>
          <w:color w:val="auto"/>
        </w:rPr>
        <w:t>,</w:t>
      </w:r>
    </w:p>
    <w:p w14:paraId="583A10B9" w14:textId="46A070D5" w:rsidR="00811BA9" w:rsidRDefault="00811BA9" w:rsidP="00811BA9">
      <w:pPr>
        <w:ind w:left="346"/>
        <w:rPr>
          <w:color w:val="auto"/>
        </w:rPr>
      </w:pPr>
    </w:p>
    <w:p w14:paraId="14157D3D" w14:textId="0A73D510" w:rsidR="00811BA9" w:rsidRDefault="00811BA9" w:rsidP="00811BA9">
      <w:pPr>
        <w:ind w:left="346"/>
        <w:rPr>
          <w:color w:val="auto"/>
        </w:rPr>
      </w:pPr>
      <w:r>
        <w:rPr>
          <w:color w:val="auto"/>
        </w:rPr>
        <w:t xml:space="preserve">Hemos recibido </w:t>
      </w:r>
      <w:r w:rsidR="000A7BCF">
        <w:rPr>
          <w:color w:val="auto"/>
        </w:rPr>
        <w:t>s</w:t>
      </w:r>
      <w:r>
        <w:rPr>
          <w:color w:val="auto"/>
        </w:rPr>
        <w:t>u aceptación de los términos y condiciones de la contratación</w:t>
      </w:r>
      <w:r w:rsidR="00ED5ED3">
        <w:rPr>
          <w:color w:val="auto"/>
        </w:rPr>
        <w:t xml:space="preserve">. En este mail </w:t>
      </w:r>
      <w:r w:rsidR="000A7BCF">
        <w:rPr>
          <w:color w:val="auto"/>
        </w:rPr>
        <w:t>l</w:t>
      </w:r>
      <w:r w:rsidR="00ED5ED3">
        <w:rPr>
          <w:color w:val="auto"/>
        </w:rPr>
        <w:t>e adjuntamos un documento con el formulario de términos y condiciones.”</w:t>
      </w:r>
    </w:p>
    <w:p w14:paraId="063938BA" w14:textId="5C41EC52" w:rsidR="00ED5ED3" w:rsidRDefault="00ED5ED3" w:rsidP="00811BA9">
      <w:pPr>
        <w:ind w:left="346"/>
        <w:rPr>
          <w:color w:val="auto"/>
        </w:rPr>
      </w:pPr>
    </w:p>
    <w:p w14:paraId="6813DAD5" w14:textId="17178614" w:rsidR="00ED5ED3" w:rsidRPr="00D47D67" w:rsidRDefault="00ED5ED3" w:rsidP="00811BA9">
      <w:pPr>
        <w:ind w:left="346"/>
        <w:rPr>
          <w:color w:val="auto"/>
        </w:rPr>
      </w:pPr>
      <w:r>
        <w:rPr>
          <w:color w:val="auto"/>
        </w:rPr>
        <w:t>ARCHIVO ADJUNTO: “Formulario T&amp;C - &lt;</w:t>
      </w:r>
      <w:r w:rsidRPr="00ED5ED3">
        <w:rPr>
          <w:i/>
          <w:color w:val="auto"/>
        </w:rPr>
        <w:t xml:space="preserve">Número de </w:t>
      </w:r>
      <w:r>
        <w:rPr>
          <w:lang w:val="es-ES"/>
        </w:rPr>
        <w:t>CUIL/CUIT</w:t>
      </w:r>
      <w:r w:rsidRPr="00ED5ED3">
        <w:rPr>
          <w:i/>
          <w:color w:val="auto"/>
        </w:rPr>
        <w:t xml:space="preserve"> del Ingresante&gt;.</w:t>
      </w:r>
      <w:proofErr w:type="spellStart"/>
      <w:r>
        <w:rPr>
          <w:color w:val="auto"/>
        </w:rPr>
        <w:t>pdf</w:t>
      </w:r>
      <w:proofErr w:type="spellEnd"/>
      <w:r>
        <w:rPr>
          <w:color w:val="auto"/>
        </w:rPr>
        <w:t>”</w:t>
      </w:r>
    </w:p>
    <w:p w14:paraId="7A2FCBD0" w14:textId="77777777" w:rsidR="00811BA9" w:rsidRPr="00790720" w:rsidRDefault="00811BA9" w:rsidP="00811BA9">
      <w:pPr>
        <w:ind w:left="346"/>
        <w:rPr>
          <w:color w:val="FF0000"/>
        </w:rPr>
      </w:pPr>
    </w:p>
    <w:p w14:paraId="52571879" w14:textId="59594147" w:rsidR="002E5079" w:rsidRPr="002E5079" w:rsidRDefault="002E5079" w:rsidP="00811BA9">
      <w:pPr>
        <w:ind w:left="346"/>
        <w:rPr>
          <w:lang w:val="es-ES"/>
        </w:rPr>
      </w:pPr>
    </w:p>
    <w:p w14:paraId="0DD85F68" w14:textId="7370EBD5" w:rsidR="002E5079" w:rsidRPr="00781B89" w:rsidRDefault="00097BDE" w:rsidP="00DE02F3">
      <w:pPr>
        <w:ind w:left="346"/>
        <w:rPr>
          <w:lang w:val="es-ES"/>
        </w:rPr>
      </w:pPr>
      <w:r>
        <w:rPr>
          <w:lang w:val="es-ES"/>
        </w:rPr>
        <w:t xml:space="preserve">El archivo adjunto se genera según la </w:t>
      </w:r>
      <w:hyperlink w:anchor="_Regla_16" w:history="1">
        <w:r w:rsidRPr="008C2F42">
          <w:rPr>
            <w:rStyle w:val="Hipervnculo"/>
            <w:lang w:val="es-ES"/>
          </w:rPr>
          <w:t>Regla 1</w:t>
        </w:r>
        <w:r w:rsidR="008C2F42" w:rsidRPr="008C2F42">
          <w:rPr>
            <w:rStyle w:val="Hipervnculo"/>
            <w:lang w:val="es-ES"/>
          </w:rPr>
          <w:t>6</w:t>
        </w:r>
      </w:hyperlink>
      <w:r>
        <w:rPr>
          <w:lang w:val="es-ES"/>
        </w:rPr>
        <w:t>.</w:t>
      </w:r>
    </w:p>
    <w:p w14:paraId="33CF9814" w14:textId="03B6994B" w:rsidR="00DE02F3" w:rsidRDefault="00DE02F3" w:rsidP="00DE02F3">
      <w:pPr>
        <w:rPr>
          <w:lang w:val="es-ES"/>
        </w:rPr>
      </w:pPr>
    </w:p>
    <w:p w14:paraId="0F239469" w14:textId="63014287" w:rsidR="0021505B" w:rsidRDefault="0021505B" w:rsidP="00DE02F3">
      <w:pPr>
        <w:rPr>
          <w:lang w:val="es-ES"/>
        </w:rPr>
      </w:pPr>
    </w:p>
    <w:p w14:paraId="4C3FC7F5" w14:textId="1F4788A6" w:rsidR="0021505B" w:rsidRDefault="0021505B" w:rsidP="0021505B">
      <w:pPr>
        <w:pStyle w:val="Ttulo2"/>
      </w:pPr>
      <w:bookmarkStart w:id="18" w:name="_Regla_14"/>
      <w:bookmarkStart w:id="19" w:name="_Regla_16"/>
      <w:bookmarkEnd w:id="18"/>
      <w:bookmarkEnd w:id="19"/>
      <w:r>
        <w:t>Regla 1</w:t>
      </w:r>
      <w:r w:rsidR="008C2F42">
        <w:t>6</w:t>
      </w:r>
    </w:p>
    <w:p w14:paraId="426232B3" w14:textId="130B3006" w:rsidR="0021505B" w:rsidRDefault="003A3D54" w:rsidP="003A3D54">
      <w:pPr>
        <w:ind w:firstLine="346"/>
        <w:rPr>
          <w:color w:val="auto"/>
        </w:rPr>
      </w:pPr>
      <w:r w:rsidRPr="00D34C35">
        <w:rPr>
          <w:color w:val="auto"/>
        </w:rPr>
        <w:t>El Sistema deberá</w:t>
      </w:r>
      <w:r>
        <w:rPr>
          <w:color w:val="auto"/>
        </w:rPr>
        <w:t xml:space="preserve"> generar un archivo de formato PDF, que deberá contener los siguientes datos:</w:t>
      </w:r>
    </w:p>
    <w:p w14:paraId="2F3E065C" w14:textId="7986C964" w:rsidR="003A3D54" w:rsidRDefault="003A3D54" w:rsidP="003A3D54">
      <w:pPr>
        <w:ind w:firstLine="346"/>
        <w:rPr>
          <w:lang w:val="es-ES"/>
        </w:rPr>
      </w:pPr>
    </w:p>
    <w:p w14:paraId="42E8F697" w14:textId="33AF147B" w:rsidR="003A3D54" w:rsidRDefault="003A3D54" w:rsidP="003A3D54">
      <w:pPr>
        <w:pStyle w:val="Prrafodelista"/>
        <w:numPr>
          <w:ilvl w:val="0"/>
          <w:numId w:val="4"/>
        </w:numPr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</w:pPr>
      <w:r w:rsidRPr="003A3D54"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  <w:t>Datos Personales del Ingresante</w:t>
      </w:r>
    </w:p>
    <w:p w14:paraId="5EB173F2" w14:textId="5B7848D1" w:rsidR="003A3D54" w:rsidRDefault="003A3D54" w:rsidP="003A3D54">
      <w:pPr>
        <w:pStyle w:val="Prrafodelista"/>
        <w:numPr>
          <w:ilvl w:val="0"/>
          <w:numId w:val="4"/>
        </w:numPr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</w:pPr>
      <w:r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  <w:t>Ubicación</w:t>
      </w:r>
    </w:p>
    <w:p w14:paraId="3CBD8EEC" w14:textId="0F436C2E" w:rsidR="003A3D54" w:rsidRDefault="003A3D54" w:rsidP="003A3D54">
      <w:pPr>
        <w:pStyle w:val="Prrafodelista"/>
        <w:numPr>
          <w:ilvl w:val="0"/>
          <w:numId w:val="4"/>
        </w:numPr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</w:pPr>
      <w:r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  <w:t>Texto Términos y Condiciones</w:t>
      </w:r>
    </w:p>
    <w:p w14:paraId="7C770561" w14:textId="76DB6447" w:rsidR="00630832" w:rsidRDefault="00630832" w:rsidP="00BE136A">
      <w:pPr>
        <w:ind w:left="346"/>
        <w:rPr>
          <w:color w:val="auto"/>
        </w:rPr>
      </w:pPr>
      <w:r>
        <w:rPr>
          <w:color w:val="auto"/>
        </w:rPr>
        <w:t>El archivo deberá contener un encabezado con el logo del Ministerio.</w:t>
      </w:r>
    </w:p>
    <w:p w14:paraId="59A2E7A9" w14:textId="77777777" w:rsidR="00630832" w:rsidRDefault="00630832" w:rsidP="00BE136A">
      <w:pPr>
        <w:ind w:left="346"/>
        <w:rPr>
          <w:color w:val="auto"/>
        </w:rPr>
      </w:pPr>
    </w:p>
    <w:p w14:paraId="713956B6" w14:textId="0F52F468" w:rsidR="00BE136A" w:rsidRPr="00D47D67" w:rsidRDefault="00BE136A" w:rsidP="00BE136A">
      <w:pPr>
        <w:ind w:left="346"/>
        <w:rPr>
          <w:color w:val="auto"/>
        </w:rPr>
      </w:pPr>
      <w:r>
        <w:rPr>
          <w:color w:val="auto"/>
        </w:rPr>
        <w:t>El archivo se deberá nombrar con de la siguiente forma: “Formulario T&amp;C - &lt;</w:t>
      </w:r>
      <w:r w:rsidRPr="00ED5ED3">
        <w:rPr>
          <w:i/>
          <w:color w:val="auto"/>
        </w:rPr>
        <w:t xml:space="preserve">Número de </w:t>
      </w:r>
      <w:r>
        <w:rPr>
          <w:lang w:val="es-ES"/>
        </w:rPr>
        <w:t>CUIL/CUIT</w:t>
      </w:r>
      <w:r w:rsidRPr="00ED5ED3">
        <w:rPr>
          <w:i/>
          <w:color w:val="auto"/>
        </w:rPr>
        <w:t xml:space="preserve"> del Ingresante&gt;.</w:t>
      </w:r>
      <w:proofErr w:type="spellStart"/>
      <w:r>
        <w:rPr>
          <w:color w:val="auto"/>
        </w:rPr>
        <w:t>pdf</w:t>
      </w:r>
      <w:proofErr w:type="spellEnd"/>
      <w:r>
        <w:rPr>
          <w:color w:val="auto"/>
        </w:rPr>
        <w:t>”</w:t>
      </w:r>
    </w:p>
    <w:p w14:paraId="2899CD85" w14:textId="17A4FDC1" w:rsidR="00BE136A" w:rsidRPr="00BE136A" w:rsidRDefault="00BE136A" w:rsidP="00BE136A">
      <w:pPr>
        <w:ind w:firstLine="426"/>
        <w:rPr>
          <w:color w:val="auto"/>
        </w:rPr>
      </w:pPr>
    </w:p>
    <w:p w14:paraId="17BA6B57" w14:textId="049521BF" w:rsidR="005871EB" w:rsidRDefault="005871EB" w:rsidP="005871EB">
      <w:pPr>
        <w:tabs>
          <w:tab w:val="left" w:pos="1410"/>
        </w:tabs>
        <w:rPr>
          <w:sz w:val="2"/>
          <w:szCs w:val="2"/>
        </w:rPr>
      </w:pPr>
      <w:bookmarkStart w:id="20" w:name="_Regla_1"/>
      <w:bookmarkStart w:id="21" w:name="_Regla_4"/>
      <w:bookmarkEnd w:id="20"/>
      <w:bookmarkEnd w:id="21"/>
    </w:p>
    <w:p w14:paraId="683C4D17" w14:textId="0EA6D048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309111E7" w14:textId="24B5805F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20A7C6C" w14:textId="22DAD222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3FBC17A0" w14:textId="472299BF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sectPr w:rsidR="005871EB" w:rsidSect="00921F42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709" w:right="1080" w:bottom="1440" w:left="1080" w:header="720" w:footer="39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9B768" w14:textId="77777777" w:rsidR="005F56AB" w:rsidRDefault="005F56AB" w:rsidP="00623931">
      <w:r>
        <w:separator/>
      </w:r>
    </w:p>
  </w:endnote>
  <w:endnote w:type="continuationSeparator" w:id="0">
    <w:p w14:paraId="402BF939" w14:textId="77777777" w:rsidR="005F56AB" w:rsidRDefault="005F56AB" w:rsidP="0062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9995B" w14:textId="049B0231" w:rsidR="003A7A3B" w:rsidRDefault="003A7A3B" w:rsidP="00A6292C">
    <w:pPr>
      <w:pStyle w:val="Piedepgina"/>
      <w:jc w:val="center"/>
      <w:rPr>
        <w:rFonts w:asciiTheme="minorHAnsi" w:hAnsiTheme="minorHAnsi"/>
        <w:color w:val="2E74B5" w:themeColor="accent1" w:themeShade="BF"/>
        <w:sz w:val="16"/>
        <w:szCs w:val="18"/>
        <w:lang w:val="es-ES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FILENAME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335166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Historia de Usuario - 05 - Visualizar Formulario T&amp;C - Rol Ingresante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  <w:p w14:paraId="645CF4F9" w14:textId="7CB04A08" w:rsidR="003A7A3B" w:rsidRPr="00F64814" w:rsidRDefault="003A7A3B" w:rsidP="00A6292C">
    <w:pPr>
      <w:pStyle w:val="Piedepgina"/>
      <w:jc w:val="center"/>
      <w:rPr>
        <w:rFonts w:asciiTheme="minorHAnsi" w:hAnsiTheme="minorHAnsi"/>
        <w:color w:val="2E74B5" w:themeColor="accent1" w:themeShade="BF"/>
        <w:sz w:val="16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Hoja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PAGE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B93489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6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 de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NUMPAGES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B93489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6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60EFA" w14:textId="6E5259E2" w:rsidR="003A7A3B" w:rsidRDefault="003A7A3B" w:rsidP="004E3CBD">
    <w:pPr>
      <w:pStyle w:val="Piedepgina"/>
      <w:jc w:val="center"/>
      <w:rPr>
        <w:rFonts w:asciiTheme="minorHAnsi" w:hAnsiTheme="minorHAnsi"/>
        <w:color w:val="2E74B5" w:themeColor="accent1" w:themeShade="BF"/>
        <w:sz w:val="16"/>
        <w:szCs w:val="18"/>
        <w:lang w:val="es-ES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FILENAME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335166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Historia de Usuario - 05 - Visualizar Formulario T&amp;C - Rol Ingresante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  <w:p w14:paraId="14B96F94" w14:textId="18B45C38" w:rsidR="003A7A3B" w:rsidRPr="00F64814" w:rsidRDefault="003A7A3B" w:rsidP="004E3CBD">
    <w:pPr>
      <w:pStyle w:val="Piedepgina"/>
      <w:jc w:val="center"/>
      <w:rPr>
        <w:rFonts w:asciiTheme="minorHAnsi" w:hAnsiTheme="minorHAnsi"/>
        <w:color w:val="2E74B5" w:themeColor="accent1" w:themeShade="BF"/>
        <w:sz w:val="16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Hoja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PAGE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B93489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1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 de </w:t>
    </w:r>
    <w:fldSimple w:instr=" NUMPAGES   \* MERGEFORMAT ">
      <w:r w:rsidR="00B93489" w:rsidRPr="00B93489">
        <w:rPr>
          <w:rFonts w:asciiTheme="minorHAnsi" w:hAnsiTheme="minorHAnsi"/>
          <w:noProof/>
          <w:color w:val="2E74B5" w:themeColor="accent1" w:themeShade="BF"/>
          <w:sz w:val="16"/>
          <w:szCs w:val="18"/>
          <w:lang w:val="es-ES"/>
        </w:rPr>
        <w:t>6</w:t>
      </w:r>
    </w:fldSimple>
  </w:p>
  <w:p w14:paraId="06F4208C" w14:textId="77777777" w:rsidR="003A7A3B" w:rsidRDefault="003A7A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403EE" w14:textId="77777777" w:rsidR="005F56AB" w:rsidRDefault="005F56AB" w:rsidP="00623931">
      <w:r>
        <w:separator/>
      </w:r>
    </w:p>
  </w:footnote>
  <w:footnote w:type="continuationSeparator" w:id="0">
    <w:p w14:paraId="4885620D" w14:textId="77777777" w:rsidR="005F56AB" w:rsidRDefault="005F56AB" w:rsidP="00623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9C498" w14:textId="2AACC26C" w:rsidR="003A7A3B" w:rsidRDefault="003A7A3B">
    <w:pPr>
      <w:pStyle w:val="Encabezado"/>
      <w:pBdr>
        <w:bottom w:val="single" w:sz="6" w:space="1" w:color="auto"/>
      </w:pBdr>
      <w:rPr>
        <w:i/>
        <w:color w:val="2E74B5" w:themeColor="accent1" w:themeShade="BF"/>
      </w:rPr>
    </w:pPr>
    <w:r>
      <w:rPr>
        <w:i/>
        <w:color w:val="2E74B5" w:themeColor="accent1" w:themeShade="BF"/>
      </w:rPr>
      <w:t>Dirección General de Tecnologías Informáticas y Comunicaciones</w:t>
    </w:r>
  </w:p>
  <w:p w14:paraId="2167AF99" w14:textId="77777777" w:rsidR="003A7A3B" w:rsidRPr="00877885" w:rsidRDefault="003A7A3B">
    <w:pPr>
      <w:pStyle w:val="Encabezado"/>
      <w:pBdr>
        <w:bottom w:val="single" w:sz="6" w:space="1" w:color="auto"/>
      </w:pBdr>
      <w:rPr>
        <w:i/>
        <w:color w:val="2E74B5" w:themeColor="accent1" w:themeShade="BF"/>
        <w:sz w:val="16"/>
        <w:szCs w:val="16"/>
      </w:rPr>
    </w:pPr>
    <w:r w:rsidRPr="00877885">
      <w:rPr>
        <w:i/>
        <w:color w:val="2E74B5" w:themeColor="accent1" w:themeShade="BF"/>
        <w:sz w:val="16"/>
        <w:szCs w:val="16"/>
      </w:rPr>
      <w:t>Dirección de Desarrollo</w:t>
    </w:r>
    <w:r>
      <w:rPr>
        <w:i/>
        <w:color w:val="2E74B5" w:themeColor="accent1" w:themeShade="BF"/>
        <w:sz w:val="16"/>
        <w:szCs w:val="16"/>
      </w:rPr>
      <w:t xml:space="preserve"> de Sistemas</w:t>
    </w:r>
  </w:p>
  <w:p w14:paraId="21C832C9" w14:textId="77777777" w:rsidR="003A7A3B" w:rsidRPr="00F67963" w:rsidRDefault="003A7A3B">
    <w:pPr>
      <w:pStyle w:val="Encabezado"/>
      <w:rPr>
        <w:i/>
        <w:color w:val="595959" w:themeColor="text1" w:themeTint="A6"/>
      </w:rPr>
    </w:pPr>
  </w:p>
  <w:p w14:paraId="18511753" w14:textId="77777777" w:rsidR="003A7A3B" w:rsidRPr="00885AF5" w:rsidRDefault="003A7A3B" w:rsidP="00885AF5">
    <w:pPr>
      <w:rPr>
        <w:rStyle w:val="Hipervnculovisitado"/>
        <w:rFonts w:asciiTheme="minorHAnsi" w:hAnsiTheme="minorHAnsi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CBEA9" w14:textId="77777777" w:rsidR="003A7A3B" w:rsidRDefault="003A7A3B" w:rsidP="00E622EC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13BCF"/>
    <w:multiLevelType w:val="hybridMultilevel"/>
    <w:tmpl w:val="4BA8E684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6E810EBC"/>
    <w:multiLevelType w:val="hybridMultilevel"/>
    <w:tmpl w:val="0D0AB0AE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 w15:restartNumberingAfterBreak="0">
    <w:nsid w:val="7E474D3A"/>
    <w:multiLevelType w:val="hybridMultilevel"/>
    <w:tmpl w:val="BB88E178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7E4E3E41"/>
    <w:multiLevelType w:val="multilevel"/>
    <w:tmpl w:val="1904073A"/>
    <w:lvl w:ilvl="0">
      <w:start w:val="1"/>
      <w:numFmt w:val="decimal"/>
      <w:pStyle w:val="Ttulo1"/>
      <w:lvlText w:val="%1."/>
      <w:lvlJc w:val="left"/>
      <w:pPr>
        <w:tabs>
          <w:tab w:val="num" w:pos="346"/>
        </w:tabs>
        <w:ind w:left="346" w:hanging="346"/>
      </w:pPr>
      <w:rPr>
        <w:rFonts w:hint="default"/>
      </w:rPr>
    </w:lvl>
    <w:lvl w:ilvl="1">
      <w:start w:val="1"/>
      <w:numFmt w:val="decimal"/>
      <w:pStyle w:val="Ttulo2"/>
      <w:lvlText w:val="%1.%2. "/>
      <w:lvlJc w:val="left"/>
      <w:pPr>
        <w:tabs>
          <w:tab w:val="num" w:pos="1066"/>
        </w:tabs>
        <w:ind w:left="778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426"/>
        </w:tabs>
        <w:ind w:left="1210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073"/>
        </w:tabs>
        <w:ind w:left="16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66"/>
        </w:tabs>
        <w:ind w:left="22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6"/>
        </w:tabs>
        <w:ind w:left="27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6"/>
        </w:tabs>
        <w:ind w:left="32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6"/>
        </w:tabs>
        <w:ind w:left="37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6"/>
        </w:tabs>
        <w:ind w:left="4306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AR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94E"/>
    <w:rsid w:val="00000479"/>
    <w:rsid w:val="0000753E"/>
    <w:rsid w:val="0001104C"/>
    <w:rsid w:val="00016EF5"/>
    <w:rsid w:val="0003074A"/>
    <w:rsid w:val="00031E62"/>
    <w:rsid w:val="000323F4"/>
    <w:rsid w:val="00033175"/>
    <w:rsid w:val="000332BA"/>
    <w:rsid w:val="000346DC"/>
    <w:rsid w:val="0003497F"/>
    <w:rsid w:val="00044842"/>
    <w:rsid w:val="000527AC"/>
    <w:rsid w:val="00052D7C"/>
    <w:rsid w:val="0005685B"/>
    <w:rsid w:val="000604E6"/>
    <w:rsid w:val="00062D48"/>
    <w:rsid w:val="0006542D"/>
    <w:rsid w:val="00071950"/>
    <w:rsid w:val="0007462D"/>
    <w:rsid w:val="0007587E"/>
    <w:rsid w:val="00077205"/>
    <w:rsid w:val="0007780C"/>
    <w:rsid w:val="00080659"/>
    <w:rsid w:val="00080A3D"/>
    <w:rsid w:val="00081ACB"/>
    <w:rsid w:val="000837A8"/>
    <w:rsid w:val="00086A9C"/>
    <w:rsid w:val="0009082D"/>
    <w:rsid w:val="000923CA"/>
    <w:rsid w:val="00093006"/>
    <w:rsid w:val="000936B6"/>
    <w:rsid w:val="00094997"/>
    <w:rsid w:val="00096DC7"/>
    <w:rsid w:val="00097BDE"/>
    <w:rsid w:val="000A7BCF"/>
    <w:rsid w:val="000B1022"/>
    <w:rsid w:val="000B1BEA"/>
    <w:rsid w:val="000B1D51"/>
    <w:rsid w:val="000C0068"/>
    <w:rsid w:val="000C19A7"/>
    <w:rsid w:val="000C1E88"/>
    <w:rsid w:val="000C34A9"/>
    <w:rsid w:val="000C57A6"/>
    <w:rsid w:val="000C6BB5"/>
    <w:rsid w:val="000D2C3F"/>
    <w:rsid w:val="000D44EC"/>
    <w:rsid w:val="000D66C0"/>
    <w:rsid w:val="000D6E81"/>
    <w:rsid w:val="000D7366"/>
    <w:rsid w:val="000E0291"/>
    <w:rsid w:val="000E27F1"/>
    <w:rsid w:val="000F0F27"/>
    <w:rsid w:val="000F52A9"/>
    <w:rsid w:val="000F7875"/>
    <w:rsid w:val="00100A50"/>
    <w:rsid w:val="001030AE"/>
    <w:rsid w:val="001031F2"/>
    <w:rsid w:val="00104DA5"/>
    <w:rsid w:val="0010522E"/>
    <w:rsid w:val="00105320"/>
    <w:rsid w:val="001069CE"/>
    <w:rsid w:val="00111827"/>
    <w:rsid w:val="0011416F"/>
    <w:rsid w:val="00114C28"/>
    <w:rsid w:val="001152E7"/>
    <w:rsid w:val="0011586F"/>
    <w:rsid w:val="00115ABC"/>
    <w:rsid w:val="00120043"/>
    <w:rsid w:val="00120E15"/>
    <w:rsid w:val="00120EB2"/>
    <w:rsid w:val="00131B69"/>
    <w:rsid w:val="001337F3"/>
    <w:rsid w:val="001352CA"/>
    <w:rsid w:val="00153BA5"/>
    <w:rsid w:val="0015554A"/>
    <w:rsid w:val="00157451"/>
    <w:rsid w:val="00157629"/>
    <w:rsid w:val="001609B9"/>
    <w:rsid w:val="001622DE"/>
    <w:rsid w:val="00163363"/>
    <w:rsid w:val="0016392F"/>
    <w:rsid w:val="00166527"/>
    <w:rsid w:val="00171881"/>
    <w:rsid w:val="00173397"/>
    <w:rsid w:val="00175837"/>
    <w:rsid w:val="00176AC6"/>
    <w:rsid w:val="00181412"/>
    <w:rsid w:val="001945ED"/>
    <w:rsid w:val="001A191F"/>
    <w:rsid w:val="001B0524"/>
    <w:rsid w:val="001B34A1"/>
    <w:rsid w:val="001B604F"/>
    <w:rsid w:val="001B685F"/>
    <w:rsid w:val="001C380A"/>
    <w:rsid w:val="001C50B4"/>
    <w:rsid w:val="001C5696"/>
    <w:rsid w:val="001D59DE"/>
    <w:rsid w:val="001D6C20"/>
    <w:rsid w:val="001E29AF"/>
    <w:rsid w:val="001F1C2F"/>
    <w:rsid w:val="001F353C"/>
    <w:rsid w:val="001F73BC"/>
    <w:rsid w:val="002027F9"/>
    <w:rsid w:val="00203EEE"/>
    <w:rsid w:val="00206FCC"/>
    <w:rsid w:val="00207826"/>
    <w:rsid w:val="00210AEE"/>
    <w:rsid w:val="002140D5"/>
    <w:rsid w:val="00214ADF"/>
    <w:rsid w:val="0021505B"/>
    <w:rsid w:val="00216EBB"/>
    <w:rsid w:val="00217794"/>
    <w:rsid w:val="00224291"/>
    <w:rsid w:val="00233D8C"/>
    <w:rsid w:val="002348FB"/>
    <w:rsid w:val="002356C6"/>
    <w:rsid w:val="0024075B"/>
    <w:rsid w:val="002422D1"/>
    <w:rsid w:val="002425B2"/>
    <w:rsid w:val="002455D4"/>
    <w:rsid w:val="00251AB2"/>
    <w:rsid w:val="00252E4E"/>
    <w:rsid w:val="00252FE1"/>
    <w:rsid w:val="00253CE2"/>
    <w:rsid w:val="002563E9"/>
    <w:rsid w:val="002571C5"/>
    <w:rsid w:val="002636BA"/>
    <w:rsid w:val="0026496A"/>
    <w:rsid w:val="00272124"/>
    <w:rsid w:val="0028516C"/>
    <w:rsid w:val="00285F15"/>
    <w:rsid w:val="002874EA"/>
    <w:rsid w:val="00292D6D"/>
    <w:rsid w:val="00295591"/>
    <w:rsid w:val="0029763D"/>
    <w:rsid w:val="002A0CFB"/>
    <w:rsid w:val="002A33EF"/>
    <w:rsid w:val="002A401B"/>
    <w:rsid w:val="002A54A3"/>
    <w:rsid w:val="002A6E1E"/>
    <w:rsid w:val="002B1E10"/>
    <w:rsid w:val="002B254D"/>
    <w:rsid w:val="002B3AC0"/>
    <w:rsid w:val="002B75C0"/>
    <w:rsid w:val="002C050A"/>
    <w:rsid w:val="002C3B65"/>
    <w:rsid w:val="002D0B4A"/>
    <w:rsid w:val="002D1025"/>
    <w:rsid w:val="002D7149"/>
    <w:rsid w:val="002D7C59"/>
    <w:rsid w:val="002E5079"/>
    <w:rsid w:val="002E5105"/>
    <w:rsid w:val="002E5140"/>
    <w:rsid w:val="002F5EA6"/>
    <w:rsid w:val="00300122"/>
    <w:rsid w:val="00300EC6"/>
    <w:rsid w:val="00305ABE"/>
    <w:rsid w:val="0031067D"/>
    <w:rsid w:val="00311FEC"/>
    <w:rsid w:val="00313239"/>
    <w:rsid w:val="0031436A"/>
    <w:rsid w:val="003165CB"/>
    <w:rsid w:val="003204E3"/>
    <w:rsid w:val="003212A7"/>
    <w:rsid w:val="0032150F"/>
    <w:rsid w:val="00323F53"/>
    <w:rsid w:val="00327F0B"/>
    <w:rsid w:val="00331CDB"/>
    <w:rsid w:val="003332EB"/>
    <w:rsid w:val="00335166"/>
    <w:rsid w:val="003403B2"/>
    <w:rsid w:val="003419A1"/>
    <w:rsid w:val="00342067"/>
    <w:rsid w:val="003461B7"/>
    <w:rsid w:val="00347631"/>
    <w:rsid w:val="00352515"/>
    <w:rsid w:val="003535E3"/>
    <w:rsid w:val="00353BBF"/>
    <w:rsid w:val="00354A8A"/>
    <w:rsid w:val="00355688"/>
    <w:rsid w:val="0035738C"/>
    <w:rsid w:val="0036656B"/>
    <w:rsid w:val="0037034D"/>
    <w:rsid w:val="0037241B"/>
    <w:rsid w:val="00380797"/>
    <w:rsid w:val="00386021"/>
    <w:rsid w:val="00386375"/>
    <w:rsid w:val="003915E9"/>
    <w:rsid w:val="0039291C"/>
    <w:rsid w:val="00392BCE"/>
    <w:rsid w:val="003A218D"/>
    <w:rsid w:val="003A3D54"/>
    <w:rsid w:val="003A7A3B"/>
    <w:rsid w:val="003B0CDF"/>
    <w:rsid w:val="003C0120"/>
    <w:rsid w:val="003C1054"/>
    <w:rsid w:val="003C311E"/>
    <w:rsid w:val="003C73E5"/>
    <w:rsid w:val="003D11CB"/>
    <w:rsid w:val="003D4527"/>
    <w:rsid w:val="003D61C2"/>
    <w:rsid w:val="003D7C24"/>
    <w:rsid w:val="003D7E6A"/>
    <w:rsid w:val="003E10CE"/>
    <w:rsid w:val="003E2199"/>
    <w:rsid w:val="003F43D5"/>
    <w:rsid w:val="003F4FA6"/>
    <w:rsid w:val="004000A8"/>
    <w:rsid w:val="0040232A"/>
    <w:rsid w:val="0040344D"/>
    <w:rsid w:val="0040776D"/>
    <w:rsid w:val="004111E0"/>
    <w:rsid w:val="00413FE0"/>
    <w:rsid w:val="00417869"/>
    <w:rsid w:val="00422463"/>
    <w:rsid w:val="00424BEF"/>
    <w:rsid w:val="004341B9"/>
    <w:rsid w:val="0044005B"/>
    <w:rsid w:val="004403EF"/>
    <w:rsid w:val="0044191A"/>
    <w:rsid w:val="0044358F"/>
    <w:rsid w:val="004467A4"/>
    <w:rsid w:val="004474E0"/>
    <w:rsid w:val="00450F52"/>
    <w:rsid w:val="00451E59"/>
    <w:rsid w:val="00453891"/>
    <w:rsid w:val="00454952"/>
    <w:rsid w:val="00457C30"/>
    <w:rsid w:val="00462008"/>
    <w:rsid w:val="00462E0C"/>
    <w:rsid w:val="0046430B"/>
    <w:rsid w:val="00465061"/>
    <w:rsid w:val="0046625A"/>
    <w:rsid w:val="004663D9"/>
    <w:rsid w:val="00466E07"/>
    <w:rsid w:val="00473F7A"/>
    <w:rsid w:val="00474997"/>
    <w:rsid w:val="00482CDF"/>
    <w:rsid w:val="00484E4A"/>
    <w:rsid w:val="00485F26"/>
    <w:rsid w:val="00487046"/>
    <w:rsid w:val="004903F5"/>
    <w:rsid w:val="00494072"/>
    <w:rsid w:val="00497FAF"/>
    <w:rsid w:val="004A076E"/>
    <w:rsid w:val="004A1109"/>
    <w:rsid w:val="004A1702"/>
    <w:rsid w:val="004A1742"/>
    <w:rsid w:val="004A536F"/>
    <w:rsid w:val="004A577F"/>
    <w:rsid w:val="004A6478"/>
    <w:rsid w:val="004A74BF"/>
    <w:rsid w:val="004B0B93"/>
    <w:rsid w:val="004B4217"/>
    <w:rsid w:val="004B5A42"/>
    <w:rsid w:val="004B7C1E"/>
    <w:rsid w:val="004C18BD"/>
    <w:rsid w:val="004C2A95"/>
    <w:rsid w:val="004C5CEA"/>
    <w:rsid w:val="004C6582"/>
    <w:rsid w:val="004D2076"/>
    <w:rsid w:val="004D55B4"/>
    <w:rsid w:val="004D6016"/>
    <w:rsid w:val="004E14D5"/>
    <w:rsid w:val="004E1FA5"/>
    <w:rsid w:val="004E3CBD"/>
    <w:rsid w:val="004E49CF"/>
    <w:rsid w:val="004E545D"/>
    <w:rsid w:val="004F0DFF"/>
    <w:rsid w:val="004F14C1"/>
    <w:rsid w:val="004F1F93"/>
    <w:rsid w:val="004F653D"/>
    <w:rsid w:val="004F77A6"/>
    <w:rsid w:val="0050281D"/>
    <w:rsid w:val="005061B6"/>
    <w:rsid w:val="005108EE"/>
    <w:rsid w:val="00515770"/>
    <w:rsid w:val="00515DAA"/>
    <w:rsid w:val="0051676A"/>
    <w:rsid w:val="00523F73"/>
    <w:rsid w:val="00540713"/>
    <w:rsid w:val="00542FBF"/>
    <w:rsid w:val="00543953"/>
    <w:rsid w:val="00546B40"/>
    <w:rsid w:val="00552F36"/>
    <w:rsid w:val="00553BFF"/>
    <w:rsid w:val="00555DA7"/>
    <w:rsid w:val="00563CD4"/>
    <w:rsid w:val="00575B17"/>
    <w:rsid w:val="00575E4F"/>
    <w:rsid w:val="005778C5"/>
    <w:rsid w:val="00580BBB"/>
    <w:rsid w:val="0058476F"/>
    <w:rsid w:val="005871EB"/>
    <w:rsid w:val="005918DE"/>
    <w:rsid w:val="00593E9B"/>
    <w:rsid w:val="00595464"/>
    <w:rsid w:val="00595D70"/>
    <w:rsid w:val="00596B27"/>
    <w:rsid w:val="00596CF3"/>
    <w:rsid w:val="00597ABE"/>
    <w:rsid w:val="00597B5F"/>
    <w:rsid w:val="005A2FDD"/>
    <w:rsid w:val="005A4A12"/>
    <w:rsid w:val="005A73C2"/>
    <w:rsid w:val="005B0B9C"/>
    <w:rsid w:val="005B0CA8"/>
    <w:rsid w:val="005B13E1"/>
    <w:rsid w:val="005B7BE4"/>
    <w:rsid w:val="005C14C5"/>
    <w:rsid w:val="005C6499"/>
    <w:rsid w:val="005D4CD2"/>
    <w:rsid w:val="005D4E51"/>
    <w:rsid w:val="005D7B50"/>
    <w:rsid w:val="005E0BB6"/>
    <w:rsid w:val="005E0E77"/>
    <w:rsid w:val="005E1AA3"/>
    <w:rsid w:val="005E2AE0"/>
    <w:rsid w:val="005E333E"/>
    <w:rsid w:val="005E3747"/>
    <w:rsid w:val="005E626B"/>
    <w:rsid w:val="005E680E"/>
    <w:rsid w:val="005E6B47"/>
    <w:rsid w:val="005F56AB"/>
    <w:rsid w:val="005F77AF"/>
    <w:rsid w:val="00600D8F"/>
    <w:rsid w:val="00600DD7"/>
    <w:rsid w:val="00601249"/>
    <w:rsid w:val="006073C4"/>
    <w:rsid w:val="006101E5"/>
    <w:rsid w:val="00616897"/>
    <w:rsid w:val="00623931"/>
    <w:rsid w:val="00625E9D"/>
    <w:rsid w:val="006260C7"/>
    <w:rsid w:val="0062698B"/>
    <w:rsid w:val="006302D5"/>
    <w:rsid w:val="00630832"/>
    <w:rsid w:val="006326AD"/>
    <w:rsid w:val="00634EB1"/>
    <w:rsid w:val="0063528A"/>
    <w:rsid w:val="00636267"/>
    <w:rsid w:val="0063652E"/>
    <w:rsid w:val="006464C5"/>
    <w:rsid w:val="00647D17"/>
    <w:rsid w:val="00651A65"/>
    <w:rsid w:val="00655383"/>
    <w:rsid w:val="00660624"/>
    <w:rsid w:val="006606EF"/>
    <w:rsid w:val="00661DF6"/>
    <w:rsid w:val="00662755"/>
    <w:rsid w:val="00662962"/>
    <w:rsid w:val="00663E65"/>
    <w:rsid w:val="00671117"/>
    <w:rsid w:val="006839E7"/>
    <w:rsid w:val="00687403"/>
    <w:rsid w:val="006938AC"/>
    <w:rsid w:val="00697E79"/>
    <w:rsid w:val="006A7FAF"/>
    <w:rsid w:val="006B6D12"/>
    <w:rsid w:val="006B6F23"/>
    <w:rsid w:val="006C14EC"/>
    <w:rsid w:val="006C23CB"/>
    <w:rsid w:val="006C2BE8"/>
    <w:rsid w:val="006C49C2"/>
    <w:rsid w:val="006C5A42"/>
    <w:rsid w:val="006D0406"/>
    <w:rsid w:val="006D6D49"/>
    <w:rsid w:val="006E0262"/>
    <w:rsid w:val="006E3E73"/>
    <w:rsid w:val="006E4F9A"/>
    <w:rsid w:val="006E5B6D"/>
    <w:rsid w:val="006E5C3A"/>
    <w:rsid w:val="006E6BD4"/>
    <w:rsid w:val="006F16B4"/>
    <w:rsid w:val="006F2DC3"/>
    <w:rsid w:val="006F3270"/>
    <w:rsid w:val="007012EF"/>
    <w:rsid w:val="00702B8D"/>
    <w:rsid w:val="00704C1E"/>
    <w:rsid w:val="007139D5"/>
    <w:rsid w:val="00715729"/>
    <w:rsid w:val="00715A2B"/>
    <w:rsid w:val="00717BF4"/>
    <w:rsid w:val="0072143C"/>
    <w:rsid w:val="00723EA9"/>
    <w:rsid w:val="00724C18"/>
    <w:rsid w:val="00727D3C"/>
    <w:rsid w:val="00732F48"/>
    <w:rsid w:val="00733FE2"/>
    <w:rsid w:val="00735059"/>
    <w:rsid w:val="00743EA8"/>
    <w:rsid w:val="00753E63"/>
    <w:rsid w:val="00761F83"/>
    <w:rsid w:val="00764E3E"/>
    <w:rsid w:val="0077089B"/>
    <w:rsid w:val="00770992"/>
    <w:rsid w:val="00774BF0"/>
    <w:rsid w:val="007806AD"/>
    <w:rsid w:val="00781B89"/>
    <w:rsid w:val="00783386"/>
    <w:rsid w:val="007869D6"/>
    <w:rsid w:val="00787157"/>
    <w:rsid w:val="00790720"/>
    <w:rsid w:val="00790ACB"/>
    <w:rsid w:val="00791981"/>
    <w:rsid w:val="00793704"/>
    <w:rsid w:val="007A1D5B"/>
    <w:rsid w:val="007A3C5C"/>
    <w:rsid w:val="007A52F7"/>
    <w:rsid w:val="007B2CD6"/>
    <w:rsid w:val="007B54C8"/>
    <w:rsid w:val="007C065A"/>
    <w:rsid w:val="007C0970"/>
    <w:rsid w:val="007C1D13"/>
    <w:rsid w:val="007C7019"/>
    <w:rsid w:val="007D260C"/>
    <w:rsid w:val="007D3B71"/>
    <w:rsid w:val="007D6116"/>
    <w:rsid w:val="007D6760"/>
    <w:rsid w:val="007E0753"/>
    <w:rsid w:val="007E2209"/>
    <w:rsid w:val="007E3299"/>
    <w:rsid w:val="007E449C"/>
    <w:rsid w:val="007E4873"/>
    <w:rsid w:val="007E7D4C"/>
    <w:rsid w:val="007F5DA7"/>
    <w:rsid w:val="00801239"/>
    <w:rsid w:val="008030B5"/>
    <w:rsid w:val="008030EF"/>
    <w:rsid w:val="0080614D"/>
    <w:rsid w:val="0080744A"/>
    <w:rsid w:val="00811BA9"/>
    <w:rsid w:val="008178AE"/>
    <w:rsid w:val="008227D3"/>
    <w:rsid w:val="00823B7A"/>
    <w:rsid w:val="00823D08"/>
    <w:rsid w:val="00834EB3"/>
    <w:rsid w:val="008462A5"/>
    <w:rsid w:val="00850332"/>
    <w:rsid w:val="0085254E"/>
    <w:rsid w:val="00853C10"/>
    <w:rsid w:val="00860B91"/>
    <w:rsid w:val="00860F87"/>
    <w:rsid w:val="008610AE"/>
    <w:rsid w:val="00862962"/>
    <w:rsid w:val="0086472B"/>
    <w:rsid w:val="00867631"/>
    <w:rsid w:val="00870343"/>
    <w:rsid w:val="0087222D"/>
    <w:rsid w:val="0087776E"/>
    <w:rsid w:val="00877885"/>
    <w:rsid w:val="008829D3"/>
    <w:rsid w:val="00884258"/>
    <w:rsid w:val="00885AF5"/>
    <w:rsid w:val="008860AA"/>
    <w:rsid w:val="00895D6C"/>
    <w:rsid w:val="00895DCA"/>
    <w:rsid w:val="008A0ED2"/>
    <w:rsid w:val="008A15AD"/>
    <w:rsid w:val="008A68F8"/>
    <w:rsid w:val="008A7DB3"/>
    <w:rsid w:val="008B0F27"/>
    <w:rsid w:val="008B226D"/>
    <w:rsid w:val="008B39AD"/>
    <w:rsid w:val="008B66FC"/>
    <w:rsid w:val="008C00FC"/>
    <w:rsid w:val="008C245F"/>
    <w:rsid w:val="008C2F42"/>
    <w:rsid w:val="008C2F8C"/>
    <w:rsid w:val="008C47CB"/>
    <w:rsid w:val="008C562F"/>
    <w:rsid w:val="008C5837"/>
    <w:rsid w:val="008C5EC6"/>
    <w:rsid w:val="008D426D"/>
    <w:rsid w:val="008D4767"/>
    <w:rsid w:val="008E227A"/>
    <w:rsid w:val="008E2CF8"/>
    <w:rsid w:val="008E6E52"/>
    <w:rsid w:val="008F3020"/>
    <w:rsid w:val="008F4C39"/>
    <w:rsid w:val="00900FDF"/>
    <w:rsid w:val="00902429"/>
    <w:rsid w:val="00906CB4"/>
    <w:rsid w:val="00907318"/>
    <w:rsid w:val="0090788E"/>
    <w:rsid w:val="00911333"/>
    <w:rsid w:val="009120B0"/>
    <w:rsid w:val="00913702"/>
    <w:rsid w:val="0091687B"/>
    <w:rsid w:val="00921D89"/>
    <w:rsid w:val="00921F42"/>
    <w:rsid w:val="009224FF"/>
    <w:rsid w:val="00922F40"/>
    <w:rsid w:val="0092704E"/>
    <w:rsid w:val="00930B33"/>
    <w:rsid w:val="00932F18"/>
    <w:rsid w:val="00941797"/>
    <w:rsid w:val="009458E9"/>
    <w:rsid w:val="00947A8A"/>
    <w:rsid w:val="0095034B"/>
    <w:rsid w:val="00951185"/>
    <w:rsid w:val="0097627F"/>
    <w:rsid w:val="00976F54"/>
    <w:rsid w:val="00985877"/>
    <w:rsid w:val="00985CC2"/>
    <w:rsid w:val="00985FE4"/>
    <w:rsid w:val="00990072"/>
    <w:rsid w:val="009969A8"/>
    <w:rsid w:val="00997619"/>
    <w:rsid w:val="009A00CC"/>
    <w:rsid w:val="009A0115"/>
    <w:rsid w:val="009A21D7"/>
    <w:rsid w:val="009A6949"/>
    <w:rsid w:val="009B1452"/>
    <w:rsid w:val="009B1CEC"/>
    <w:rsid w:val="009B1F3C"/>
    <w:rsid w:val="009B398C"/>
    <w:rsid w:val="009C4D67"/>
    <w:rsid w:val="009C7009"/>
    <w:rsid w:val="009D2A8F"/>
    <w:rsid w:val="009D7B5F"/>
    <w:rsid w:val="009D7E52"/>
    <w:rsid w:val="009E103E"/>
    <w:rsid w:val="009E19E0"/>
    <w:rsid w:val="009E3E53"/>
    <w:rsid w:val="009E63CD"/>
    <w:rsid w:val="009E7149"/>
    <w:rsid w:val="009F2A64"/>
    <w:rsid w:val="009F6AEB"/>
    <w:rsid w:val="009F6EA1"/>
    <w:rsid w:val="00A03C19"/>
    <w:rsid w:val="00A118E4"/>
    <w:rsid w:val="00A13F02"/>
    <w:rsid w:val="00A15985"/>
    <w:rsid w:val="00A17D54"/>
    <w:rsid w:val="00A31FE8"/>
    <w:rsid w:val="00A3585B"/>
    <w:rsid w:val="00A412A9"/>
    <w:rsid w:val="00A456BA"/>
    <w:rsid w:val="00A51365"/>
    <w:rsid w:val="00A52576"/>
    <w:rsid w:val="00A60060"/>
    <w:rsid w:val="00A626D7"/>
    <w:rsid w:val="00A6292C"/>
    <w:rsid w:val="00A70D4A"/>
    <w:rsid w:val="00A70E9F"/>
    <w:rsid w:val="00A715C6"/>
    <w:rsid w:val="00A84ABD"/>
    <w:rsid w:val="00A869B0"/>
    <w:rsid w:val="00A919B4"/>
    <w:rsid w:val="00A91B98"/>
    <w:rsid w:val="00A9485A"/>
    <w:rsid w:val="00A95DF4"/>
    <w:rsid w:val="00A968E7"/>
    <w:rsid w:val="00A97433"/>
    <w:rsid w:val="00AA0833"/>
    <w:rsid w:val="00AA1769"/>
    <w:rsid w:val="00AA3B03"/>
    <w:rsid w:val="00AA519E"/>
    <w:rsid w:val="00AA54A3"/>
    <w:rsid w:val="00AA7FCF"/>
    <w:rsid w:val="00AB32FA"/>
    <w:rsid w:val="00AB33C4"/>
    <w:rsid w:val="00AB43CE"/>
    <w:rsid w:val="00AB4B98"/>
    <w:rsid w:val="00AC4D83"/>
    <w:rsid w:val="00AD3D98"/>
    <w:rsid w:val="00AD5A02"/>
    <w:rsid w:val="00AE0F27"/>
    <w:rsid w:val="00AE0FCF"/>
    <w:rsid w:val="00AE1CE2"/>
    <w:rsid w:val="00AE4EDF"/>
    <w:rsid w:val="00AF3B4C"/>
    <w:rsid w:val="00AF5249"/>
    <w:rsid w:val="00AF684D"/>
    <w:rsid w:val="00AF68E6"/>
    <w:rsid w:val="00B01D04"/>
    <w:rsid w:val="00B04C3D"/>
    <w:rsid w:val="00B04D1B"/>
    <w:rsid w:val="00B12D99"/>
    <w:rsid w:val="00B20771"/>
    <w:rsid w:val="00B21587"/>
    <w:rsid w:val="00B21B9B"/>
    <w:rsid w:val="00B24317"/>
    <w:rsid w:val="00B2630B"/>
    <w:rsid w:val="00B265F5"/>
    <w:rsid w:val="00B27FAC"/>
    <w:rsid w:val="00B300EF"/>
    <w:rsid w:val="00B30E26"/>
    <w:rsid w:val="00B41038"/>
    <w:rsid w:val="00B41DAF"/>
    <w:rsid w:val="00B4495A"/>
    <w:rsid w:val="00B518D1"/>
    <w:rsid w:val="00B51EC8"/>
    <w:rsid w:val="00B52A00"/>
    <w:rsid w:val="00B53750"/>
    <w:rsid w:val="00B5477D"/>
    <w:rsid w:val="00B56F0E"/>
    <w:rsid w:val="00B570BE"/>
    <w:rsid w:val="00B5729B"/>
    <w:rsid w:val="00B61375"/>
    <w:rsid w:val="00B61492"/>
    <w:rsid w:val="00B631C6"/>
    <w:rsid w:val="00B662E6"/>
    <w:rsid w:val="00B70EE1"/>
    <w:rsid w:val="00B80355"/>
    <w:rsid w:val="00B82213"/>
    <w:rsid w:val="00B822DF"/>
    <w:rsid w:val="00B86EDC"/>
    <w:rsid w:val="00B9189B"/>
    <w:rsid w:val="00B92016"/>
    <w:rsid w:val="00B93489"/>
    <w:rsid w:val="00BA0A15"/>
    <w:rsid w:val="00BA1259"/>
    <w:rsid w:val="00BA4134"/>
    <w:rsid w:val="00BA6C43"/>
    <w:rsid w:val="00BB36CE"/>
    <w:rsid w:val="00BB484D"/>
    <w:rsid w:val="00BC106F"/>
    <w:rsid w:val="00BD5013"/>
    <w:rsid w:val="00BD542A"/>
    <w:rsid w:val="00BE136A"/>
    <w:rsid w:val="00BE4B51"/>
    <w:rsid w:val="00BE63A9"/>
    <w:rsid w:val="00BF2C92"/>
    <w:rsid w:val="00BF2F6D"/>
    <w:rsid w:val="00BF57F9"/>
    <w:rsid w:val="00BF6318"/>
    <w:rsid w:val="00BF6C7F"/>
    <w:rsid w:val="00BF7F80"/>
    <w:rsid w:val="00C005E7"/>
    <w:rsid w:val="00C00CB8"/>
    <w:rsid w:val="00C047B8"/>
    <w:rsid w:val="00C048A7"/>
    <w:rsid w:val="00C057E2"/>
    <w:rsid w:val="00C06F15"/>
    <w:rsid w:val="00C0795C"/>
    <w:rsid w:val="00C13C28"/>
    <w:rsid w:val="00C17982"/>
    <w:rsid w:val="00C23ECB"/>
    <w:rsid w:val="00C27F4B"/>
    <w:rsid w:val="00C33949"/>
    <w:rsid w:val="00C37813"/>
    <w:rsid w:val="00C37CC7"/>
    <w:rsid w:val="00C40068"/>
    <w:rsid w:val="00C42343"/>
    <w:rsid w:val="00C43B15"/>
    <w:rsid w:val="00C45194"/>
    <w:rsid w:val="00C5227A"/>
    <w:rsid w:val="00C54AD9"/>
    <w:rsid w:val="00C554AA"/>
    <w:rsid w:val="00C60F75"/>
    <w:rsid w:val="00C6126D"/>
    <w:rsid w:val="00C646C8"/>
    <w:rsid w:val="00C64709"/>
    <w:rsid w:val="00C70EE3"/>
    <w:rsid w:val="00C73F94"/>
    <w:rsid w:val="00C752CD"/>
    <w:rsid w:val="00C7759E"/>
    <w:rsid w:val="00C811AF"/>
    <w:rsid w:val="00C83DD7"/>
    <w:rsid w:val="00C876BD"/>
    <w:rsid w:val="00C87D77"/>
    <w:rsid w:val="00C93E3A"/>
    <w:rsid w:val="00C950E8"/>
    <w:rsid w:val="00CA035D"/>
    <w:rsid w:val="00CA11ED"/>
    <w:rsid w:val="00CA1297"/>
    <w:rsid w:val="00CA14C8"/>
    <w:rsid w:val="00CA39A0"/>
    <w:rsid w:val="00CA3DF3"/>
    <w:rsid w:val="00CA6802"/>
    <w:rsid w:val="00CA6FA0"/>
    <w:rsid w:val="00CB1673"/>
    <w:rsid w:val="00CB4F1C"/>
    <w:rsid w:val="00CB5F6C"/>
    <w:rsid w:val="00CC1792"/>
    <w:rsid w:val="00CD0960"/>
    <w:rsid w:val="00CD4705"/>
    <w:rsid w:val="00CD7DAE"/>
    <w:rsid w:val="00CE2DC2"/>
    <w:rsid w:val="00CE3101"/>
    <w:rsid w:val="00CE3C28"/>
    <w:rsid w:val="00CF6440"/>
    <w:rsid w:val="00CF7CD9"/>
    <w:rsid w:val="00D00DE9"/>
    <w:rsid w:val="00D04274"/>
    <w:rsid w:val="00D0705E"/>
    <w:rsid w:val="00D11A25"/>
    <w:rsid w:val="00D1250D"/>
    <w:rsid w:val="00D12747"/>
    <w:rsid w:val="00D177F9"/>
    <w:rsid w:val="00D207AB"/>
    <w:rsid w:val="00D23CBE"/>
    <w:rsid w:val="00D24D9E"/>
    <w:rsid w:val="00D24FB9"/>
    <w:rsid w:val="00D27959"/>
    <w:rsid w:val="00D30B75"/>
    <w:rsid w:val="00D3369E"/>
    <w:rsid w:val="00D34C35"/>
    <w:rsid w:val="00D3679E"/>
    <w:rsid w:val="00D4271C"/>
    <w:rsid w:val="00D42BDB"/>
    <w:rsid w:val="00D435D6"/>
    <w:rsid w:val="00D43A81"/>
    <w:rsid w:val="00D4668F"/>
    <w:rsid w:val="00D47B7C"/>
    <w:rsid w:val="00D47D67"/>
    <w:rsid w:val="00D52517"/>
    <w:rsid w:val="00D53774"/>
    <w:rsid w:val="00D56B8B"/>
    <w:rsid w:val="00D57C05"/>
    <w:rsid w:val="00D60CF4"/>
    <w:rsid w:val="00D611FD"/>
    <w:rsid w:val="00D637A9"/>
    <w:rsid w:val="00D64248"/>
    <w:rsid w:val="00D6529E"/>
    <w:rsid w:val="00D665C3"/>
    <w:rsid w:val="00D70F96"/>
    <w:rsid w:val="00D720C2"/>
    <w:rsid w:val="00D736A8"/>
    <w:rsid w:val="00D74743"/>
    <w:rsid w:val="00D75F02"/>
    <w:rsid w:val="00D76448"/>
    <w:rsid w:val="00D80EE3"/>
    <w:rsid w:val="00D8136D"/>
    <w:rsid w:val="00D83EC0"/>
    <w:rsid w:val="00D84053"/>
    <w:rsid w:val="00D900DD"/>
    <w:rsid w:val="00D91AD5"/>
    <w:rsid w:val="00D93231"/>
    <w:rsid w:val="00D93F4C"/>
    <w:rsid w:val="00D96DAE"/>
    <w:rsid w:val="00DA05D5"/>
    <w:rsid w:val="00DA51D4"/>
    <w:rsid w:val="00DB3725"/>
    <w:rsid w:val="00DB4F25"/>
    <w:rsid w:val="00DB797F"/>
    <w:rsid w:val="00DC3D9C"/>
    <w:rsid w:val="00DC5C55"/>
    <w:rsid w:val="00DC7935"/>
    <w:rsid w:val="00DD58BA"/>
    <w:rsid w:val="00DD616C"/>
    <w:rsid w:val="00DD7101"/>
    <w:rsid w:val="00DE02F3"/>
    <w:rsid w:val="00DE44A7"/>
    <w:rsid w:val="00DE4A4E"/>
    <w:rsid w:val="00DE4DB0"/>
    <w:rsid w:val="00DE5424"/>
    <w:rsid w:val="00DE58E9"/>
    <w:rsid w:val="00DE5CEC"/>
    <w:rsid w:val="00DE6645"/>
    <w:rsid w:val="00DE7D07"/>
    <w:rsid w:val="00DF233B"/>
    <w:rsid w:val="00DF3F45"/>
    <w:rsid w:val="00DF5B4C"/>
    <w:rsid w:val="00E026F3"/>
    <w:rsid w:val="00E070A9"/>
    <w:rsid w:val="00E135EF"/>
    <w:rsid w:val="00E14A76"/>
    <w:rsid w:val="00E16052"/>
    <w:rsid w:val="00E16CBB"/>
    <w:rsid w:val="00E25A97"/>
    <w:rsid w:val="00E3495B"/>
    <w:rsid w:val="00E35EE0"/>
    <w:rsid w:val="00E37B38"/>
    <w:rsid w:val="00E424FE"/>
    <w:rsid w:val="00E43BFD"/>
    <w:rsid w:val="00E450A2"/>
    <w:rsid w:val="00E45DDA"/>
    <w:rsid w:val="00E46C15"/>
    <w:rsid w:val="00E559BB"/>
    <w:rsid w:val="00E61919"/>
    <w:rsid w:val="00E622EC"/>
    <w:rsid w:val="00E7122C"/>
    <w:rsid w:val="00E71C6B"/>
    <w:rsid w:val="00E726F5"/>
    <w:rsid w:val="00E72BD3"/>
    <w:rsid w:val="00E73479"/>
    <w:rsid w:val="00E878A2"/>
    <w:rsid w:val="00E9409C"/>
    <w:rsid w:val="00EA29AC"/>
    <w:rsid w:val="00EB025A"/>
    <w:rsid w:val="00EB2907"/>
    <w:rsid w:val="00EB2E88"/>
    <w:rsid w:val="00EB4527"/>
    <w:rsid w:val="00EB708C"/>
    <w:rsid w:val="00EC012A"/>
    <w:rsid w:val="00EC3DD9"/>
    <w:rsid w:val="00ED2A2F"/>
    <w:rsid w:val="00ED43D1"/>
    <w:rsid w:val="00ED5C1B"/>
    <w:rsid w:val="00ED5ED3"/>
    <w:rsid w:val="00EE0FF7"/>
    <w:rsid w:val="00EE6336"/>
    <w:rsid w:val="00EF0FAE"/>
    <w:rsid w:val="00EF393A"/>
    <w:rsid w:val="00EF5116"/>
    <w:rsid w:val="00EF6850"/>
    <w:rsid w:val="00F02434"/>
    <w:rsid w:val="00F06172"/>
    <w:rsid w:val="00F06ED1"/>
    <w:rsid w:val="00F1277C"/>
    <w:rsid w:val="00F12916"/>
    <w:rsid w:val="00F12FAF"/>
    <w:rsid w:val="00F14444"/>
    <w:rsid w:val="00F174CD"/>
    <w:rsid w:val="00F20D03"/>
    <w:rsid w:val="00F22452"/>
    <w:rsid w:val="00F30B9B"/>
    <w:rsid w:val="00F3181D"/>
    <w:rsid w:val="00F31CE5"/>
    <w:rsid w:val="00F358FC"/>
    <w:rsid w:val="00F3608F"/>
    <w:rsid w:val="00F41A67"/>
    <w:rsid w:val="00F43E42"/>
    <w:rsid w:val="00F46D3F"/>
    <w:rsid w:val="00F53884"/>
    <w:rsid w:val="00F54CF1"/>
    <w:rsid w:val="00F61498"/>
    <w:rsid w:val="00F61EAB"/>
    <w:rsid w:val="00F64814"/>
    <w:rsid w:val="00F6594E"/>
    <w:rsid w:val="00F668D9"/>
    <w:rsid w:val="00F67963"/>
    <w:rsid w:val="00F712E0"/>
    <w:rsid w:val="00F7224A"/>
    <w:rsid w:val="00F763DD"/>
    <w:rsid w:val="00F77B87"/>
    <w:rsid w:val="00F809BD"/>
    <w:rsid w:val="00F81477"/>
    <w:rsid w:val="00F82203"/>
    <w:rsid w:val="00F829CB"/>
    <w:rsid w:val="00F84219"/>
    <w:rsid w:val="00F91B64"/>
    <w:rsid w:val="00F96364"/>
    <w:rsid w:val="00F9645A"/>
    <w:rsid w:val="00F967F5"/>
    <w:rsid w:val="00FA3A9A"/>
    <w:rsid w:val="00FA507B"/>
    <w:rsid w:val="00FA637D"/>
    <w:rsid w:val="00FA7F3C"/>
    <w:rsid w:val="00FB19FE"/>
    <w:rsid w:val="00FB34C1"/>
    <w:rsid w:val="00FB42C3"/>
    <w:rsid w:val="00FC46AD"/>
    <w:rsid w:val="00FD398E"/>
    <w:rsid w:val="00FD62E4"/>
    <w:rsid w:val="00FE1DDB"/>
    <w:rsid w:val="00FE2979"/>
    <w:rsid w:val="00FE2B18"/>
    <w:rsid w:val="00FE372F"/>
    <w:rsid w:val="00FE7543"/>
    <w:rsid w:val="00FE7E1E"/>
    <w:rsid w:val="00FF2CEE"/>
    <w:rsid w:val="00FF2D81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246D9"/>
  <w15:docId w15:val="{08AC1243-E674-4205-AEE4-9AE820D5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F23"/>
    <w:pPr>
      <w:spacing w:after="0" w:line="240" w:lineRule="auto"/>
      <w:jc w:val="both"/>
    </w:pPr>
    <w:rPr>
      <w:rFonts w:ascii="Trebuchet MS" w:eastAsia="Times New Roman" w:hAnsi="Trebuchet MS" w:cs="Times New Roman"/>
      <w:color w:val="262626" w:themeColor="text1" w:themeTint="D9"/>
      <w:sz w:val="18"/>
      <w:szCs w:val="24"/>
    </w:rPr>
  </w:style>
  <w:style w:type="paragraph" w:styleId="Ttulo1">
    <w:name w:val="heading 1"/>
    <w:basedOn w:val="Normal"/>
    <w:next w:val="Normal"/>
    <w:link w:val="Ttulo1Car"/>
    <w:qFormat/>
    <w:rsid w:val="006B6F23"/>
    <w:pPr>
      <w:numPr>
        <w:numId w:val="1"/>
      </w:numPr>
      <w:shd w:val="solid" w:color="BDD6EE" w:themeColor="accent1" w:themeTint="66" w:fill="333399"/>
      <w:jc w:val="left"/>
      <w:outlineLvl w:val="0"/>
    </w:pPr>
    <w:rPr>
      <w:b/>
      <w:smallCaps/>
      <w:sz w:val="24"/>
      <w:szCs w:val="28"/>
    </w:rPr>
  </w:style>
  <w:style w:type="paragraph" w:styleId="Ttulo2">
    <w:name w:val="heading 2"/>
    <w:basedOn w:val="Normal"/>
    <w:next w:val="Normal"/>
    <w:link w:val="Ttulo2Car"/>
    <w:autoRedefine/>
    <w:qFormat/>
    <w:rsid w:val="00473F7A"/>
    <w:pPr>
      <w:keepNext/>
      <w:numPr>
        <w:ilvl w:val="1"/>
        <w:numId w:val="1"/>
      </w:numPr>
      <w:pBdr>
        <w:bottom w:val="single" w:sz="4" w:space="1" w:color="auto"/>
      </w:pBdr>
      <w:spacing w:before="240" w:after="120"/>
      <w:outlineLvl w:val="1"/>
    </w:pPr>
    <w:rPr>
      <w:rFonts w:asciiTheme="minorHAnsi" w:hAnsiTheme="minorHAnsi"/>
      <w:b/>
      <w:bCs/>
      <w:iCs/>
      <w:smallCaps/>
      <w:sz w:val="22"/>
      <w:lang w:val="es-ES"/>
    </w:rPr>
  </w:style>
  <w:style w:type="paragraph" w:styleId="Ttulo3">
    <w:name w:val="heading 3"/>
    <w:basedOn w:val="Normal"/>
    <w:next w:val="Normal"/>
    <w:link w:val="Ttulo3Car"/>
    <w:qFormat/>
    <w:rsid w:val="006B6F23"/>
    <w:pPr>
      <w:keepNext/>
      <w:numPr>
        <w:ilvl w:val="2"/>
        <w:numId w:val="1"/>
      </w:numPr>
      <w:pBdr>
        <w:bottom w:val="single" w:sz="4" w:space="1" w:color="auto"/>
      </w:pBdr>
      <w:spacing w:after="120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qFormat/>
    <w:rsid w:val="006B6F23"/>
    <w:pPr>
      <w:keepNext/>
      <w:numPr>
        <w:ilvl w:val="3"/>
        <w:numId w:val="1"/>
      </w:numPr>
      <w:spacing w:before="240" w:after="60"/>
      <w:outlineLvl w:val="3"/>
    </w:pPr>
    <w:rPr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B6F23"/>
    <w:rPr>
      <w:rFonts w:ascii="Trebuchet MS" w:eastAsia="Times New Roman" w:hAnsi="Trebuchet MS" w:cs="Times New Roman"/>
      <w:b/>
      <w:smallCaps/>
      <w:color w:val="262626" w:themeColor="text1" w:themeTint="D9"/>
      <w:sz w:val="24"/>
      <w:szCs w:val="28"/>
      <w:shd w:val="solid" w:color="BDD6EE" w:themeColor="accent1" w:themeTint="66" w:fill="333399"/>
    </w:rPr>
  </w:style>
  <w:style w:type="character" w:customStyle="1" w:styleId="Ttulo2Car">
    <w:name w:val="Título 2 Car"/>
    <w:basedOn w:val="Fuentedeprrafopredeter"/>
    <w:link w:val="Ttulo2"/>
    <w:rsid w:val="00473F7A"/>
    <w:rPr>
      <w:rFonts w:eastAsia="Times New Roman" w:cs="Times New Roman"/>
      <w:b/>
      <w:bCs/>
      <w:iCs/>
      <w:smallCaps/>
      <w:color w:val="262626" w:themeColor="text1" w:themeTint="D9"/>
      <w:szCs w:val="24"/>
      <w:lang w:val="es-ES"/>
    </w:rPr>
  </w:style>
  <w:style w:type="character" w:customStyle="1" w:styleId="Ttulo3Car">
    <w:name w:val="Título 3 Car"/>
    <w:basedOn w:val="Fuentedeprrafopredeter"/>
    <w:link w:val="Ttulo3"/>
    <w:rsid w:val="006B6F23"/>
    <w:rPr>
      <w:rFonts w:ascii="Trebuchet MS" w:eastAsia="Times New Roman" w:hAnsi="Trebuchet MS" w:cs="Arial"/>
      <w:b/>
      <w:bCs/>
      <w:color w:val="262626" w:themeColor="text1" w:themeTint="D9"/>
      <w:sz w:val="18"/>
      <w:szCs w:val="24"/>
    </w:rPr>
  </w:style>
  <w:style w:type="character" w:customStyle="1" w:styleId="Ttulo4Car">
    <w:name w:val="Título 4 Car"/>
    <w:basedOn w:val="Fuentedeprrafopredeter"/>
    <w:link w:val="Ttulo4"/>
    <w:rsid w:val="006B6F23"/>
    <w:rPr>
      <w:rFonts w:ascii="Trebuchet MS" w:eastAsia="Times New Roman" w:hAnsi="Trebuchet MS" w:cs="Times New Roman"/>
      <w:b/>
      <w:bCs/>
      <w:i/>
      <w:color w:val="262626" w:themeColor="text1" w:themeTint="D9"/>
      <w:sz w:val="18"/>
      <w:szCs w:val="24"/>
    </w:rPr>
  </w:style>
  <w:style w:type="paragraph" w:styleId="Encabezado">
    <w:name w:val="header"/>
    <w:basedOn w:val="Normal"/>
    <w:link w:val="EncabezadoCar"/>
    <w:uiPriority w:val="99"/>
    <w:rsid w:val="00417869"/>
    <w:pPr>
      <w:tabs>
        <w:tab w:val="left" w:pos="360"/>
        <w:tab w:val="center" w:pos="4320"/>
        <w:tab w:val="right" w:pos="8640"/>
      </w:tabs>
    </w:pPr>
    <w:rPr>
      <w:szCs w:val="20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17869"/>
    <w:rPr>
      <w:rFonts w:ascii="Trebuchet MS" w:eastAsia="Times New Roman" w:hAnsi="Trebuchet MS" w:cs="Times New Roman"/>
      <w:sz w:val="20"/>
      <w:szCs w:val="20"/>
      <w:lang w:val="es-ES"/>
    </w:rPr>
  </w:style>
  <w:style w:type="character" w:styleId="Nmerodepgina">
    <w:name w:val="page number"/>
    <w:basedOn w:val="Fuentedeprrafopredeter"/>
    <w:rsid w:val="00417869"/>
  </w:style>
  <w:style w:type="paragraph" w:styleId="Textoindependiente">
    <w:name w:val="Body Text"/>
    <w:basedOn w:val="Normal"/>
    <w:link w:val="TextoindependienteCar"/>
    <w:rsid w:val="00417869"/>
    <w:rPr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417869"/>
    <w:rPr>
      <w:rFonts w:ascii="Trebuchet MS" w:eastAsia="Times New Roman" w:hAnsi="Trebuchet MS" w:cs="Times New Roman"/>
      <w:sz w:val="20"/>
      <w:szCs w:val="20"/>
      <w:lang w:val="es-ES_tradnl"/>
    </w:rPr>
  </w:style>
  <w:style w:type="paragraph" w:styleId="TDC1">
    <w:name w:val="toc 1"/>
    <w:basedOn w:val="Normal"/>
    <w:next w:val="Normal"/>
    <w:uiPriority w:val="39"/>
    <w:rsid w:val="00417869"/>
    <w:pPr>
      <w:spacing w:before="120" w:after="120"/>
      <w:jc w:val="left"/>
    </w:pPr>
    <w:rPr>
      <w:b/>
      <w:bCs/>
      <w:caps/>
      <w:lang w:val="es-ES"/>
    </w:rPr>
  </w:style>
  <w:style w:type="paragraph" w:styleId="TDC2">
    <w:name w:val="toc 2"/>
    <w:basedOn w:val="Normal"/>
    <w:next w:val="Normal"/>
    <w:autoRedefine/>
    <w:uiPriority w:val="39"/>
    <w:rsid w:val="00417869"/>
    <w:pPr>
      <w:ind w:left="240"/>
      <w:jc w:val="left"/>
    </w:pPr>
    <w:rPr>
      <w:smallCaps/>
      <w:lang w:val="es-ES"/>
    </w:rPr>
  </w:style>
  <w:style w:type="character" w:styleId="Hipervnculo">
    <w:name w:val="Hyperlink"/>
    <w:basedOn w:val="Fuentedeprrafopredeter"/>
    <w:uiPriority w:val="99"/>
    <w:rsid w:val="00417869"/>
    <w:rPr>
      <w:color w:val="0000FF"/>
      <w:u w:val="none"/>
    </w:rPr>
  </w:style>
  <w:style w:type="character" w:styleId="Hipervnculovisitado">
    <w:name w:val="FollowedHyperlink"/>
    <w:basedOn w:val="Fuentedeprrafopredeter"/>
    <w:rsid w:val="00417869"/>
    <w:rPr>
      <w:color w:val="800080"/>
      <w:u w:val="none"/>
    </w:rPr>
  </w:style>
  <w:style w:type="paragraph" w:styleId="Piedepgina">
    <w:name w:val="footer"/>
    <w:basedOn w:val="Normal"/>
    <w:link w:val="PiedepginaCar"/>
    <w:uiPriority w:val="99"/>
    <w:rsid w:val="0041786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869"/>
    <w:rPr>
      <w:rFonts w:ascii="Trebuchet MS" w:eastAsia="Times New Roman" w:hAnsi="Trebuchet MS" w:cs="Times New Roman"/>
      <w:sz w:val="20"/>
      <w:szCs w:val="24"/>
    </w:rPr>
  </w:style>
  <w:style w:type="paragraph" w:styleId="Prrafodelista">
    <w:name w:val="List Paragraph"/>
    <w:basedOn w:val="Normal"/>
    <w:uiPriority w:val="34"/>
    <w:qFormat/>
    <w:rsid w:val="00417869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eastAsia="es-AR"/>
    </w:rPr>
  </w:style>
  <w:style w:type="character" w:customStyle="1" w:styleId="apple-converted-space">
    <w:name w:val="apple-converted-space"/>
    <w:basedOn w:val="Fuentedeprrafopredeter"/>
    <w:rsid w:val="00417869"/>
  </w:style>
  <w:style w:type="paragraph" w:styleId="Textodeglobo">
    <w:name w:val="Balloon Text"/>
    <w:basedOn w:val="Normal"/>
    <w:link w:val="TextodegloboCar"/>
    <w:uiPriority w:val="99"/>
    <w:semiHidden/>
    <w:unhideWhenUsed/>
    <w:rsid w:val="008722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22D"/>
    <w:rPr>
      <w:rFonts w:ascii="Tahoma" w:eastAsia="Times New Roman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0778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780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780C"/>
    <w:rPr>
      <w:rFonts w:ascii="Trebuchet MS" w:eastAsia="Times New Roman" w:hAnsi="Trebuchet MS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78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780C"/>
    <w:rPr>
      <w:rFonts w:ascii="Trebuchet MS" w:eastAsia="Times New Roman" w:hAnsi="Trebuchet MS" w:cs="Times New Roman"/>
      <w:b/>
      <w:bCs/>
      <w:sz w:val="20"/>
      <w:szCs w:val="20"/>
    </w:rPr>
  </w:style>
  <w:style w:type="table" w:styleId="Tablaconcuadrcula">
    <w:name w:val="Table Grid"/>
    <w:basedOn w:val="Tablanormal"/>
    <w:rsid w:val="000778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DC5C55"/>
    <w:pPr>
      <w:spacing w:after="100"/>
      <w:ind w:left="400"/>
    </w:pPr>
  </w:style>
  <w:style w:type="character" w:styleId="Textodelmarcadordeposicin">
    <w:name w:val="Placeholder Text"/>
    <w:basedOn w:val="Fuentedeprrafopredeter"/>
    <w:uiPriority w:val="99"/>
    <w:semiHidden/>
    <w:rsid w:val="004F1F93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214AD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14ADF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2140D5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lang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335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rmatica@produccion.gob.a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REPOSITORIOS_MINEM\Templates\ID_Jira%20-%20Nombre%20del%20Ji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F256E-31FE-4508-B7F9-E94C7C6C6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ID_Jira - Nombre del Jira</Template>
  <TotalTime>9571</TotalTime>
  <Pages>5</Pages>
  <Words>830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/>
  <cp:keywords/>
  <dc:description/>
  <cp:lastModifiedBy>Daniela Veronica Pappa</cp:lastModifiedBy>
  <cp:revision>137</cp:revision>
  <cp:lastPrinted>2016-06-06T12:43:00Z</cp:lastPrinted>
  <dcterms:created xsi:type="dcterms:W3CDTF">2020-12-30T20:09:00Z</dcterms:created>
  <dcterms:modified xsi:type="dcterms:W3CDTF">2022-02-17T14:02:00Z</dcterms:modified>
</cp:coreProperties>
</file>