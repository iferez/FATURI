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41009001" w:rsidR="00F20D03" w:rsidRPr="00F20D03" w:rsidRDefault="00E450A2" w:rsidP="00E450A2">
            <w:r>
              <w:t>Historia de Usuario -</w:t>
            </w:r>
            <w:r w:rsidR="00332385">
              <w:t>10</w:t>
            </w:r>
            <w:r w:rsidR="002E4DA0">
              <w:t xml:space="preserve"> – </w:t>
            </w:r>
            <w:r w:rsidR="00332385">
              <w:t>Modificación Modalidad – Rol Cargador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7089F5F" w:rsidR="004E3CBD" w:rsidRDefault="009120B0" w:rsidP="00451E59">
            <w:r>
              <w:t>Cargador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9BB8980" w14:textId="77777777" w:rsidR="000B1022" w:rsidRDefault="00332385" w:rsidP="00332385">
            <w:r>
              <w:t>Generar una solicitud de modificación de modalidad de vinculación para un Agente</w:t>
            </w:r>
            <w:r w:rsidR="00A31FE8">
              <w:t>.</w:t>
            </w:r>
            <w:r w:rsidR="00823D08">
              <w:t xml:space="preserve"> </w:t>
            </w:r>
            <w:hyperlink w:anchor="_UI__Formulario_Modificación_Modalid" w:history="1">
              <w:proofErr w:type="spellStart"/>
              <w:r w:rsidR="00823D08" w:rsidRPr="00455410">
                <w:rPr>
                  <w:rStyle w:val="Hipervnculo"/>
                </w:rPr>
                <w:t>UI_</w:t>
              </w:r>
              <w:r w:rsidR="00455410" w:rsidRPr="00455410">
                <w:rPr>
                  <w:rStyle w:val="Hipervnculo"/>
                </w:rPr>
                <w:t>Formulario_Modificación_Modalidad_de_Vinculación</w:t>
              </w:r>
              <w:proofErr w:type="spellEnd"/>
            </w:hyperlink>
            <w:r w:rsidR="004C2A95">
              <w:t xml:space="preserve"> </w:t>
            </w:r>
          </w:p>
          <w:p w14:paraId="6F605D5E" w14:textId="5096F180" w:rsidR="00D46C0D" w:rsidRPr="00CF6440" w:rsidRDefault="00D46C0D" w:rsidP="00332385"/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4C8443B1" w:rsidR="005A4A12" w:rsidRDefault="00332385" w:rsidP="005A4A12">
            <w:r>
              <w:t>Registrar el cambio en la modalidad de vinculación</w:t>
            </w:r>
            <w:r w:rsidR="00455410">
              <w:t xml:space="preserve"> de un Agente</w:t>
            </w:r>
            <w:r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1061A07D" w:rsidR="00A31FE8" w:rsidRDefault="00A31FE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628DEB96" w14:textId="47BF1737" w:rsidR="004E3CBD" w:rsidRDefault="004E3CBD" w:rsidP="00BA0A15">
      <w:pPr>
        <w:jc w:val="left"/>
        <w:rPr>
          <w:lang w:val="es-ES"/>
        </w:rPr>
      </w:pPr>
      <w:bookmarkStart w:id="0" w:name="_GoBack"/>
      <w:bookmarkEnd w:id="0"/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1" w:name="_Toc461716852"/>
      <w:bookmarkStart w:id="2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1"/>
      <w:bookmarkEnd w:id="2"/>
      <w:r>
        <w:rPr>
          <w:rFonts w:asciiTheme="minorHAnsi" w:hAnsiTheme="minorHAnsi"/>
          <w:lang w:val="es-ES"/>
        </w:rPr>
        <w:t xml:space="preserve"> Nuevas</w:t>
      </w:r>
    </w:p>
    <w:p w14:paraId="08EA8136" w14:textId="4F0242EA" w:rsidR="004E3CBD" w:rsidRDefault="004E3CBD" w:rsidP="00725C0E">
      <w:pPr>
        <w:pStyle w:val="Ttulo2"/>
      </w:pPr>
      <w:bookmarkStart w:id="3" w:name="_UI_COD_X3_–_Perfil"/>
      <w:bookmarkStart w:id="4" w:name="_UI_COD_X2_-_Home"/>
      <w:bookmarkStart w:id="5" w:name="_UI_COD_X1_–_Login"/>
      <w:bookmarkStart w:id="6" w:name="_UI__Login"/>
      <w:bookmarkStart w:id="7" w:name="_UI__Home_Cargador"/>
      <w:bookmarkStart w:id="8" w:name="_UI__Alta_Ingresante"/>
      <w:bookmarkStart w:id="9" w:name="_UI__Visualizar_Formulario_Alta_Ingr"/>
      <w:bookmarkStart w:id="10" w:name="_UI__Formulario_Modificación_Modalid"/>
      <w:bookmarkStart w:id="11" w:name="_Toc1668971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8906A9">
        <w:t>Formulario_Modificación_Modalidad_de_Vinculación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484805DF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RN_UI_</w:t>
      </w:r>
      <w:bookmarkEnd w:id="12"/>
      <w:r w:rsidR="008906A9">
        <w:rPr>
          <w:szCs w:val="20"/>
        </w:rPr>
        <w:t>Formulario_Modificación_Modalidad_de_Vinculación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352BA5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0E6655D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63677C6F" w14:textId="06F7A9D1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41D95F4" w14:textId="397C3E6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4E0E6D22" w14:textId="345DE9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3713AAC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E9959BA" w14:textId="204A3A8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352BA5" w:rsidRPr="008A6737" w14:paraId="739102D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2364A01" w14:textId="3E449DBE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7C1E700" w14:textId="14D78CA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 Agente</w:t>
            </w:r>
          </w:p>
        </w:tc>
        <w:tc>
          <w:tcPr>
            <w:tcW w:w="850" w:type="dxa"/>
            <w:shd w:val="clear" w:color="auto" w:fill="auto"/>
          </w:tcPr>
          <w:p w14:paraId="24C7AE4A" w14:textId="429EC4D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B7604B5" w14:textId="7777777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9F5398" w14:textId="5C076B1C" w:rsidR="00352BA5" w:rsidRDefault="000632F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17" w:history="1">
              <w:r w:rsidRPr="00725C0E">
                <w:rPr>
                  <w:rStyle w:val="Hipervnculo"/>
                  <w:lang w:val="es-ES"/>
                </w:rPr>
                <w:t>Regla</w:t>
              </w:r>
              <w:r w:rsidR="00B21CEE" w:rsidRPr="00725C0E">
                <w:rPr>
                  <w:rStyle w:val="Hipervnculo"/>
                  <w:lang w:val="es-ES"/>
                </w:rPr>
                <w:t xml:space="preserve"> 1</w:t>
              </w:r>
              <w:r w:rsidR="00725C0E" w:rsidRPr="00725C0E">
                <w:rPr>
                  <w:rStyle w:val="Hipervnculo"/>
                  <w:lang w:val="es-ES"/>
                </w:rPr>
                <w:t>9</w:t>
              </w:r>
            </w:hyperlink>
          </w:p>
        </w:tc>
        <w:tc>
          <w:tcPr>
            <w:tcW w:w="850" w:type="dxa"/>
          </w:tcPr>
          <w:p w14:paraId="1056BEC5" w14:textId="4B9A40D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AE14928" w14:textId="77B73FB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5FC06935" w14:textId="4C13483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19D848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del Agente buscado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19017A8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Apellido del Agente buscado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748DD393" w:rsidR="00352BA5" w:rsidRDefault="00496CA0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2941257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496CA0">
              <w:rPr>
                <w:lang w:val="es-ES"/>
              </w:rPr>
              <w:t>rol del</w:t>
            </w:r>
            <w:r>
              <w:rPr>
                <w:lang w:val="es-ES"/>
              </w:rPr>
              <w:t xml:space="preserve"> Agente buscado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47935B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buscado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26D6CAF4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7297DE5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cuál pertenece el Agente buscado</w:t>
            </w:r>
          </w:p>
        </w:tc>
        <w:tc>
          <w:tcPr>
            <w:tcW w:w="850" w:type="dxa"/>
          </w:tcPr>
          <w:p w14:paraId="7147F60E" w14:textId="756048C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7CDAE187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19B7144F" w14:textId="58B880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 Actual</w:t>
            </w:r>
          </w:p>
        </w:tc>
        <w:tc>
          <w:tcPr>
            <w:tcW w:w="850" w:type="dxa"/>
            <w:shd w:val="clear" w:color="auto" w:fill="auto"/>
          </w:tcPr>
          <w:p w14:paraId="1F92EC73" w14:textId="72BB871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368285D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buscado</w:t>
            </w:r>
          </w:p>
        </w:tc>
        <w:tc>
          <w:tcPr>
            <w:tcW w:w="850" w:type="dxa"/>
          </w:tcPr>
          <w:p w14:paraId="64A3FC65" w14:textId="3CFB9052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3A524D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17A4C83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5ED02FB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Nueva Modalidad de Vinculación</w:t>
            </w:r>
          </w:p>
        </w:tc>
      </w:tr>
      <w:tr w:rsidR="00256C5F" w:rsidRPr="008A6737" w14:paraId="3E9577EB" w14:textId="77777777" w:rsidTr="00256C5F">
        <w:trPr>
          <w:trHeight w:val="4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1CA1E4E" w14:textId="64A0F013" w:rsidR="00256C5F" w:rsidRDefault="00256C5F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1F96CBB" w14:textId="3C9B3A46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 Nueva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58CD05F8" w14:textId="3156446E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4C6AD23D" w14:textId="77777777" w:rsidR="00256C5F" w:rsidRPr="00D87ADA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58B2412B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5" w:history="1">
              <w:r w:rsidRPr="00725C0E">
                <w:rPr>
                  <w:rStyle w:val="Hipervnculo"/>
                  <w:lang w:val="es-ES"/>
                </w:rPr>
                <w:t xml:space="preserve">Regla </w:t>
              </w:r>
              <w:r w:rsidR="00725C0E" w:rsidRPr="00725C0E">
                <w:rPr>
                  <w:rStyle w:val="Hipervnculo"/>
                  <w:lang w:val="es-ES"/>
                </w:rPr>
                <w:t>5</w:t>
              </w:r>
            </w:hyperlink>
          </w:p>
        </w:tc>
        <w:tc>
          <w:tcPr>
            <w:tcW w:w="850" w:type="dxa"/>
            <w:vMerge w:val="restart"/>
          </w:tcPr>
          <w:p w14:paraId="3FC6C3C2" w14:textId="6F1F1792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4750D167" w14:textId="67E76F5A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027E33CA" w14:textId="4A6C167D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256C5F" w:rsidRPr="008A6737" w14:paraId="605E9FB2" w14:textId="77777777" w:rsidTr="009D7B5F">
        <w:trPr>
          <w:trHeight w:val="410"/>
          <w:jc w:val="center"/>
        </w:trPr>
        <w:tc>
          <w:tcPr>
            <w:tcW w:w="562" w:type="dxa"/>
            <w:vMerge/>
            <w:shd w:val="clear" w:color="auto" w:fill="auto"/>
          </w:tcPr>
          <w:p w14:paraId="5E57D230" w14:textId="77777777" w:rsidR="00256C5F" w:rsidRDefault="00256C5F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A275F8A" w14:textId="77777777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38924C0" w14:textId="77777777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F5397A4" w14:textId="77777777" w:rsidR="00256C5F" w:rsidRPr="00D87ADA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ED49C5" w14:textId="2FA9B0C9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deberá ocultar del combo el valor correspondiente a Modalidad de Vinculación Actual</w:t>
            </w:r>
          </w:p>
        </w:tc>
        <w:tc>
          <w:tcPr>
            <w:tcW w:w="850" w:type="dxa"/>
            <w:vMerge/>
          </w:tcPr>
          <w:p w14:paraId="1E33C038" w14:textId="77777777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261D9EB" w14:textId="77777777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3EF1E157" w14:textId="77777777" w:rsidR="00256C5F" w:rsidRDefault="00256C5F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352BA5" w:rsidRPr="008A6737" w14:paraId="093DB69C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B670070" w14:textId="0D26FBC5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4988AEF7" w14:textId="07BE7A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Comienzo Nueva Modalidad</w:t>
            </w:r>
          </w:p>
        </w:tc>
        <w:tc>
          <w:tcPr>
            <w:tcW w:w="850" w:type="dxa"/>
            <w:shd w:val="clear" w:color="auto" w:fill="auto"/>
          </w:tcPr>
          <w:p w14:paraId="1BAD1140" w14:textId="0DA07EB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</w:tcPr>
          <w:p w14:paraId="597B7DB8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4C86303F" w:rsidR="00352BA5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Formato </w:t>
            </w:r>
            <w:proofErr w:type="spellStart"/>
            <w:r>
              <w:rPr>
                <w:szCs w:val="18"/>
                <w:lang w:val="es-ES"/>
              </w:rPr>
              <w:t>dd</w:t>
            </w:r>
            <w:proofErr w:type="spellEnd"/>
            <w:r>
              <w:rPr>
                <w:szCs w:val="18"/>
                <w:lang w:val="es-ES"/>
              </w:rPr>
              <w:t>/mm/</w:t>
            </w:r>
            <w:proofErr w:type="spellStart"/>
            <w:r>
              <w:rPr>
                <w:szCs w:val="18"/>
                <w:lang w:val="es-ES"/>
              </w:rPr>
              <w:t>aaaa</w:t>
            </w:r>
            <w:proofErr w:type="spellEnd"/>
          </w:p>
        </w:tc>
        <w:tc>
          <w:tcPr>
            <w:tcW w:w="850" w:type="dxa"/>
          </w:tcPr>
          <w:p w14:paraId="2AF0F72B" w14:textId="5248220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946F287" w14:textId="71C7953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1D310F1" w14:textId="4C0CB62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715049" w:rsidRPr="008A6737" w14:paraId="3B9CF323" w14:textId="77777777" w:rsidTr="00715049">
        <w:trPr>
          <w:trHeight w:val="69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D92E14D" w14:textId="2B957981" w:rsidR="00715049" w:rsidRDefault="00715049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6DA27B5" w14:textId="3D920C4C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A321156" w14:textId="5F803BF0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7DCFEE20" w14:textId="77777777" w:rsidR="00715049" w:rsidRPr="00D87ADA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9B20D8C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sin guardar los datos ingresados, previa confirmación del usuario</w:t>
            </w:r>
          </w:p>
        </w:tc>
        <w:tc>
          <w:tcPr>
            <w:tcW w:w="850" w:type="dxa"/>
            <w:vMerge w:val="restart"/>
          </w:tcPr>
          <w:p w14:paraId="6F6A2E75" w14:textId="37EC9B2C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578520F5" w14:textId="313A07CA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294E4AEB" w14:textId="4521551E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15049" w:rsidRPr="008A6737" w14:paraId="06F63A0A" w14:textId="77777777" w:rsidTr="0050011C">
        <w:trPr>
          <w:trHeight w:val="692"/>
          <w:jc w:val="center"/>
        </w:trPr>
        <w:tc>
          <w:tcPr>
            <w:tcW w:w="562" w:type="dxa"/>
            <w:vMerge/>
            <w:shd w:val="clear" w:color="auto" w:fill="auto"/>
          </w:tcPr>
          <w:p w14:paraId="2CE13ABE" w14:textId="77777777" w:rsidR="00715049" w:rsidRDefault="00715049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79749E3" w14:textId="77777777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1FA7283" w14:textId="77777777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6007FEC1" w14:textId="77777777" w:rsidR="00715049" w:rsidRPr="00D87ADA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DC512EC" w14:textId="49A11108" w:rsidR="00715049" w:rsidRDefault="00715049" w:rsidP="00352BA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13"/>
            <w:proofErr w:type="spellStart"/>
            <w:r>
              <w:rPr>
                <w:szCs w:val="18"/>
                <w:lang w:val="es-ES"/>
              </w:rPr>
              <w:lastRenderedPageBreak/>
              <w:t>UI_HOME_Cargador</w:t>
            </w:r>
            <w:commentRangeEnd w:id="13"/>
            <w:proofErr w:type="spellEnd"/>
            <w:r>
              <w:rPr>
                <w:rStyle w:val="Refdecomentario"/>
              </w:rPr>
              <w:commentReference w:id="13"/>
            </w:r>
          </w:p>
        </w:tc>
        <w:tc>
          <w:tcPr>
            <w:tcW w:w="850" w:type="dxa"/>
            <w:vMerge/>
          </w:tcPr>
          <w:p w14:paraId="7C73B548" w14:textId="77777777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DFE8B48" w14:textId="77777777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9323A60" w14:textId="77777777" w:rsidR="00715049" w:rsidRDefault="00715049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383403" w:rsidRPr="008A6737" w14:paraId="7828D299" w14:textId="77777777" w:rsidTr="00383403">
        <w:trPr>
          <w:trHeight w:val="287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113EBD0A" w:rsidR="00383403" w:rsidRDefault="00383403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1B24A404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383403" w:rsidRPr="00D87ADA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00B24222" w:rsidR="00383403" w:rsidRDefault="00383403" w:rsidP="00352BA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Valida la </w:t>
            </w:r>
            <w:hyperlink w:anchor="_Regla_20" w:history="1">
              <w:r w:rsidRPr="00725C0E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725C0E" w:rsidRPr="00725C0E">
                <w:rPr>
                  <w:rStyle w:val="Hipervnculo"/>
                  <w:szCs w:val="18"/>
                  <w:lang w:val="es-ES"/>
                </w:rPr>
                <w:t>20</w:t>
              </w:r>
            </w:hyperlink>
          </w:p>
        </w:tc>
        <w:tc>
          <w:tcPr>
            <w:tcW w:w="850" w:type="dxa"/>
            <w:vMerge w:val="restart"/>
          </w:tcPr>
          <w:p w14:paraId="23D05308" w14:textId="2869407C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A0E2E6E" w14:textId="68DBB062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83403" w:rsidRPr="008A6737" w14:paraId="7802AAAB" w14:textId="77777777" w:rsidTr="00867FAC">
        <w:trPr>
          <w:trHeight w:val="809"/>
          <w:jc w:val="center"/>
        </w:trPr>
        <w:tc>
          <w:tcPr>
            <w:tcW w:w="562" w:type="dxa"/>
            <w:vMerge/>
            <w:shd w:val="clear" w:color="auto" w:fill="auto"/>
          </w:tcPr>
          <w:p w14:paraId="043F26F1" w14:textId="77777777" w:rsidR="00383403" w:rsidRDefault="00383403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5C5A446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A3BD82A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4E088B8" w14:textId="77777777" w:rsidR="00383403" w:rsidRPr="00D87ADA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4E9BCEF" w14:textId="21E71F06" w:rsidR="00383403" w:rsidRDefault="00383403" w:rsidP="00352BA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un mensaje de confirmación al usuario para que confirme si desea continuar con la operación</w:t>
            </w:r>
          </w:p>
        </w:tc>
        <w:tc>
          <w:tcPr>
            <w:tcW w:w="850" w:type="dxa"/>
            <w:vMerge/>
          </w:tcPr>
          <w:p w14:paraId="3601D83E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FD19DEF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7A4CABE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383403" w:rsidRPr="008A6737" w14:paraId="7B591E40" w14:textId="77777777" w:rsidTr="00867FAC">
        <w:trPr>
          <w:trHeight w:val="1390"/>
          <w:jc w:val="center"/>
        </w:trPr>
        <w:tc>
          <w:tcPr>
            <w:tcW w:w="562" w:type="dxa"/>
            <w:vMerge/>
            <w:shd w:val="clear" w:color="auto" w:fill="auto"/>
          </w:tcPr>
          <w:p w14:paraId="7D846E70" w14:textId="77777777" w:rsidR="00383403" w:rsidRDefault="00383403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8DAEA1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2713EB7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D7FBF5C" w14:textId="77777777" w:rsidR="00383403" w:rsidRPr="00D87ADA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C753DB5" w14:textId="745AC3E7" w:rsidR="00383403" w:rsidRDefault="00383403" w:rsidP="00867FAC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Se realiza el alta de la solicitud</w:t>
            </w:r>
            <w:r w:rsidR="00455410">
              <w:rPr>
                <w:szCs w:val="18"/>
                <w:lang w:val="es-ES"/>
              </w:rPr>
              <w:t xml:space="preserve"> </w:t>
            </w:r>
            <w:r w:rsidR="00455410">
              <w:t>de Modificación de Modalidad de Vinculación</w:t>
            </w:r>
            <w:r>
              <w:rPr>
                <w:szCs w:val="18"/>
                <w:lang w:val="es-ES"/>
              </w:rPr>
              <w:t xml:space="preserve"> con Estado </w:t>
            </w:r>
          </w:p>
          <w:p w14:paraId="78DCEDD5" w14:textId="71A4D44B" w:rsidR="00383403" w:rsidRDefault="00383403" w:rsidP="00867FAC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“Pendiente de Aprobación</w:t>
            </w:r>
            <w:r w:rsidR="00EB55E6">
              <w:rPr>
                <w:szCs w:val="18"/>
                <w:lang w:val="es-ES"/>
              </w:rPr>
              <w:t xml:space="preserve"> Modalidad Actual</w:t>
            </w:r>
            <w:r w:rsidRPr="00F21FC0">
              <w:rPr>
                <w:szCs w:val="18"/>
                <w:lang w:val="es-ES"/>
              </w:rPr>
              <w:t xml:space="preserve">” en </w:t>
            </w:r>
            <w:r>
              <w:rPr>
                <w:szCs w:val="18"/>
                <w:lang w:val="es-ES"/>
              </w:rPr>
              <w:t>el sistema, mostrando al usuario un mensaje de que se realizó correctamente el alta.</w:t>
            </w:r>
          </w:p>
        </w:tc>
        <w:tc>
          <w:tcPr>
            <w:tcW w:w="850" w:type="dxa"/>
            <w:vMerge/>
          </w:tcPr>
          <w:p w14:paraId="4E9CF42C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650161F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96D90CE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383403" w:rsidRPr="008A6737" w14:paraId="4B113D90" w14:textId="77777777" w:rsidTr="00383403">
        <w:trPr>
          <w:trHeight w:val="321"/>
          <w:jc w:val="center"/>
        </w:trPr>
        <w:tc>
          <w:tcPr>
            <w:tcW w:w="562" w:type="dxa"/>
            <w:vMerge/>
            <w:shd w:val="clear" w:color="auto" w:fill="auto"/>
          </w:tcPr>
          <w:p w14:paraId="2F439AFC" w14:textId="77777777" w:rsidR="00383403" w:rsidRDefault="00383403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F9D75E9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6C1469B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FBE95C8" w14:textId="77777777" w:rsidR="00383403" w:rsidRPr="00D87ADA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D84DB97" w14:textId="688DA543" w:rsidR="00383403" w:rsidRDefault="00383403" w:rsidP="00867FAC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21" w:history="1">
              <w:r w:rsidRPr="00725C0E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725C0E" w:rsidRPr="00725C0E">
                <w:rPr>
                  <w:rStyle w:val="Hipervnculo"/>
                  <w:szCs w:val="18"/>
                  <w:lang w:val="es-ES"/>
                </w:rPr>
                <w:t>21</w:t>
              </w:r>
            </w:hyperlink>
          </w:p>
        </w:tc>
        <w:tc>
          <w:tcPr>
            <w:tcW w:w="850" w:type="dxa"/>
            <w:vMerge/>
          </w:tcPr>
          <w:p w14:paraId="1CE92A11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7FF8B8B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1992444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383403" w:rsidRPr="008A6737" w14:paraId="3EDF44D6" w14:textId="77777777" w:rsidTr="00867FAC">
        <w:trPr>
          <w:trHeight w:val="321"/>
          <w:jc w:val="center"/>
        </w:trPr>
        <w:tc>
          <w:tcPr>
            <w:tcW w:w="562" w:type="dxa"/>
            <w:vMerge/>
            <w:shd w:val="clear" w:color="auto" w:fill="auto"/>
          </w:tcPr>
          <w:p w14:paraId="2979326E" w14:textId="77777777" w:rsidR="00383403" w:rsidRDefault="00383403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9907769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641BBA2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2C7EA14" w14:textId="77777777" w:rsidR="00383403" w:rsidRPr="00D87ADA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A6BCBE6" w14:textId="705739BB" w:rsidR="00383403" w:rsidRDefault="00725C0E" w:rsidP="00867FAC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UI__Solicitud_de_Modificación_Exito" w:history="1">
              <w:proofErr w:type="spellStart"/>
              <w:r w:rsidRPr="00725C0E">
                <w:rPr>
                  <w:rStyle w:val="Hipervnculo"/>
                  <w:szCs w:val="18"/>
                  <w:lang w:val="es-ES"/>
                </w:rPr>
                <w:t>UI_Solicitud_de_Modificación_Exitosa</w:t>
              </w:r>
              <w:proofErr w:type="spellEnd"/>
            </w:hyperlink>
          </w:p>
        </w:tc>
        <w:tc>
          <w:tcPr>
            <w:tcW w:w="850" w:type="dxa"/>
            <w:vMerge/>
          </w:tcPr>
          <w:p w14:paraId="6479E6BB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3958C45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0B3301F8" w14:textId="77777777" w:rsidR="00383403" w:rsidRDefault="00383403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1669D23D" w:rsidR="005871EB" w:rsidRDefault="005871EB" w:rsidP="005871EB">
      <w:pPr>
        <w:rPr>
          <w:sz w:val="20"/>
          <w:szCs w:val="20"/>
        </w:rPr>
      </w:pPr>
    </w:p>
    <w:p w14:paraId="6061F06F" w14:textId="50953E03" w:rsidR="00725C0E" w:rsidRDefault="00725C0E" w:rsidP="00725C0E">
      <w:pPr>
        <w:pStyle w:val="Ttulo2"/>
      </w:pPr>
      <w:bookmarkStart w:id="14" w:name="_UI__Solicitud_de_Modificación_Exito"/>
      <w:bookmarkEnd w:id="14"/>
      <w:r w:rsidRPr="007831A4">
        <w:t>UI_</w:t>
      </w:r>
      <w:r>
        <w:t xml:space="preserve"> </w:t>
      </w:r>
      <w:proofErr w:type="spellStart"/>
      <w:r>
        <w:t>Solicitud_de_Modificación_Exitosa</w:t>
      </w:r>
      <w:proofErr w:type="spellEnd"/>
    </w:p>
    <w:p w14:paraId="2851C4D1" w14:textId="77777777" w:rsidR="00725C0E" w:rsidRDefault="00725C0E" w:rsidP="00725C0E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63F84E61" w14:textId="77777777" w:rsidR="00725C0E" w:rsidRPr="009120B0" w:rsidRDefault="00725C0E" w:rsidP="00725C0E">
      <w:pPr>
        <w:ind w:left="346"/>
        <w:jc w:val="left"/>
        <w:rPr>
          <w:i/>
          <w:lang w:val="es-ES"/>
        </w:rPr>
      </w:pPr>
    </w:p>
    <w:p w14:paraId="47E3D1E1" w14:textId="77777777" w:rsidR="00725C0E" w:rsidRDefault="00725C0E" w:rsidP="00725C0E">
      <w:pPr>
        <w:rPr>
          <w:lang w:val="es-ES"/>
        </w:rPr>
      </w:pPr>
    </w:p>
    <w:p w14:paraId="09F77B22" w14:textId="1E914284" w:rsidR="00725C0E" w:rsidRDefault="00725C0E" w:rsidP="00725C0E">
      <w:pPr>
        <w:pStyle w:val="Ttulo3"/>
        <w:jc w:val="left"/>
        <w:rPr>
          <w:szCs w:val="20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Solicitud_de_Modificación_Exitosa</w:t>
      </w:r>
      <w:proofErr w:type="spellEnd"/>
    </w:p>
    <w:p w14:paraId="763B8B62" w14:textId="77777777" w:rsidR="00725C0E" w:rsidRDefault="00725C0E" w:rsidP="00725C0E"/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725C0E" w14:paraId="1402602F" w14:textId="77777777" w:rsidTr="007B2D3E">
        <w:trPr>
          <w:jc w:val="center"/>
        </w:trPr>
        <w:tc>
          <w:tcPr>
            <w:tcW w:w="562" w:type="dxa"/>
            <w:shd w:val="clear" w:color="auto" w:fill="E0E0E0"/>
          </w:tcPr>
          <w:p w14:paraId="655F2C1B" w14:textId="77777777" w:rsidR="00725C0E" w:rsidRPr="004054A5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0F2BEB3E" w14:textId="77777777" w:rsidR="00725C0E" w:rsidRPr="004054A5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22EC5E6D" w14:textId="77777777" w:rsidR="00725C0E" w:rsidRPr="004054A5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60EF3837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544C6DCC" w14:textId="77777777" w:rsidR="00725C0E" w:rsidRPr="004054A5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131D0075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5AA737B5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5C11053A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725C0E" w14:paraId="67922ED1" w14:textId="77777777" w:rsidTr="007B2D3E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A30A3F2" w14:textId="77777777" w:rsidR="00725C0E" w:rsidRPr="00D87ADA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70E4F94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nueva solicitud</w:t>
            </w:r>
          </w:p>
        </w:tc>
        <w:tc>
          <w:tcPr>
            <w:tcW w:w="850" w:type="dxa"/>
            <w:shd w:val="clear" w:color="auto" w:fill="auto"/>
          </w:tcPr>
          <w:p w14:paraId="7B0FEAB5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CAC0B08" w14:textId="77777777" w:rsidR="00725C0E" w:rsidRPr="00D87ADA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F2FED53" w14:textId="0513BA72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COD_X3_–_Perfil" w:history="1">
              <w:proofErr w:type="spellStart"/>
              <w:r w:rsidRPr="00725C0E">
                <w:rPr>
                  <w:rStyle w:val="Hipervnculo"/>
                  <w:lang w:val="es-ES"/>
                </w:rPr>
                <w:t>UI_Formulario_Modificación_Modalidad_de_Vinculación</w:t>
              </w:r>
              <w:proofErr w:type="spellEnd"/>
            </w:hyperlink>
          </w:p>
        </w:tc>
        <w:tc>
          <w:tcPr>
            <w:tcW w:w="850" w:type="dxa"/>
          </w:tcPr>
          <w:p w14:paraId="4CB0649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60ED93B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2B07C02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1C619F31" w14:textId="77777777" w:rsidTr="007B2D3E">
        <w:trPr>
          <w:trHeight w:val="353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6E1AFCD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Solicitud</w:t>
            </w:r>
          </w:p>
        </w:tc>
      </w:tr>
      <w:tr w:rsidR="00725C0E" w14:paraId="121C593F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6824D65E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840BD7F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Completo</w:t>
            </w:r>
          </w:p>
        </w:tc>
        <w:tc>
          <w:tcPr>
            <w:tcW w:w="850" w:type="dxa"/>
            <w:shd w:val="clear" w:color="auto" w:fill="auto"/>
          </w:tcPr>
          <w:p w14:paraId="16B299D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CC390E2" w14:textId="77777777" w:rsidR="00725C0E" w:rsidRPr="00D87ADA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59A2383" w14:textId="70F3B21B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Agente al que pertenece la Solicitud</w:t>
            </w:r>
          </w:p>
        </w:tc>
        <w:tc>
          <w:tcPr>
            <w:tcW w:w="850" w:type="dxa"/>
          </w:tcPr>
          <w:p w14:paraId="15514AA2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AA8EDD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DB9F5E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6650354F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649878C3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485DB77E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850" w:type="dxa"/>
            <w:shd w:val="clear" w:color="auto" w:fill="auto"/>
          </w:tcPr>
          <w:p w14:paraId="4E5530C4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53CC0C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6BD13AB" w14:textId="32675820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Agente al que pertenece la Solicitud</w:t>
            </w:r>
          </w:p>
        </w:tc>
        <w:tc>
          <w:tcPr>
            <w:tcW w:w="850" w:type="dxa"/>
          </w:tcPr>
          <w:p w14:paraId="4EA884DA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1FD713E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2EE2D64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3C68521A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2E1A0BB1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auto"/>
          </w:tcPr>
          <w:p w14:paraId="383F3FA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Correo electrónico</w:t>
            </w:r>
          </w:p>
        </w:tc>
        <w:tc>
          <w:tcPr>
            <w:tcW w:w="850" w:type="dxa"/>
            <w:shd w:val="clear" w:color="auto" w:fill="auto"/>
          </w:tcPr>
          <w:p w14:paraId="6D7A701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D2A1A1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336A238" w14:textId="7D9A207B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al que pertenece la Solicitud</w:t>
            </w:r>
          </w:p>
        </w:tc>
        <w:tc>
          <w:tcPr>
            <w:tcW w:w="850" w:type="dxa"/>
          </w:tcPr>
          <w:p w14:paraId="01F9FFF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EDE1E84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A45A218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046EB9AF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0922920E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0E49D81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41F2A166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142699C1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7E53078" w14:textId="29BAC22A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rol del Agente al que pertenece la Solicitud</w:t>
            </w:r>
          </w:p>
        </w:tc>
        <w:tc>
          <w:tcPr>
            <w:tcW w:w="850" w:type="dxa"/>
          </w:tcPr>
          <w:p w14:paraId="1E813DA5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F269272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5CCFF65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6D70073D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26D628F2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00ED928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3519F006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F19E083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EC6C7C2" w14:textId="04B66981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cuál pertenece el Agente al que pertenece la Solicitud</w:t>
            </w:r>
          </w:p>
        </w:tc>
        <w:tc>
          <w:tcPr>
            <w:tcW w:w="850" w:type="dxa"/>
          </w:tcPr>
          <w:p w14:paraId="0AEA4E9F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9D6E7E0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48A6C78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3A17B184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7DD2B295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719EF0C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58F46F02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4537CCA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1E71BCA" w14:textId="6D676C0F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al que pertenece la Solicitud</w:t>
            </w:r>
          </w:p>
        </w:tc>
        <w:tc>
          <w:tcPr>
            <w:tcW w:w="850" w:type="dxa"/>
          </w:tcPr>
          <w:p w14:paraId="1A21D606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F1C5C28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E0828F3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45528576" w14:textId="77777777" w:rsidTr="007B2D3E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3A01FA7B" w14:textId="77777777" w:rsidR="00725C0E" w:rsidRDefault="00725C0E" w:rsidP="007B2D3E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8F31F3D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Ir al Inicio</w:t>
            </w:r>
          </w:p>
        </w:tc>
        <w:tc>
          <w:tcPr>
            <w:tcW w:w="850" w:type="dxa"/>
            <w:shd w:val="clear" w:color="auto" w:fill="auto"/>
          </w:tcPr>
          <w:p w14:paraId="22027035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52975D45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3E20CDE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5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5"/>
            <w:proofErr w:type="spellEnd"/>
            <w:r>
              <w:rPr>
                <w:rStyle w:val="Refdecomentario"/>
              </w:rPr>
              <w:commentReference w:id="15"/>
            </w:r>
          </w:p>
        </w:tc>
        <w:tc>
          <w:tcPr>
            <w:tcW w:w="850" w:type="dxa"/>
          </w:tcPr>
          <w:p w14:paraId="62144A3B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F70B25E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6177A06E" w14:textId="77777777" w:rsidR="00725C0E" w:rsidRDefault="00725C0E" w:rsidP="007B2D3E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09D6D01E" w14:textId="77777777" w:rsidR="00725C0E" w:rsidRPr="00B001CA" w:rsidRDefault="00725C0E" w:rsidP="00725C0E"/>
    <w:p w14:paraId="10FAD6FC" w14:textId="77777777" w:rsidR="00725C0E" w:rsidRDefault="00725C0E" w:rsidP="00725C0E"/>
    <w:p w14:paraId="02162AFD" w14:textId="77777777" w:rsidR="00725C0E" w:rsidRDefault="00725C0E" w:rsidP="00725C0E"/>
    <w:p w14:paraId="277BCA2F" w14:textId="77777777" w:rsidR="00725C0E" w:rsidRDefault="00725C0E" w:rsidP="00725C0E"/>
    <w:p w14:paraId="53082F3D" w14:textId="77777777" w:rsidR="00725C0E" w:rsidRDefault="00725C0E" w:rsidP="00725C0E"/>
    <w:p w14:paraId="7C09108C" w14:textId="77777777" w:rsidR="00725C0E" w:rsidRDefault="00725C0E" w:rsidP="00725C0E"/>
    <w:p w14:paraId="02CCBF74" w14:textId="77777777" w:rsidR="00725C0E" w:rsidRDefault="00725C0E" w:rsidP="00725C0E"/>
    <w:p w14:paraId="03D96A89" w14:textId="77777777" w:rsidR="00725C0E" w:rsidRDefault="00725C0E" w:rsidP="00725C0E"/>
    <w:p w14:paraId="46D8AF63" w14:textId="77777777" w:rsidR="00725C0E" w:rsidRDefault="00725C0E" w:rsidP="00725C0E"/>
    <w:p w14:paraId="74B31A37" w14:textId="1601A8B1" w:rsidR="00A4379E" w:rsidRDefault="00A4379E" w:rsidP="005871EB">
      <w:pPr>
        <w:rPr>
          <w:sz w:val="20"/>
          <w:szCs w:val="20"/>
        </w:rPr>
      </w:pPr>
    </w:p>
    <w:p w14:paraId="58B159C1" w14:textId="26CD1795" w:rsidR="00A4379E" w:rsidRDefault="00A4379E" w:rsidP="005871EB">
      <w:pPr>
        <w:rPr>
          <w:sz w:val="20"/>
          <w:szCs w:val="20"/>
        </w:rPr>
      </w:pPr>
    </w:p>
    <w:p w14:paraId="250E7A22" w14:textId="37703D5F" w:rsidR="00A4379E" w:rsidRDefault="00A4379E" w:rsidP="005871EB">
      <w:pPr>
        <w:rPr>
          <w:sz w:val="20"/>
          <w:szCs w:val="20"/>
        </w:rPr>
      </w:pPr>
    </w:p>
    <w:p w14:paraId="67EF493D" w14:textId="109774C2" w:rsidR="00A4379E" w:rsidRDefault="00A4379E" w:rsidP="005871EB">
      <w:pPr>
        <w:rPr>
          <w:sz w:val="20"/>
          <w:szCs w:val="20"/>
        </w:rPr>
      </w:pPr>
    </w:p>
    <w:p w14:paraId="1D66F305" w14:textId="1185D7AB" w:rsidR="00455410" w:rsidRDefault="00455410" w:rsidP="005871EB">
      <w:pPr>
        <w:rPr>
          <w:sz w:val="20"/>
          <w:szCs w:val="20"/>
        </w:rPr>
      </w:pPr>
    </w:p>
    <w:p w14:paraId="56AF6E39" w14:textId="232455E7" w:rsidR="00455410" w:rsidRDefault="00455410" w:rsidP="005871EB">
      <w:pPr>
        <w:rPr>
          <w:sz w:val="20"/>
          <w:szCs w:val="20"/>
        </w:rPr>
      </w:pPr>
    </w:p>
    <w:p w14:paraId="4400468D" w14:textId="599F5B93" w:rsidR="00455410" w:rsidRDefault="00455410" w:rsidP="005871EB">
      <w:pPr>
        <w:rPr>
          <w:sz w:val="20"/>
          <w:szCs w:val="20"/>
        </w:rPr>
      </w:pPr>
    </w:p>
    <w:p w14:paraId="5188F3C3" w14:textId="0DFC661F" w:rsidR="00455410" w:rsidRDefault="00455410" w:rsidP="005871EB">
      <w:pPr>
        <w:rPr>
          <w:sz w:val="20"/>
          <w:szCs w:val="20"/>
        </w:rPr>
      </w:pPr>
    </w:p>
    <w:p w14:paraId="26E6646B" w14:textId="6FA71657" w:rsidR="00455410" w:rsidRDefault="00455410" w:rsidP="005871EB">
      <w:pPr>
        <w:rPr>
          <w:sz w:val="20"/>
          <w:szCs w:val="20"/>
        </w:rPr>
      </w:pPr>
    </w:p>
    <w:p w14:paraId="7810EDA8" w14:textId="3C7A2F28" w:rsidR="00455410" w:rsidRDefault="00455410" w:rsidP="005871EB">
      <w:pPr>
        <w:rPr>
          <w:sz w:val="20"/>
          <w:szCs w:val="20"/>
        </w:rPr>
      </w:pPr>
    </w:p>
    <w:p w14:paraId="366FE560" w14:textId="7DBF7787" w:rsidR="00455410" w:rsidRDefault="00455410" w:rsidP="005871EB">
      <w:pPr>
        <w:rPr>
          <w:sz w:val="20"/>
          <w:szCs w:val="20"/>
        </w:rPr>
      </w:pPr>
    </w:p>
    <w:p w14:paraId="35596636" w14:textId="41B2FC4F" w:rsidR="00455410" w:rsidRDefault="00455410" w:rsidP="005871EB">
      <w:pPr>
        <w:rPr>
          <w:sz w:val="20"/>
          <w:szCs w:val="20"/>
        </w:rPr>
      </w:pPr>
    </w:p>
    <w:p w14:paraId="0A86429C" w14:textId="5BB62154" w:rsidR="00455410" w:rsidRDefault="00455410" w:rsidP="005871EB">
      <w:pPr>
        <w:rPr>
          <w:sz w:val="20"/>
          <w:szCs w:val="20"/>
        </w:rPr>
      </w:pPr>
    </w:p>
    <w:p w14:paraId="7529785E" w14:textId="52FB9AB8" w:rsidR="00455410" w:rsidRDefault="00455410" w:rsidP="005871EB">
      <w:pPr>
        <w:rPr>
          <w:sz w:val="20"/>
          <w:szCs w:val="20"/>
        </w:rPr>
      </w:pPr>
    </w:p>
    <w:p w14:paraId="196B6654" w14:textId="4841640E" w:rsidR="00455410" w:rsidRDefault="00455410" w:rsidP="005871EB">
      <w:pPr>
        <w:rPr>
          <w:sz w:val="20"/>
          <w:szCs w:val="20"/>
        </w:rPr>
      </w:pPr>
    </w:p>
    <w:p w14:paraId="0FA84821" w14:textId="45E3C1B3" w:rsidR="00455410" w:rsidRDefault="00455410" w:rsidP="005871EB">
      <w:pPr>
        <w:rPr>
          <w:sz w:val="20"/>
          <w:szCs w:val="20"/>
        </w:rPr>
      </w:pPr>
    </w:p>
    <w:p w14:paraId="4D8AD435" w14:textId="61FBC979" w:rsidR="00455410" w:rsidRDefault="00455410" w:rsidP="005871EB">
      <w:pPr>
        <w:rPr>
          <w:sz w:val="20"/>
          <w:szCs w:val="20"/>
        </w:rPr>
      </w:pPr>
    </w:p>
    <w:p w14:paraId="136D0718" w14:textId="58B5D8EB" w:rsidR="00455410" w:rsidRDefault="00455410" w:rsidP="005871EB">
      <w:pPr>
        <w:rPr>
          <w:sz w:val="20"/>
          <w:szCs w:val="20"/>
        </w:rPr>
      </w:pPr>
    </w:p>
    <w:p w14:paraId="534F87DC" w14:textId="2D1BF09E" w:rsidR="00455410" w:rsidRDefault="00455410" w:rsidP="005871EB">
      <w:pPr>
        <w:rPr>
          <w:sz w:val="20"/>
          <w:szCs w:val="20"/>
        </w:rPr>
      </w:pPr>
    </w:p>
    <w:p w14:paraId="23EAB43E" w14:textId="33A95AD6" w:rsidR="00455410" w:rsidRDefault="00455410" w:rsidP="005871EB">
      <w:pPr>
        <w:rPr>
          <w:sz w:val="20"/>
          <w:szCs w:val="20"/>
        </w:rPr>
      </w:pPr>
    </w:p>
    <w:p w14:paraId="030E8010" w14:textId="5E53A1C1" w:rsidR="00725C0E" w:rsidRDefault="00725C0E" w:rsidP="005871EB">
      <w:pPr>
        <w:rPr>
          <w:sz w:val="20"/>
          <w:szCs w:val="20"/>
        </w:rPr>
      </w:pPr>
    </w:p>
    <w:p w14:paraId="49714EF1" w14:textId="1AEE5EA0" w:rsidR="00725C0E" w:rsidRDefault="00725C0E" w:rsidP="005871EB">
      <w:pPr>
        <w:rPr>
          <w:sz w:val="20"/>
          <w:szCs w:val="20"/>
        </w:rPr>
      </w:pPr>
    </w:p>
    <w:p w14:paraId="45B0E941" w14:textId="2EF1473E" w:rsidR="00725C0E" w:rsidRDefault="00725C0E" w:rsidP="005871EB">
      <w:pPr>
        <w:rPr>
          <w:sz w:val="20"/>
          <w:szCs w:val="20"/>
        </w:rPr>
      </w:pPr>
    </w:p>
    <w:p w14:paraId="7946ED30" w14:textId="31063835" w:rsidR="00725C0E" w:rsidRDefault="00725C0E" w:rsidP="005871EB">
      <w:pPr>
        <w:rPr>
          <w:sz w:val="20"/>
          <w:szCs w:val="20"/>
        </w:rPr>
      </w:pPr>
    </w:p>
    <w:p w14:paraId="56A72723" w14:textId="65955A68" w:rsidR="00725C0E" w:rsidRDefault="00725C0E" w:rsidP="005871EB">
      <w:pPr>
        <w:rPr>
          <w:sz w:val="20"/>
          <w:szCs w:val="20"/>
        </w:rPr>
      </w:pPr>
    </w:p>
    <w:p w14:paraId="2DBA28D1" w14:textId="59BC9604" w:rsidR="00725C0E" w:rsidRDefault="00725C0E" w:rsidP="005871EB">
      <w:pPr>
        <w:rPr>
          <w:sz w:val="20"/>
          <w:szCs w:val="20"/>
        </w:rPr>
      </w:pPr>
    </w:p>
    <w:p w14:paraId="32D40B38" w14:textId="0BBF2F2D" w:rsidR="00725C0E" w:rsidRDefault="00725C0E" w:rsidP="005871EB">
      <w:pPr>
        <w:rPr>
          <w:sz w:val="20"/>
          <w:szCs w:val="20"/>
        </w:rPr>
      </w:pPr>
    </w:p>
    <w:p w14:paraId="40817DEE" w14:textId="77777777" w:rsidR="00725C0E" w:rsidRDefault="00725C0E" w:rsidP="005871EB">
      <w:pPr>
        <w:rPr>
          <w:sz w:val="20"/>
          <w:szCs w:val="20"/>
        </w:rPr>
      </w:pPr>
    </w:p>
    <w:p w14:paraId="17AEABB0" w14:textId="77777777" w:rsidR="00455410" w:rsidRPr="00A4379E" w:rsidRDefault="00455410" w:rsidP="005871EB">
      <w:pPr>
        <w:rPr>
          <w:sz w:val="20"/>
          <w:szCs w:val="20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2C203CFB" w:rsidR="005871EB" w:rsidRDefault="005871EB" w:rsidP="005871EB">
      <w:pPr>
        <w:rPr>
          <w:sz w:val="2"/>
          <w:szCs w:val="2"/>
        </w:rPr>
      </w:pPr>
    </w:p>
    <w:p w14:paraId="6BD030F6" w14:textId="2CF34E05" w:rsidR="00256C5F" w:rsidRDefault="00256C5F" w:rsidP="005871EB">
      <w:pPr>
        <w:rPr>
          <w:sz w:val="2"/>
          <w:szCs w:val="2"/>
        </w:rPr>
      </w:pPr>
    </w:p>
    <w:p w14:paraId="0D04EB03" w14:textId="10B899B9" w:rsidR="00256C5F" w:rsidRDefault="00256C5F" w:rsidP="005871EB">
      <w:pPr>
        <w:rPr>
          <w:sz w:val="2"/>
          <w:szCs w:val="2"/>
        </w:rPr>
      </w:pPr>
    </w:p>
    <w:p w14:paraId="14EE1A90" w14:textId="0D7DBD50" w:rsidR="00256C5F" w:rsidRDefault="00256C5F" w:rsidP="005871EB">
      <w:pPr>
        <w:rPr>
          <w:sz w:val="2"/>
          <w:szCs w:val="2"/>
        </w:rPr>
      </w:pPr>
    </w:p>
    <w:p w14:paraId="2BD465FA" w14:textId="386F9FA3" w:rsidR="00256C5F" w:rsidRDefault="00256C5F" w:rsidP="005871EB">
      <w:pPr>
        <w:rPr>
          <w:sz w:val="2"/>
          <w:szCs w:val="2"/>
        </w:rPr>
      </w:pPr>
    </w:p>
    <w:p w14:paraId="016DB2AC" w14:textId="25260957" w:rsidR="00A4379E" w:rsidRPr="00A4379E" w:rsidRDefault="00A4379E" w:rsidP="00A4379E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74E7561A" w14:textId="7A949AC1" w:rsidR="00A4379E" w:rsidRDefault="00A4379E" w:rsidP="00725C0E">
      <w:pPr>
        <w:pStyle w:val="Ttulo2"/>
      </w:pPr>
      <w:bookmarkStart w:id="16" w:name="_Regla_17"/>
      <w:bookmarkEnd w:id="16"/>
      <w:r>
        <w:t>Regla 1</w:t>
      </w:r>
      <w:r w:rsidR="00725C0E">
        <w:t>9</w:t>
      </w:r>
    </w:p>
    <w:p w14:paraId="17BDA544" w14:textId="60286B66" w:rsidR="00A4379E" w:rsidRDefault="00A4379E" w:rsidP="00A4379E">
      <w:pPr>
        <w:ind w:left="346"/>
        <w:rPr>
          <w:lang w:val="es-ES"/>
        </w:rPr>
      </w:pPr>
      <w:r>
        <w:rPr>
          <w:lang w:val="es-ES"/>
        </w:rPr>
        <w:t>El Sistema deberá buscar en la base de datos el número de CUIL/CUIT ingresado y verificar lo siguiente:</w:t>
      </w:r>
    </w:p>
    <w:p w14:paraId="09AD24E4" w14:textId="526CE378" w:rsidR="00A4379E" w:rsidRDefault="00A4379E" w:rsidP="00A4379E">
      <w:pPr>
        <w:ind w:left="346"/>
        <w:rPr>
          <w:lang w:val="es-ES"/>
        </w:rPr>
      </w:pPr>
    </w:p>
    <w:p w14:paraId="365F459D" w14:textId="4F87F902" w:rsidR="00A4379E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Debe existir en el Sistema un Agente con el número de CUIL/CUIT ingresado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CF1764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7CB4EBE6" w14:textId="77777777" w:rsidR="00CF1764" w:rsidRPr="00CF1764" w:rsidRDefault="00CF1764" w:rsidP="00CF1764">
      <w:pPr>
        <w:ind w:left="704" w:firstLine="362"/>
        <w:rPr>
          <w:b/>
        </w:rPr>
      </w:pPr>
      <w:r w:rsidRPr="00CF1764">
        <w:rPr>
          <w:b/>
        </w:rPr>
        <w:t>Mensaje</w:t>
      </w:r>
    </w:p>
    <w:p w14:paraId="43CACCB7" w14:textId="0EEC3893" w:rsidR="00CF1764" w:rsidRDefault="00CF1764" w:rsidP="00CF1764">
      <w:pPr>
        <w:ind w:left="704" w:firstLine="362"/>
      </w:pPr>
      <w:r>
        <w:t>“No existe ningún Agente con el número de CUIL/CUIT ingresado. Por favor, verificar”.</w:t>
      </w:r>
    </w:p>
    <w:p w14:paraId="2E6891FA" w14:textId="77777777" w:rsidR="00CF1764" w:rsidRDefault="00CF1764" w:rsidP="00CF1764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D27FD14" w14:textId="13301A8C" w:rsidR="001875FC" w:rsidRPr="002E3DF3" w:rsidRDefault="001875FC" w:rsidP="001875F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</w:t>
      </w:r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dicho Agente pertenezca a una Dependencia que sea administrada por el usuario </w:t>
      </w:r>
      <w:proofErr w:type="spellStart"/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  <w:r w:rsidRPr="002E3DF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0224E2ED" w14:textId="77777777" w:rsidR="001875FC" w:rsidRPr="00295596" w:rsidRDefault="001875FC" w:rsidP="001875FC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5C225EE9" w14:textId="5D3085CD" w:rsidR="001875FC" w:rsidRDefault="001875FC" w:rsidP="001875FC">
      <w:pPr>
        <w:ind w:left="1066"/>
      </w:pPr>
      <w:r>
        <w:t xml:space="preserve">“El Agente con el número de CUIL/CUIT ingresado </w:t>
      </w:r>
      <w:r w:rsidR="00AC57A1">
        <w:t>no pertenece a su área administrada. No es posible consultar su información</w:t>
      </w:r>
      <w:r>
        <w:t>”.</w:t>
      </w:r>
    </w:p>
    <w:p w14:paraId="339F3103" w14:textId="77777777" w:rsidR="001875FC" w:rsidRDefault="001875FC" w:rsidP="001875FC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24772D6" w14:textId="0396DB94" w:rsidR="002E3DF3" w:rsidRPr="002E3DF3" w:rsidRDefault="002E3DF3" w:rsidP="002E3DF3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 NO sea un Agente Externo.</w:t>
      </w:r>
      <w:r w:rsidRPr="002E3DF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51A80FB2" w14:textId="77777777" w:rsidR="002E3DF3" w:rsidRPr="00295596" w:rsidRDefault="002E3DF3" w:rsidP="002E3DF3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376EF083" w14:textId="53BEDC32" w:rsidR="002E3DF3" w:rsidRDefault="002E3DF3" w:rsidP="002E3DF3">
      <w:pPr>
        <w:ind w:left="1066"/>
      </w:pPr>
      <w:r>
        <w:t>“El Agente con el número de CUIL/CUIT ingresado es un Agente Externo, no es posible realizar la modificación de modalidad”.</w:t>
      </w:r>
    </w:p>
    <w:p w14:paraId="13B63F53" w14:textId="77777777" w:rsidR="002E3DF3" w:rsidRDefault="002E3DF3" w:rsidP="002E3DF3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34622C9" w14:textId="77777777" w:rsidR="002E3DF3" w:rsidRDefault="002E3DF3" w:rsidP="002E3DF3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F02D3F3" w14:textId="5DD7C884" w:rsidR="00295596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 NO tenga informada una Fecha de Baja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295596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43EEAF74" w14:textId="77777777" w:rsidR="00295596" w:rsidRPr="00295596" w:rsidRDefault="00295596" w:rsidP="00295596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36CDBD73" w14:textId="1DA6B070" w:rsidR="00295596" w:rsidRDefault="00295596" w:rsidP="00295596">
      <w:pPr>
        <w:ind w:left="1066"/>
      </w:pPr>
      <w:r>
        <w:t>“El Agente con el número de CUIL/CUIT ingresado se encuentra dado de baja, no es posible realizar la modificación de modalidad”.</w:t>
      </w:r>
    </w:p>
    <w:p w14:paraId="0845C1EB" w14:textId="367B336A" w:rsidR="004D10DE" w:rsidRDefault="004D10DE" w:rsidP="00295596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FBE6084" w14:textId="74095A01" w:rsidR="00CF1764" w:rsidRPr="00CF1764" w:rsidRDefault="00CF1764" w:rsidP="00CF1764">
      <w:pPr>
        <w:tabs>
          <w:tab w:val="left" w:pos="426"/>
        </w:tabs>
        <w:ind w:firstLine="284"/>
        <w:rPr>
          <w:lang w:val="es-ES"/>
        </w:rPr>
      </w:pPr>
      <w:r>
        <w:rPr>
          <w:lang w:val="es-ES"/>
        </w:rPr>
        <w:t xml:space="preserve"> Si las validaciones anteriores son correctas, recupera los datos del Agente del número de CUIL/CUIT ingresado</w:t>
      </w:r>
      <w:r w:rsidR="00295596">
        <w:rPr>
          <w:lang w:val="es-ES"/>
        </w:rPr>
        <w:t>.</w:t>
      </w:r>
    </w:p>
    <w:p w14:paraId="1DA5CCD6" w14:textId="7CAFFA04" w:rsidR="00A4379E" w:rsidRDefault="00A4379E" w:rsidP="00A4379E">
      <w:pPr>
        <w:rPr>
          <w:lang w:val="es-ES"/>
        </w:rPr>
      </w:pPr>
    </w:p>
    <w:p w14:paraId="06176836" w14:textId="4B05A3BA" w:rsidR="00A4379E" w:rsidRDefault="00A4379E" w:rsidP="00A4379E">
      <w:pPr>
        <w:rPr>
          <w:lang w:val="es-ES"/>
        </w:rPr>
      </w:pPr>
    </w:p>
    <w:p w14:paraId="385639AC" w14:textId="025B3D48" w:rsidR="00867FAC" w:rsidRDefault="00867FAC" w:rsidP="00725C0E">
      <w:pPr>
        <w:pStyle w:val="Ttulo2"/>
      </w:pPr>
      <w:bookmarkStart w:id="17" w:name="_Regla_18"/>
      <w:bookmarkStart w:id="18" w:name="_Regla_20"/>
      <w:bookmarkEnd w:id="17"/>
      <w:bookmarkEnd w:id="18"/>
      <w:r>
        <w:t xml:space="preserve">Regla </w:t>
      </w:r>
      <w:r w:rsidR="00725C0E">
        <w:t>20</w:t>
      </w:r>
    </w:p>
    <w:p w14:paraId="6DEC0FA8" w14:textId="77777777" w:rsidR="00383403" w:rsidRDefault="00867FAC" w:rsidP="00383403">
      <w:pPr>
        <w:ind w:left="346"/>
      </w:pPr>
      <w:r>
        <w:t xml:space="preserve">El Sistema deberá validar que para el Agente seleccionado no exista ya en el Sistema una solicitud de </w:t>
      </w:r>
      <w:r w:rsidR="00383403">
        <w:t>Modificación</w:t>
      </w:r>
      <w:r>
        <w:t xml:space="preserve"> de Modalidad de </w:t>
      </w:r>
      <w:r w:rsidR="00383403">
        <w:t>Vinculación</w:t>
      </w:r>
      <w:r>
        <w:t xml:space="preserve"> </w:t>
      </w:r>
      <w:r w:rsidR="00383403">
        <w:t>con Estado distinto de “Finalizada”. En caso contrario, no deberá permitir continuar con la operación.</w:t>
      </w:r>
    </w:p>
    <w:p w14:paraId="14219778" w14:textId="77777777" w:rsidR="00383403" w:rsidRDefault="00383403" w:rsidP="00383403">
      <w:pPr>
        <w:ind w:left="346"/>
      </w:pPr>
    </w:p>
    <w:p w14:paraId="67BC9EBF" w14:textId="77777777" w:rsidR="00383403" w:rsidRPr="00336EE4" w:rsidRDefault="00383403" w:rsidP="00383403">
      <w:pPr>
        <w:ind w:left="346"/>
        <w:rPr>
          <w:b/>
        </w:rPr>
      </w:pPr>
      <w:r w:rsidRPr="00336EE4">
        <w:rPr>
          <w:b/>
        </w:rPr>
        <w:t>Mensaje</w:t>
      </w:r>
    </w:p>
    <w:p w14:paraId="4A230284" w14:textId="31A0B2BF" w:rsidR="00383403" w:rsidRDefault="00383403" w:rsidP="00383403">
      <w:pPr>
        <w:ind w:left="346"/>
      </w:pPr>
      <w:r>
        <w:t>“El Agente seleccionado ya tiene una solicitud de Modificación de Modalidad de Vinculación en curso. Por favor, verificar”.</w:t>
      </w:r>
    </w:p>
    <w:p w14:paraId="61296815" w14:textId="0C8AD136" w:rsidR="00A4379E" w:rsidRDefault="00A4379E" w:rsidP="00A4379E">
      <w:pPr>
        <w:rPr>
          <w:lang w:val="es-ES"/>
        </w:rPr>
      </w:pPr>
    </w:p>
    <w:p w14:paraId="648EA623" w14:textId="5F5B3059" w:rsidR="00383403" w:rsidRDefault="00383403" w:rsidP="00725C0E">
      <w:pPr>
        <w:pStyle w:val="Ttulo2"/>
      </w:pPr>
      <w:bookmarkStart w:id="19" w:name="_Regla_19"/>
      <w:bookmarkStart w:id="20" w:name="_Regla_21"/>
      <w:bookmarkEnd w:id="19"/>
      <w:bookmarkEnd w:id="20"/>
      <w:r>
        <w:t xml:space="preserve">Regla </w:t>
      </w:r>
      <w:r w:rsidR="00725C0E">
        <w:t>21</w:t>
      </w:r>
    </w:p>
    <w:p w14:paraId="09762ADC" w14:textId="6BBA5BD5" w:rsidR="00383403" w:rsidRDefault="00383403" w:rsidP="00383403">
      <w:pPr>
        <w:ind w:left="346"/>
      </w:pPr>
      <w:r>
        <w:t>El Sistema deberá guardar los datos de auditoria al momento de guardar los datos de la solicitud de Modificación de Modalidad de Vinculación, junto a los datos ingresados en el formulario deberá guardar:</w:t>
      </w:r>
    </w:p>
    <w:p w14:paraId="1556E9E1" w14:textId="77777777" w:rsidR="00383403" w:rsidRDefault="00383403" w:rsidP="00383403">
      <w:pPr>
        <w:ind w:left="346"/>
      </w:pPr>
    </w:p>
    <w:p w14:paraId="425719CE" w14:textId="77777777" w:rsidR="00383403" w:rsidRDefault="00383403" w:rsidP="00383403">
      <w:pPr>
        <w:ind w:left="346"/>
      </w:pPr>
      <w:r>
        <w:t xml:space="preserve">Usuario de Alta: Usuario </w:t>
      </w:r>
      <w:proofErr w:type="spellStart"/>
      <w:r>
        <w:t>logueado</w:t>
      </w:r>
      <w:proofErr w:type="spellEnd"/>
    </w:p>
    <w:p w14:paraId="2285CF1A" w14:textId="77777777" w:rsidR="00383403" w:rsidRPr="00781B89" w:rsidRDefault="00383403" w:rsidP="00383403">
      <w:pPr>
        <w:ind w:left="346"/>
        <w:rPr>
          <w:lang w:val="es-ES"/>
        </w:rPr>
      </w:pPr>
      <w:r>
        <w:t>Fecha de Alta: Fecha y Hora actual</w:t>
      </w:r>
    </w:p>
    <w:p w14:paraId="4488C774" w14:textId="4E5887E1" w:rsidR="00A4379E" w:rsidRDefault="00A4379E" w:rsidP="00A4379E">
      <w:pPr>
        <w:rPr>
          <w:lang w:val="es-ES"/>
        </w:rPr>
      </w:pPr>
    </w:p>
    <w:p w14:paraId="35619B4E" w14:textId="7C8FCDA2" w:rsidR="00A4379E" w:rsidRDefault="00A4379E" w:rsidP="00A4379E">
      <w:pPr>
        <w:rPr>
          <w:lang w:val="es-ES"/>
        </w:rPr>
      </w:pPr>
    </w:p>
    <w:p w14:paraId="2D4BFA3F" w14:textId="56CC080B" w:rsidR="00A4379E" w:rsidRDefault="00A4379E" w:rsidP="005871EB">
      <w:pPr>
        <w:rPr>
          <w:sz w:val="2"/>
          <w:szCs w:val="2"/>
        </w:rPr>
      </w:pPr>
    </w:p>
    <w:p w14:paraId="6C5D80EF" w14:textId="77777777" w:rsidR="00A4379E" w:rsidRDefault="00A4379E" w:rsidP="005871EB">
      <w:pPr>
        <w:rPr>
          <w:sz w:val="2"/>
          <w:szCs w:val="2"/>
        </w:rPr>
      </w:pPr>
    </w:p>
    <w:p w14:paraId="07486614" w14:textId="7F80CCF3" w:rsidR="00256C5F" w:rsidRDefault="00256C5F" w:rsidP="005871EB">
      <w:pPr>
        <w:rPr>
          <w:sz w:val="2"/>
          <w:szCs w:val="2"/>
        </w:rPr>
      </w:pPr>
    </w:p>
    <w:p w14:paraId="0B43959E" w14:textId="3ACF944F" w:rsidR="00256C5F" w:rsidRDefault="00256C5F" w:rsidP="005871EB">
      <w:pPr>
        <w:rPr>
          <w:sz w:val="2"/>
          <w:szCs w:val="2"/>
        </w:rPr>
      </w:pPr>
    </w:p>
    <w:p w14:paraId="4879603C" w14:textId="736DA6D9" w:rsidR="00256C5F" w:rsidRDefault="00256C5F" w:rsidP="005871EB">
      <w:pPr>
        <w:rPr>
          <w:sz w:val="2"/>
          <w:szCs w:val="2"/>
        </w:rPr>
      </w:pPr>
    </w:p>
    <w:p w14:paraId="50A6D6DB" w14:textId="2B8D6B7F" w:rsidR="00256C5F" w:rsidRDefault="00256C5F" w:rsidP="005871EB">
      <w:pPr>
        <w:rPr>
          <w:sz w:val="2"/>
          <w:szCs w:val="2"/>
        </w:rPr>
      </w:pPr>
    </w:p>
    <w:p w14:paraId="6B61BC1A" w14:textId="1F7A30E7" w:rsidR="00256C5F" w:rsidRDefault="00256C5F" w:rsidP="005871EB">
      <w:pPr>
        <w:rPr>
          <w:sz w:val="2"/>
          <w:szCs w:val="2"/>
        </w:rPr>
      </w:pPr>
    </w:p>
    <w:p w14:paraId="2DB2C059" w14:textId="3D89D32D" w:rsidR="00256C5F" w:rsidRDefault="00256C5F" w:rsidP="005871EB">
      <w:pPr>
        <w:rPr>
          <w:sz w:val="2"/>
          <w:szCs w:val="2"/>
        </w:rPr>
      </w:pPr>
    </w:p>
    <w:p w14:paraId="6B772BB4" w14:textId="55D487BC" w:rsidR="00256C5F" w:rsidRDefault="00256C5F" w:rsidP="005871EB">
      <w:pPr>
        <w:rPr>
          <w:sz w:val="2"/>
          <w:szCs w:val="2"/>
        </w:rPr>
      </w:pPr>
    </w:p>
    <w:p w14:paraId="55680E23" w14:textId="13F34290" w:rsidR="00256C5F" w:rsidRDefault="00256C5F" w:rsidP="005871EB">
      <w:pPr>
        <w:rPr>
          <w:sz w:val="2"/>
          <w:szCs w:val="2"/>
        </w:rPr>
      </w:pPr>
    </w:p>
    <w:p w14:paraId="14191227" w14:textId="730C57CF" w:rsidR="00256C5F" w:rsidRDefault="00256C5F" w:rsidP="00256C5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de Referencia</w:t>
      </w:r>
    </w:p>
    <w:p w14:paraId="20DA1E7D" w14:textId="122C1DDA" w:rsidR="00256C5F" w:rsidRDefault="00256C5F" w:rsidP="00725C0E">
      <w:pPr>
        <w:pStyle w:val="Ttulo2"/>
      </w:pPr>
      <w:bookmarkStart w:id="21" w:name="_Regla_1"/>
      <w:bookmarkStart w:id="22" w:name="_Regla_4"/>
      <w:bookmarkStart w:id="23" w:name="_Regla_5"/>
      <w:bookmarkEnd w:id="21"/>
      <w:bookmarkEnd w:id="22"/>
      <w:bookmarkEnd w:id="23"/>
      <w:r>
        <w:t xml:space="preserve">Regla </w:t>
      </w:r>
      <w:r w:rsidR="00725C0E">
        <w:t>5</w:t>
      </w:r>
    </w:p>
    <w:p w14:paraId="6AD05D5A" w14:textId="77777777" w:rsidR="00256C5F" w:rsidRDefault="00256C5F" w:rsidP="00256C5F">
      <w:pPr>
        <w:ind w:left="346"/>
        <w:rPr>
          <w:lang w:val="es-ES"/>
        </w:rPr>
      </w:pPr>
      <w:r>
        <w:rPr>
          <w:lang w:val="es-ES"/>
        </w:rPr>
        <w:t>El combo “Modalidad de Vinculación” se deberá cargar con los siguientes valores:</w:t>
      </w:r>
    </w:p>
    <w:p w14:paraId="569A2B86" w14:textId="77777777" w:rsidR="00256C5F" w:rsidRDefault="00256C5F" w:rsidP="00256C5F">
      <w:pPr>
        <w:ind w:left="346"/>
        <w:rPr>
          <w:lang w:val="es-ES"/>
        </w:rPr>
      </w:pPr>
    </w:p>
    <w:p w14:paraId="738487D2" w14:textId="77777777" w:rsidR="00256C5F" w:rsidRPr="00781B89" w:rsidRDefault="00256C5F" w:rsidP="004C527A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Asistencia Técnica</w:t>
      </w:r>
    </w:p>
    <w:p w14:paraId="3E5B82D1" w14:textId="77777777" w:rsidR="00256C5F" w:rsidRPr="00781B89" w:rsidRDefault="00256C5F" w:rsidP="004C527A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Decreto 1109/07</w:t>
      </w:r>
    </w:p>
    <w:p w14:paraId="57B66BC2" w14:textId="77777777" w:rsidR="00256C5F" w:rsidRPr="00781B89" w:rsidRDefault="00256C5F" w:rsidP="004C527A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Ley Marco (25.164)</w:t>
      </w:r>
    </w:p>
    <w:p w14:paraId="0C50D788" w14:textId="77777777" w:rsidR="00256C5F" w:rsidRPr="00781B89" w:rsidRDefault="00256C5F" w:rsidP="004C527A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Permanente</w:t>
      </w:r>
    </w:p>
    <w:p w14:paraId="14693F05" w14:textId="77777777" w:rsidR="00256C5F" w:rsidRPr="00781B89" w:rsidRDefault="00256C5F" w:rsidP="004C527A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Transitoria</w:t>
      </w:r>
    </w:p>
    <w:p w14:paraId="24A368A7" w14:textId="77777777" w:rsidR="00256C5F" w:rsidRDefault="00256C5F" w:rsidP="00256C5F">
      <w:pPr>
        <w:ind w:firstLine="426"/>
        <w:rPr>
          <w:lang w:val="es-ES"/>
        </w:rPr>
      </w:pPr>
      <w:r w:rsidRPr="00781B89">
        <w:rPr>
          <w:lang w:val="es-ES"/>
        </w:rPr>
        <w:t>Valor por defecto: “—Seleccione—“.</w:t>
      </w:r>
    </w:p>
    <w:p w14:paraId="764D4CBA" w14:textId="0E85612D" w:rsidR="00256C5F" w:rsidRPr="00256C5F" w:rsidRDefault="00256C5F" w:rsidP="005871EB">
      <w:pPr>
        <w:rPr>
          <w:sz w:val="20"/>
          <w:szCs w:val="20"/>
        </w:rPr>
      </w:pPr>
    </w:p>
    <w:p w14:paraId="2DEDBA83" w14:textId="77777777" w:rsidR="00256C5F" w:rsidRPr="005871EB" w:rsidRDefault="00256C5F" w:rsidP="005871EB">
      <w:pPr>
        <w:rPr>
          <w:sz w:val="2"/>
          <w:szCs w:val="2"/>
        </w:rPr>
      </w:pPr>
    </w:p>
    <w:sectPr w:rsidR="00256C5F" w:rsidRPr="005871EB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Daniela Veronica Pappa" w:date="2021-10-26T14:55:00Z" w:initials="DVP">
    <w:p w14:paraId="43172BF5" w14:textId="77777777" w:rsidR="00715049" w:rsidRDefault="00715049" w:rsidP="0071504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  <w:comment w:id="15" w:author="Daniela Veronica Pappa" w:date="2021-10-26T14:55:00Z" w:initials="DVP">
    <w:p w14:paraId="01CD3A7B" w14:textId="77777777" w:rsidR="00725C0E" w:rsidRDefault="00725C0E" w:rsidP="00725C0E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72BF5" w15:done="0"/>
  <w15:commentEx w15:paraId="01CD3A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72BF5" w16cid:durableId="252BD3B8"/>
  <w16cid:commentId w16cid:paraId="01CD3A7B" w16cid:durableId="254F51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75D32" w14:textId="77777777" w:rsidR="00B53BE2" w:rsidRDefault="00B53BE2" w:rsidP="00623931">
      <w:r>
        <w:separator/>
      </w:r>
    </w:p>
  </w:endnote>
  <w:endnote w:type="continuationSeparator" w:id="0">
    <w:p w14:paraId="7397A438" w14:textId="77777777" w:rsidR="00B53BE2" w:rsidRDefault="00B53BE2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47C58436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45541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- 10 - Modificación Modalidad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4DE1F559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45541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- 10 - Modificación Modalidad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="00B300EF" w:rsidRPr="00B300EF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2F694" w14:textId="77777777" w:rsidR="00B53BE2" w:rsidRDefault="00B53BE2" w:rsidP="00623931">
      <w:r>
        <w:separator/>
      </w:r>
    </w:p>
  </w:footnote>
  <w:footnote w:type="continuationSeparator" w:id="0">
    <w:p w14:paraId="3F578C90" w14:textId="77777777" w:rsidR="00B53BE2" w:rsidRDefault="00B53BE2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7E4E3E41"/>
    <w:multiLevelType w:val="multilevel"/>
    <w:tmpl w:val="1E4CCEF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2" w15:restartNumberingAfterBreak="0">
    <w:nsid w:val="7FFD60DE"/>
    <w:multiLevelType w:val="hybridMultilevel"/>
    <w:tmpl w:val="C2385C36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32F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232A7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0E95"/>
    <w:rsid w:val="00171881"/>
    <w:rsid w:val="00173397"/>
    <w:rsid w:val="00175837"/>
    <w:rsid w:val="00176AC6"/>
    <w:rsid w:val="00181412"/>
    <w:rsid w:val="001875FC"/>
    <w:rsid w:val="001945ED"/>
    <w:rsid w:val="001A191F"/>
    <w:rsid w:val="001A6581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5596"/>
    <w:rsid w:val="0029763D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67FE"/>
    <w:rsid w:val="002D7149"/>
    <w:rsid w:val="002D7C59"/>
    <w:rsid w:val="002E3DF3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32EB"/>
    <w:rsid w:val="003403B2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6CA0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E7C78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139D5"/>
    <w:rsid w:val="00715049"/>
    <w:rsid w:val="00715729"/>
    <w:rsid w:val="00715A2B"/>
    <w:rsid w:val="00717BF4"/>
    <w:rsid w:val="0072143C"/>
    <w:rsid w:val="00723EA9"/>
    <w:rsid w:val="00724C18"/>
    <w:rsid w:val="00725C0E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AF5"/>
    <w:rsid w:val="008860AA"/>
    <w:rsid w:val="008906A9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C57A1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3BE2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A7EA8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6C0D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D120E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25C0E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25C0E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A5C49-CC60-4BC4-8F58-B59304EE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8496</TotalTime>
  <Pages>1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128</cp:revision>
  <cp:lastPrinted>2016-06-06T12:43:00Z</cp:lastPrinted>
  <dcterms:created xsi:type="dcterms:W3CDTF">2020-12-30T20:09:00Z</dcterms:created>
  <dcterms:modified xsi:type="dcterms:W3CDTF">2022-01-19T13:45:00Z</dcterms:modified>
</cp:coreProperties>
</file>