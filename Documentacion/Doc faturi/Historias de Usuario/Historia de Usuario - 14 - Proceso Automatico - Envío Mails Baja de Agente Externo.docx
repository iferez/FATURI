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CB3B" w14:textId="77777777" w:rsidR="00417869" w:rsidRDefault="00417869" w:rsidP="00417869">
      <w:pPr>
        <w:rPr>
          <w:sz w:val="2"/>
          <w:szCs w:val="2"/>
        </w:rPr>
      </w:pPr>
    </w:p>
    <w:p w14:paraId="421E796A" w14:textId="77777777" w:rsidR="00417869" w:rsidRDefault="00417869" w:rsidP="00417869">
      <w:pPr>
        <w:rPr>
          <w:sz w:val="2"/>
          <w:szCs w:val="2"/>
        </w:rPr>
      </w:pPr>
    </w:p>
    <w:p w14:paraId="2624AF53" w14:textId="77777777" w:rsidR="00417869" w:rsidRDefault="00417869" w:rsidP="00417869">
      <w:pPr>
        <w:rPr>
          <w:sz w:val="2"/>
          <w:szCs w:val="2"/>
        </w:rPr>
      </w:pPr>
    </w:p>
    <w:p w14:paraId="6866D87E" w14:textId="77777777" w:rsidR="00417869" w:rsidRDefault="00417869" w:rsidP="00417869">
      <w:pPr>
        <w:rPr>
          <w:sz w:val="2"/>
          <w:szCs w:val="2"/>
        </w:rPr>
      </w:pPr>
    </w:p>
    <w:p w14:paraId="4C8C55B4" w14:textId="77777777" w:rsidR="00417869" w:rsidRDefault="00417869" w:rsidP="00417869">
      <w:pPr>
        <w:rPr>
          <w:sz w:val="2"/>
          <w:szCs w:val="2"/>
        </w:rPr>
      </w:pPr>
    </w:p>
    <w:p w14:paraId="3EC0C4DD" w14:textId="77777777" w:rsidR="00417869" w:rsidRDefault="00417869" w:rsidP="00417869">
      <w:pPr>
        <w:rPr>
          <w:sz w:val="2"/>
          <w:szCs w:val="2"/>
        </w:rPr>
      </w:pPr>
    </w:p>
    <w:p w14:paraId="3C53ED26" w14:textId="77777777" w:rsidR="00417869" w:rsidRDefault="00417869" w:rsidP="00417869">
      <w:pPr>
        <w:rPr>
          <w:sz w:val="2"/>
          <w:szCs w:val="2"/>
        </w:rPr>
      </w:pPr>
    </w:p>
    <w:p w14:paraId="7ABD932F" w14:textId="77777777" w:rsidR="00417869" w:rsidRDefault="00417869" w:rsidP="00417869">
      <w:pPr>
        <w:rPr>
          <w:sz w:val="2"/>
          <w:szCs w:val="2"/>
        </w:rPr>
      </w:pPr>
    </w:p>
    <w:p w14:paraId="55C45DBF" w14:textId="77777777" w:rsidR="00417869" w:rsidRDefault="00417869" w:rsidP="00417869">
      <w:pPr>
        <w:rPr>
          <w:sz w:val="2"/>
          <w:szCs w:val="2"/>
        </w:rPr>
      </w:pPr>
    </w:p>
    <w:p w14:paraId="694D42F9" w14:textId="77777777" w:rsidR="00417869" w:rsidRDefault="00417869" w:rsidP="00417869">
      <w:pPr>
        <w:rPr>
          <w:sz w:val="2"/>
          <w:szCs w:val="2"/>
        </w:rPr>
      </w:pPr>
    </w:p>
    <w:p w14:paraId="540F3B73" w14:textId="77777777" w:rsidR="00417869" w:rsidRDefault="00417869" w:rsidP="00417869">
      <w:pPr>
        <w:rPr>
          <w:sz w:val="2"/>
          <w:szCs w:val="2"/>
        </w:rPr>
      </w:pPr>
    </w:p>
    <w:p w14:paraId="67688151" w14:textId="77777777" w:rsidR="00417869" w:rsidRDefault="00417869" w:rsidP="00417869">
      <w:pPr>
        <w:rPr>
          <w:sz w:val="2"/>
          <w:szCs w:val="2"/>
        </w:rPr>
      </w:pPr>
    </w:p>
    <w:tbl>
      <w:tblPr>
        <w:tblStyle w:val="Tablaconcuadrcula"/>
        <w:tblW w:w="8817" w:type="dxa"/>
        <w:tblLook w:val="01E0" w:firstRow="1" w:lastRow="1" w:firstColumn="1" w:lastColumn="1" w:noHBand="0" w:noVBand="0"/>
      </w:tblPr>
      <w:tblGrid>
        <w:gridCol w:w="1472"/>
        <w:gridCol w:w="3672"/>
        <w:gridCol w:w="1836"/>
        <w:gridCol w:w="1837"/>
      </w:tblGrid>
      <w:tr w:rsidR="00921F42" w14:paraId="2A534365" w14:textId="77777777" w:rsidTr="003A7A3B">
        <w:tc>
          <w:tcPr>
            <w:tcW w:w="1472" w:type="dxa"/>
            <w:shd w:val="pct10" w:color="auto" w:fill="auto"/>
          </w:tcPr>
          <w:p w14:paraId="2F35F8C3" w14:textId="77777777" w:rsidR="00921F42" w:rsidRPr="00F30A5F" w:rsidRDefault="00921F42" w:rsidP="003A7A3B">
            <w:pPr>
              <w:rPr>
                <w:b/>
                <w:szCs w:val="20"/>
              </w:rPr>
            </w:pPr>
            <w:proofErr w:type="spellStart"/>
            <w:r w:rsidRPr="00F30A5F">
              <w:rPr>
                <w:b/>
                <w:szCs w:val="20"/>
              </w:rPr>
              <w:t>User</w:t>
            </w:r>
            <w:proofErr w:type="spellEnd"/>
            <w:r w:rsidRPr="00F30A5F">
              <w:rPr>
                <w:b/>
                <w:szCs w:val="20"/>
              </w:rPr>
              <w:t xml:space="preserve"> </w:t>
            </w:r>
            <w:proofErr w:type="spellStart"/>
            <w:r w:rsidRPr="00F30A5F">
              <w:rPr>
                <w:b/>
                <w:szCs w:val="20"/>
              </w:rPr>
              <w:t>story</w:t>
            </w:r>
            <w:proofErr w:type="spellEnd"/>
          </w:p>
        </w:tc>
        <w:tc>
          <w:tcPr>
            <w:tcW w:w="3672" w:type="dxa"/>
            <w:shd w:val="pct10" w:color="auto" w:fill="auto"/>
          </w:tcPr>
          <w:p w14:paraId="44951FBD" w14:textId="099F612A" w:rsidR="00921F42" w:rsidRDefault="00921F42" w:rsidP="00B04D1B">
            <w:pPr>
              <w:rPr>
                <w:szCs w:val="20"/>
              </w:rPr>
            </w:pPr>
          </w:p>
        </w:tc>
        <w:tc>
          <w:tcPr>
            <w:tcW w:w="1836" w:type="dxa"/>
            <w:shd w:val="pct10" w:color="auto" w:fill="auto"/>
          </w:tcPr>
          <w:p w14:paraId="27EF79C4" w14:textId="5794B2B0" w:rsidR="00F20D03" w:rsidRPr="00F20D03" w:rsidRDefault="009F12D2" w:rsidP="005E6B47">
            <w:r>
              <w:t xml:space="preserve">Historia de Usuario -- </w:t>
            </w:r>
            <w:r w:rsidR="009E00A0">
              <w:t>14</w:t>
            </w:r>
            <w:r w:rsidR="004E3CBD">
              <w:t xml:space="preserve"> – </w:t>
            </w:r>
            <w:r w:rsidR="009E00A0">
              <w:t>Proceso Automático – Envío Mails Baja de Agente Externo</w:t>
            </w:r>
          </w:p>
        </w:tc>
        <w:tc>
          <w:tcPr>
            <w:tcW w:w="1837" w:type="dxa"/>
            <w:shd w:val="pct10" w:color="auto" w:fill="auto"/>
          </w:tcPr>
          <w:p w14:paraId="291F2175" w14:textId="265CB03F" w:rsidR="00921F42" w:rsidRDefault="00921F42" w:rsidP="009D7E52">
            <w:pPr>
              <w:rPr>
                <w:szCs w:val="20"/>
              </w:rPr>
            </w:pPr>
          </w:p>
        </w:tc>
      </w:tr>
      <w:tr w:rsidR="000B1022" w14:paraId="33A1FCB0" w14:textId="77777777" w:rsidTr="003A7A3B">
        <w:tc>
          <w:tcPr>
            <w:tcW w:w="1472" w:type="dxa"/>
            <w:shd w:val="pct10" w:color="auto" w:fill="auto"/>
          </w:tcPr>
          <w:p w14:paraId="574D54E1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Como</w:t>
            </w:r>
          </w:p>
        </w:tc>
        <w:tc>
          <w:tcPr>
            <w:tcW w:w="7345" w:type="dxa"/>
            <w:gridSpan w:val="3"/>
          </w:tcPr>
          <w:p w14:paraId="3CF91171" w14:textId="4F305F7A" w:rsidR="009120B0" w:rsidRDefault="009E00A0" w:rsidP="00451E59">
            <w:r>
              <w:t>Sistema</w:t>
            </w:r>
          </w:p>
          <w:p w14:paraId="4CBE17C0" w14:textId="124EA6BE" w:rsidR="00451E59" w:rsidRPr="00451E59" w:rsidRDefault="00CC1792" w:rsidP="00451E59">
            <w:r>
              <w:t xml:space="preserve"> </w:t>
            </w:r>
          </w:p>
        </w:tc>
      </w:tr>
      <w:tr w:rsidR="000B1022" w14:paraId="5EEADE3A" w14:textId="77777777" w:rsidTr="003A7A3B">
        <w:tc>
          <w:tcPr>
            <w:tcW w:w="1472" w:type="dxa"/>
            <w:shd w:val="pct10" w:color="auto" w:fill="auto"/>
          </w:tcPr>
          <w:p w14:paraId="6867C0E7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Quiero</w:t>
            </w:r>
          </w:p>
        </w:tc>
        <w:tc>
          <w:tcPr>
            <w:tcW w:w="7345" w:type="dxa"/>
            <w:gridSpan w:val="3"/>
          </w:tcPr>
          <w:p w14:paraId="4CC04150" w14:textId="2EBC6D52" w:rsidR="004E3CBD" w:rsidRDefault="009B7A88" w:rsidP="00663E65">
            <w:r>
              <w:t>Ejecutar un proceso automático diariamente que detecte cuales Agentes externos han alcanzado su Fecha de Baja y envíe un mail a Informática notificando la baja.</w:t>
            </w:r>
            <w:r w:rsidR="00823D08">
              <w:t xml:space="preserve"> </w:t>
            </w:r>
            <w:hyperlink w:anchor="_Regla_30" w:history="1">
              <w:r w:rsidRPr="00FB1AEB">
                <w:rPr>
                  <w:rStyle w:val="Hipervnculo"/>
                </w:rPr>
                <w:t>R</w:t>
              </w:r>
              <w:r w:rsidR="00FB1AEB" w:rsidRPr="00FB1AEB">
                <w:rPr>
                  <w:rStyle w:val="Hipervnculo"/>
                </w:rPr>
                <w:t>egla 30</w:t>
              </w:r>
            </w:hyperlink>
          </w:p>
          <w:p w14:paraId="6F605D5E" w14:textId="3285A964" w:rsidR="000B1022" w:rsidRPr="00CF6440" w:rsidRDefault="004C2A95" w:rsidP="00663E65">
            <w:r>
              <w:t xml:space="preserve"> </w:t>
            </w:r>
          </w:p>
        </w:tc>
      </w:tr>
      <w:tr w:rsidR="000B1022" w14:paraId="4CF73577" w14:textId="77777777" w:rsidTr="003A7A3B">
        <w:tc>
          <w:tcPr>
            <w:tcW w:w="1472" w:type="dxa"/>
            <w:shd w:val="pct10" w:color="auto" w:fill="auto"/>
          </w:tcPr>
          <w:p w14:paraId="735C334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Con el fin de</w:t>
            </w:r>
          </w:p>
        </w:tc>
        <w:tc>
          <w:tcPr>
            <w:tcW w:w="7345" w:type="dxa"/>
            <w:gridSpan w:val="3"/>
          </w:tcPr>
          <w:p w14:paraId="01532D06" w14:textId="4D13507B" w:rsidR="00451E59" w:rsidRDefault="009B7A88" w:rsidP="005E680E">
            <w:r>
              <w:t xml:space="preserve">Enviar un aviso al área de Informática de la baja de un Agente externo. </w:t>
            </w:r>
          </w:p>
          <w:p w14:paraId="3329282E" w14:textId="4F295FF6" w:rsidR="004E3CBD" w:rsidRPr="000B1022" w:rsidRDefault="004E3CBD" w:rsidP="005E680E"/>
        </w:tc>
      </w:tr>
      <w:tr w:rsidR="000B1022" w14:paraId="585F561F" w14:textId="77777777" w:rsidTr="003A7A3B">
        <w:tc>
          <w:tcPr>
            <w:tcW w:w="1472" w:type="dxa"/>
            <w:shd w:val="pct10" w:color="auto" w:fill="auto"/>
          </w:tcPr>
          <w:p w14:paraId="42CAFE62" w14:textId="77777777" w:rsidR="000B1022" w:rsidRPr="00F30A5F" w:rsidRDefault="000B1022" w:rsidP="003A7A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Notas</w:t>
            </w:r>
          </w:p>
        </w:tc>
        <w:tc>
          <w:tcPr>
            <w:tcW w:w="7345" w:type="dxa"/>
            <w:gridSpan w:val="3"/>
          </w:tcPr>
          <w:p w14:paraId="0F510AE6" w14:textId="77777777" w:rsidR="00295591" w:rsidRDefault="00295591" w:rsidP="009B7A88">
            <w:pPr>
              <w:rPr>
                <w:lang w:val="es-ES"/>
              </w:rPr>
            </w:pPr>
          </w:p>
          <w:p w14:paraId="008DBB84" w14:textId="79035140" w:rsidR="009B7A88" w:rsidRPr="004E3CBD" w:rsidRDefault="009B7A88" w:rsidP="009B7A88">
            <w:pPr>
              <w:rPr>
                <w:lang w:val="es-ES"/>
              </w:rPr>
            </w:pPr>
          </w:p>
        </w:tc>
      </w:tr>
      <w:tr w:rsidR="000B1022" w14:paraId="7FC92502" w14:textId="77777777" w:rsidTr="003A7A3B">
        <w:tc>
          <w:tcPr>
            <w:tcW w:w="1472" w:type="dxa"/>
            <w:shd w:val="pct10" w:color="auto" w:fill="auto"/>
          </w:tcPr>
          <w:p w14:paraId="5C77D2A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Criterios de aceptación</w:t>
            </w:r>
          </w:p>
        </w:tc>
        <w:tc>
          <w:tcPr>
            <w:tcW w:w="7345" w:type="dxa"/>
            <w:gridSpan w:val="3"/>
          </w:tcPr>
          <w:p w14:paraId="7BDA4655" w14:textId="77777777" w:rsidR="000B1022" w:rsidRPr="00D2500C" w:rsidRDefault="000B1022" w:rsidP="0063652E"/>
        </w:tc>
      </w:tr>
    </w:tbl>
    <w:p w14:paraId="629DC0ED" w14:textId="77777777" w:rsidR="00417869" w:rsidRDefault="00417869" w:rsidP="00417869">
      <w:pPr>
        <w:rPr>
          <w:sz w:val="2"/>
          <w:szCs w:val="2"/>
        </w:rPr>
      </w:pPr>
    </w:p>
    <w:p w14:paraId="58FF2009" w14:textId="77777777" w:rsidR="00417869" w:rsidRDefault="00417869" w:rsidP="00417869">
      <w:pPr>
        <w:rPr>
          <w:sz w:val="2"/>
          <w:szCs w:val="2"/>
        </w:rPr>
      </w:pPr>
    </w:p>
    <w:p w14:paraId="4E7CCE3D" w14:textId="77777777" w:rsidR="00417869" w:rsidRDefault="00417869" w:rsidP="00417869">
      <w:pPr>
        <w:rPr>
          <w:sz w:val="2"/>
          <w:szCs w:val="2"/>
        </w:rPr>
      </w:pPr>
    </w:p>
    <w:p w14:paraId="2500D340" w14:textId="77777777" w:rsidR="00417869" w:rsidRDefault="00417869" w:rsidP="00417869">
      <w:pPr>
        <w:rPr>
          <w:sz w:val="2"/>
          <w:szCs w:val="2"/>
        </w:rPr>
      </w:pPr>
    </w:p>
    <w:p w14:paraId="2BB516F7" w14:textId="77777777" w:rsidR="00417869" w:rsidRDefault="00417869" w:rsidP="00417869">
      <w:pPr>
        <w:rPr>
          <w:sz w:val="2"/>
          <w:szCs w:val="2"/>
        </w:rPr>
      </w:pPr>
    </w:p>
    <w:p w14:paraId="5D3EDDF7" w14:textId="6B40CF1B" w:rsidR="00417869" w:rsidRDefault="00457C30" w:rsidP="00417869">
      <w:pPr>
        <w:rPr>
          <w:sz w:val="2"/>
          <w:szCs w:val="2"/>
        </w:rPr>
      </w:pPr>
      <w:r>
        <w:rPr>
          <w:sz w:val="2"/>
          <w:szCs w:val="2"/>
        </w:rPr>
        <w:t>}</w:t>
      </w:r>
    </w:p>
    <w:p w14:paraId="305625B0" w14:textId="73F0938C" w:rsidR="00457C30" w:rsidRDefault="00457C30" w:rsidP="00417869">
      <w:pPr>
        <w:rPr>
          <w:sz w:val="2"/>
          <w:szCs w:val="2"/>
        </w:rPr>
      </w:pPr>
    </w:p>
    <w:p w14:paraId="6F594E0E" w14:textId="50145404" w:rsidR="00457C30" w:rsidRDefault="00457C30" w:rsidP="00417869">
      <w:pPr>
        <w:rPr>
          <w:sz w:val="2"/>
          <w:szCs w:val="2"/>
        </w:rPr>
      </w:pPr>
    </w:p>
    <w:p w14:paraId="36E7EAB4" w14:textId="7A23DFA4" w:rsidR="00457C30" w:rsidRDefault="00457C30" w:rsidP="00417869">
      <w:pPr>
        <w:rPr>
          <w:sz w:val="2"/>
          <w:szCs w:val="2"/>
        </w:rPr>
      </w:pPr>
    </w:p>
    <w:p w14:paraId="4D479821" w14:textId="3C4E4AA4" w:rsidR="00457C30" w:rsidRDefault="00457C30" w:rsidP="00417869">
      <w:pPr>
        <w:rPr>
          <w:sz w:val="2"/>
          <w:szCs w:val="2"/>
        </w:rPr>
      </w:pPr>
    </w:p>
    <w:p w14:paraId="22925AE2" w14:textId="63B559C1" w:rsidR="000E0291" w:rsidRDefault="000E0291" w:rsidP="00417869">
      <w:pPr>
        <w:rPr>
          <w:sz w:val="2"/>
          <w:szCs w:val="2"/>
        </w:rPr>
      </w:pPr>
    </w:p>
    <w:p w14:paraId="58BBE982" w14:textId="77777777" w:rsidR="000E0291" w:rsidRDefault="000E0291" w:rsidP="000E0291">
      <w:pPr>
        <w:ind w:left="708"/>
        <w:rPr>
          <w:lang w:val="es-ES"/>
        </w:rPr>
      </w:pPr>
    </w:p>
    <w:p w14:paraId="39B3850B" w14:textId="79396B4E" w:rsidR="004E3CBD" w:rsidRDefault="004E3CBD" w:rsidP="00BA0A15">
      <w:pPr>
        <w:jc w:val="left"/>
        <w:rPr>
          <w:lang w:val="es-ES"/>
        </w:rPr>
      </w:pPr>
    </w:p>
    <w:p w14:paraId="2AD691F0" w14:textId="47F84597" w:rsidR="004E3CBD" w:rsidRDefault="004E3CBD" w:rsidP="00BA0A15">
      <w:pPr>
        <w:jc w:val="left"/>
        <w:rPr>
          <w:lang w:val="es-ES"/>
        </w:rPr>
      </w:pPr>
    </w:p>
    <w:p w14:paraId="1A92804F" w14:textId="015110FF" w:rsidR="004E3CBD" w:rsidRDefault="004E3CBD" w:rsidP="00BA0A15">
      <w:pPr>
        <w:jc w:val="left"/>
        <w:rPr>
          <w:lang w:val="es-ES"/>
        </w:rPr>
      </w:pPr>
    </w:p>
    <w:p w14:paraId="1E05C641" w14:textId="5E936741" w:rsidR="004E3CBD" w:rsidRDefault="004E3CBD" w:rsidP="00BA0A15">
      <w:pPr>
        <w:jc w:val="left"/>
        <w:rPr>
          <w:lang w:val="es-ES"/>
        </w:rPr>
      </w:pPr>
    </w:p>
    <w:p w14:paraId="57ED246E" w14:textId="3F9B8333" w:rsidR="004E3CBD" w:rsidRDefault="004E3CBD" w:rsidP="00BA0A15">
      <w:pPr>
        <w:jc w:val="left"/>
        <w:rPr>
          <w:lang w:val="es-ES"/>
        </w:rPr>
      </w:pPr>
    </w:p>
    <w:p w14:paraId="4C05234D" w14:textId="7C2830C3" w:rsidR="004E3CBD" w:rsidRDefault="004E3CBD" w:rsidP="00BA0A15">
      <w:pPr>
        <w:jc w:val="left"/>
        <w:rPr>
          <w:lang w:val="es-ES"/>
        </w:rPr>
      </w:pPr>
    </w:p>
    <w:p w14:paraId="2CE3A958" w14:textId="34E45C3A" w:rsidR="004E3CBD" w:rsidRDefault="004E3CBD" w:rsidP="00BA0A15">
      <w:pPr>
        <w:jc w:val="left"/>
        <w:rPr>
          <w:lang w:val="es-ES"/>
        </w:rPr>
      </w:pPr>
    </w:p>
    <w:p w14:paraId="37B2ECF2" w14:textId="6638CB84" w:rsidR="004E3CBD" w:rsidRDefault="004E3CBD" w:rsidP="00BA0A15">
      <w:pPr>
        <w:jc w:val="left"/>
        <w:rPr>
          <w:lang w:val="es-ES"/>
        </w:rPr>
      </w:pPr>
    </w:p>
    <w:p w14:paraId="2BE46B5C" w14:textId="74F76B2E" w:rsidR="004E3CBD" w:rsidRDefault="004E3CBD" w:rsidP="00BA0A15">
      <w:pPr>
        <w:jc w:val="left"/>
        <w:rPr>
          <w:lang w:val="es-ES"/>
        </w:rPr>
      </w:pPr>
    </w:p>
    <w:p w14:paraId="52D7BDD8" w14:textId="399AE44E" w:rsidR="004E3CBD" w:rsidRDefault="004E3CBD" w:rsidP="00BA0A15">
      <w:pPr>
        <w:jc w:val="left"/>
        <w:rPr>
          <w:lang w:val="es-ES"/>
        </w:rPr>
      </w:pPr>
    </w:p>
    <w:p w14:paraId="06356034" w14:textId="48B85287" w:rsidR="004E3CBD" w:rsidRDefault="004E3CBD" w:rsidP="00BA0A15">
      <w:pPr>
        <w:jc w:val="left"/>
        <w:rPr>
          <w:lang w:val="es-ES"/>
        </w:rPr>
      </w:pPr>
    </w:p>
    <w:p w14:paraId="6242E241" w14:textId="08250B50" w:rsidR="004E3CBD" w:rsidRDefault="004E3CBD" w:rsidP="00BA0A15">
      <w:pPr>
        <w:jc w:val="left"/>
        <w:rPr>
          <w:lang w:val="es-ES"/>
        </w:rPr>
      </w:pPr>
    </w:p>
    <w:p w14:paraId="102FA640" w14:textId="0D9BC9FF" w:rsidR="004E3CBD" w:rsidRDefault="004E3CBD" w:rsidP="00BA0A15">
      <w:pPr>
        <w:jc w:val="left"/>
        <w:rPr>
          <w:lang w:val="es-ES"/>
        </w:rPr>
      </w:pPr>
    </w:p>
    <w:p w14:paraId="2CA100CC" w14:textId="68663ABC" w:rsidR="004E3CBD" w:rsidRDefault="004E3CBD" w:rsidP="00BA0A15">
      <w:pPr>
        <w:jc w:val="left"/>
        <w:rPr>
          <w:lang w:val="es-ES"/>
        </w:rPr>
      </w:pPr>
    </w:p>
    <w:p w14:paraId="34E8270C" w14:textId="24830257" w:rsidR="004E3CBD" w:rsidRDefault="004E3CBD" w:rsidP="00BA0A15">
      <w:pPr>
        <w:jc w:val="left"/>
        <w:rPr>
          <w:lang w:val="es-ES"/>
        </w:rPr>
      </w:pPr>
    </w:p>
    <w:p w14:paraId="50FD9BF2" w14:textId="2DB114CB" w:rsidR="004E3CBD" w:rsidRDefault="004E3CBD" w:rsidP="00BA0A15">
      <w:pPr>
        <w:jc w:val="left"/>
        <w:rPr>
          <w:lang w:val="es-ES"/>
        </w:rPr>
      </w:pPr>
    </w:p>
    <w:p w14:paraId="7D7768C3" w14:textId="0573F06F" w:rsidR="004E3CBD" w:rsidRDefault="004E3CBD" w:rsidP="00BA0A15">
      <w:pPr>
        <w:jc w:val="left"/>
        <w:rPr>
          <w:lang w:val="es-ES"/>
        </w:rPr>
      </w:pPr>
    </w:p>
    <w:p w14:paraId="4BDB8892" w14:textId="035C0F9E" w:rsidR="004E3CBD" w:rsidRDefault="004E3CBD" w:rsidP="00BA0A15">
      <w:pPr>
        <w:jc w:val="left"/>
        <w:rPr>
          <w:lang w:val="es-ES"/>
        </w:rPr>
      </w:pPr>
    </w:p>
    <w:p w14:paraId="7DCFD1FF" w14:textId="5CCBF966" w:rsidR="004E3CBD" w:rsidRDefault="004E3CBD" w:rsidP="00BA0A15">
      <w:pPr>
        <w:jc w:val="left"/>
        <w:rPr>
          <w:lang w:val="es-ES"/>
        </w:rPr>
      </w:pPr>
    </w:p>
    <w:p w14:paraId="182BA529" w14:textId="400DD6EB" w:rsidR="004E3CBD" w:rsidRDefault="004E3CBD" w:rsidP="00BA0A15">
      <w:pPr>
        <w:jc w:val="left"/>
        <w:rPr>
          <w:lang w:val="es-ES"/>
        </w:rPr>
      </w:pPr>
    </w:p>
    <w:p w14:paraId="6DFABCDA" w14:textId="2E8D95E6" w:rsidR="004E3CBD" w:rsidRDefault="004E3CBD" w:rsidP="00BA0A15">
      <w:pPr>
        <w:jc w:val="left"/>
        <w:rPr>
          <w:lang w:val="es-ES"/>
        </w:rPr>
      </w:pPr>
    </w:p>
    <w:p w14:paraId="08BC7312" w14:textId="12D2C902" w:rsidR="004E3CBD" w:rsidRDefault="004E3CBD" w:rsidP="00BA0A15">
      <w:pPr>
        <w:jc w:val="left"/>
        <w:rPr>
          <w:lang w:val="es-ES"/>
        </w:rPr>
      </w:pPr>
    </w:p>
    <w:p w14:paraId="3B760EF2" w14:textId="4B0BCC78" w:rsidR="004E3CBD" w:rsidRDefault="004E3CBD" w:rsidP="00BA0A15">
      <w:pPr>
        <w:jc w:val="left"/>
        <w:rPr>
          <w:lang w:val="es-ES"/>
        </w:rPr>
      </w:pPr>
    </w:p>
    <w:p w14:paraId="1EAFF4E2" w14:textId="6037847A" w:rsidR="004E3CBD" w:rsidRDefault="004E3CBD" w:rsidP="00BA0A15">
      <w:pPr>
        <w:jc w:val="left"/>
        <w:rPr>
          <w:lang w:val="es-ES"/>
        </w:rPr>
      </w:pPr>
    </w:p>
    <w:p w14:paraId="4CE21CC1" w14:textId="17438E80" w:rsidR="004E3CBD" w:rsidRDefault="004E3CBD" w:rsidP="00BA0A15">
      <w:pPr>
        <w:jc w:val="left"/>
        <w:rPr>
          <w:lang w:val="es-ES"/>
        </w:rPr>
      </w:pPr>
    </w:p>
    <w:p w14:paraId="15BE7595" w14:textId="7156B009" w:rsidR="004E3CBD" w:rsidRDefault="004E3CBD" w:rsidP="00BA0A15">
      <w:pPr>
        <w:jc w:val="left"/>
        <w:rPr>
          <w:lang w:val="es-ES"/>
        </w:rPr>
      </w:pPr>
    </w:p>
    <w:p w14:paraId="25AC4AF9" w14:textId="7E064F6A" w:rsidR="004E3CBD" w:rsidRDefault="004E3CBD" w:rsidP="00BA0A15">
      <w:pPr>
        <w:jc w:val="left"/>
        <w:rPr>
          <w:lang w:val="es-ES"/>
        </w:rPr>
      </w:pPr>
    </w:p>
    <w:p w14:paraId="53218CA5" w14:textId="4FA03517" w:rsidR="004E3CBD" w:rsidRDefault="004E3CBD" w:rsidP="00BA0A15">
      <w:pPr>
        <w:jc w:val="left"/>
        <w:rPr>
          <w:lang w:val="es-ES"/>
        </w:rPr>
      </w:pPr>
    </w:p>
    <w:p w14:paraId="502191C4" w14:textId="7084AB73" w:rsidR="004E3CBD" w:rsidRDefault="004E3CBD" w:rsidP="00BA0A15">
      <w:pPr>
        <w:jc w:val="left"/>
        <w:rPr>
          <w:lang w:val="es-ES"/>
        </w:rPr>
      </w:pPr>
    </w:p>
    <w:p w14:paraId="2CB24E65" w14:textId="4FC15E67" w:rsidR="004E3CBD" w:rsidRDefault="004E3CBD" w:rsidP="00BA0A15">
      <w:pPr>
        <w:jc w:val="left"/>
        <w:rPr>
          <w:lang w:val="es-ES"/>
        </w:rPr>
      </w:pPr>
    </w:p>
    <w:p w14:paraId="484F8117" w14:textId="57E73378" w:rsidR="004E3CBD" w:rsidRDefault="004E3CBD" w:rsidP="00BA0A15">
      <w:pPr>
        <w:jc w:val="left"/>
        <w:rPr>
          <w:lang w:val="es-ES"/>
        </w:rPr>
      </w:pPr>
    </w:p>
    <w:p w14:paraId="5BAE5ED4" w14:textId="3B97A206" w:rsidR="004E3CBD" w:rsidRDefault="004E3CBD" w:rsidP="00BA0A15">
      <w:pPr>
        <w:jc w:val="left"/>
        <w:rPr>
          <w:lang w:val="es-ES"/>
        </w:rPr>
      </w:pPr>
    </w:p>
    <w:p w14:paraId="432F97FF" w14:textId="166FF52C" w:rsidR="004E3CBD" w:rsidRDefault="004E3CBD" w:rsidP="00BA0A15">
      <w:pPr>
        <w:jc w:val="left"/>
        <w:rPr>
          <w:lang w:val="es-ES"/>
        </w:rPr>
      </w:pPr>
    </w:p>
    <w:p w14:paraId="601D4843" w14:textId="677D16AD" w:rsidR="004E3CBD" w:rsidRDefault="004E3CBD" w:rsidP="00BA0A15">
      <w:pPr>
        <w:jc w:val="left"/>
        <w:rPr>
          <w:lang w:val="es-ES"/>
        </w:rPr>
      </w:pPr>
    </w:p>
    <w:p w14:paraId="44DBE9B4" w14:textId="5107F786" w:rsidR="004E3CBD" w:rsidRDefault="004E3CBD" w:rsidP="00BA0A15">
      <w:pPr>
        <w:jc w:val="left"/>
        <w:rPr>
          <w:lang w:val="es-ES"/>
        </w:rPr>
      </w:pPr>
    </w:p>
    <w:p w14:paraId="39AFB3A2" w14:textId="4676012E" w:rsidR="004E3CBD" w:rsidRDefault="004E3CBD" w:rsidP="00BA0A15">
      <w:pPr>
        <w:jc w:val="left"/>
        <w:rPr>
          <w:lang w:val="es-ES"/>
        </w:rPr>
      </w:pPr>
    </w:p>
    <w:p w14:paraId="38180B84" w14:textId="250F617E" w:rsidR="004E3CBD" w:rsidRDefault="004E3CBD" w:rsidP="00BA0A15">
      <w:pPr>
        <w:jc w:val="left"/>
        <w:rPr>
          <w:lang w:val="es-ES"/>
        </w:rPr>
      </w:pPr>
    </w:p>
    <w:p w14:paraId="5A1BD7F1" w14:textId="2F138507" w:rsidR="004E3CBD" w:rsidRDefault="004E3CBD" w:rsidP="00BA0A15">
      <w:pPr>
        <w:jc w:val="left"/>
        <w:rPr>
          <w:lang w:val="es-ES"/>
        </w:rPr>
      </w:pPr>
    </w:p>
    <w:p w14:paraId="1AE31C56" w14:textId="1F66A68B" w:rsidR="004E3CBD" w:rsidRDefault="004E3CBD" w:rsidP="00BA0A15">
      <w:pPr>
        <w:jc w:val="left"/>
        <w:rPr>
          <w:lang w:val="es-ES"/>
        </w:rPr>
      </w:pPr>
    </w:p>
    <w:p w14:paraId="400FE628" w14:textId="7BE7E74B" w:rsidR="004E3CBD" w:rsidRDefault="004E3CBD" w:rsidP="00BA0A15">
      <w:pPr>
        <w:jc w:val="left"/>
        <w:rPr>
          <w:lang w:val="es-ES"/>
        </w:rPr>
      </w:pPr>
    </w:p>
    <w:p w14:paraId="0AA12F92" w14:textId="2D56D4E1" w:rsidR="004E3CBD" w:rsidRDefault="004E3CBD" w:rsidP="00BA0A15">
      <w:pPr>
        <w:jc w:val="left"/>
        <w:rPr>
          <w:lang w:val="es-ES"/>
        </w:rPr>
      </w:pPr>
    </w:p>
    <w:p w14:paraId="77317D4C" w14:textId="66C1D747" w:rsidR="004E3CBD" w:rsidRDefault="004E3CBD" w:rsidP="00BA0A15">
      <w:pPr>
        <w:jc w:val="left"/>
        <w:rPr>
          <w:lang w:val="es-ES"/>
        </w:rPr>
      </w:pPr>
    </w:p>
    <w:p w14:paraId="356CAC44" w14:textId="29DBB088" w:rsidR="00A31FE8" w:rsidRDefault="00A31FE8" w:rsidP="00BA0A15">
      <w:pPr>
        <w:jc w:val="left"/>
        <w:rPr>
          <w:lang w:val="es-ES"/>
        </w:rPr>
      </w:pPr>
    </w:p>
    <w:p w14:paraId="6C102B78" w14:textId="3D778BDA" w:rsidR="00A31FE8" w:rsidRDefault="00A31FE8" w:rsidP="00BA0A15">
      <w:pPr>
        <w:jc w:val="left"/>
        <w:rPr>
          <w:lang w:val="es-ES"/>
        </w:rPr>
      </w:pPr>
    </w:p>
    <w:p w14:paraId="2E3CEE02" w14:textId="2FF7491E" w:rsidR="00A31FE8" w:rsidRDefault="00A31FE8" w:rsidP="00BA0A15">
      <w:pPr>
        <w:jc w:val="left"/>
        <w:rPr>
          <w:lang w:val="es-ES"/>
        </w:rPr>
      </w:pPr>
    </w:p>
    <w:p w14:paraId="3CBCD306" w14:textId="444CE4EE" w:rsidR="00A31FE8" w:rsidRDefault="00A31FE8" w:rsidP="00BA0A15">
      <w:pPr>
        <w:jc w:val="left"/>
        <w:rPr>
          <w:lang w:val="es-ES"/>
        </w:rPr>
      </w:pPr>
    </w:p>
    <w:p w14:paraId="54F76A5B" w14:textId="77777777" w:rsidR="00A31FE8" w:rsidRDefault="00A31FE8" w:rsidP="00BA0A15">
      <w:pPr>
        <w:jc w:val="left"/>
        <w:rPr>
          <w:lang w:val="es-ES"/>
        </w:rPr>
      </w:pPr>
    </w:p>
    <w:p w14:paraId="1F2759B1" w14:textId="77238C7A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9D124C0" w14:textId="2F7ECB0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E3E85A9" w14:textId="231F23F4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CB30E72" w14:textId="7AAC41E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D6A3502" w14:textId="434E2BE7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8F713FD" w14:textId="7A17DC4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06BBD10" w14:textId="1C0EEF3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3FACABA" w14:textId="73F5F726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E1760DE" w14:textId="7A89826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85D002B" w14:textId="1859022B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9B4F547" w14:textId="4E23F27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41AC11C" w14:textId="420F8CD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B328723" w14:textId="7E590CC5" w:rsidR="0011586F" w:rsidRDefault="0011586F" w:rsidP="0011586F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lastRenderedPageBreak/>
        <w:t>Reglas de Negocio Nuevas</w:t>
      </w:r>
    </w:p>
    <w:p w14:paraId="7AD16C67" w14:textId="7552DF62" w:rsidR="005871EB" w:rsidRPr="00630443" w:rsidRDefault="004341B9" w:rsidP="00630443">
      <w:pPr>
        <w:pStyle w:val="Ttulo2"/>
      </w:pPr>
      <w:bookmarkStart w:id="0" w:name="_Regla_1"/>
      <w:bookmarkStart w:id="1" w:name="_Regla_30"/>
      <w:bookmarkEnd w:id="0"/>
      <w:bookmarkEnd w:id="1"/>
      <w:r>
        <w:t xml:space="preserve">Regla </w:t>
      </w:r>
      <w:r w:rsidR="00630443">
        <w:t>30</w:t>
      </w:r>
    </w:p>
    <w:p w14:paraId="326DE07D" w14:textId="3381BE09" w:rsidR="00630443" w:rsidRPr="00630443" w:rsidRDefault="00630443" w:rsidP="00630443">
      <w:pPr>
        <w:ind w:left="346"/>
        <w:rPr>
          <w:lang w:val="es-ES"/>
        </w:rPr>
      </w:pPr>
      <w:r w:rsidRPr="00630443">
        <w:rPr>
          <w:lang w:val="es-ES"/>
        </w:rPr>
        <w:t xml:space="preserve">Se deberá crear un proceso automático que se ejecute diariamente </w:t>
      </w:r>
      <w:r w:rsidRPr="00BD75DE">
        <w:rPr>
          <w:lang w:val="es-ES"/>
        </w:rPr>
        <w:t xml:space="preserve">a las 08:00 </w:t>
      </w:r>
      <w:proofErr w:type="spellStart"/>
      <w:r w:rsidRPr="00BD75DE">
        <w:rPr>
          <w:lang w:val="es-ES"/>
        </w:rPr>
        <w:t>hrs</w:t>
      </w:r>
      <w:proofErr w:type="spellEnd"/>
      <w:r w:rsidRPr="00630443">
        <w:rPr>
          <w:lang w:val="es-ES"/>
        </w:rPr>
        <w:t>, que verifique las siguientes condiciones;</w:t>
      </w:r>
    </w:p>
    <w:p w14:paraId="3C49E49E" w14:textId="77777777" w:rsidR="00630443" w:rsidRPr="00630443" w:rsidRDefault="00630443" w:rsidP="00630443">
      <w:pPr>
        <w:ind w:left="346"/>
        <w:rPr>
          <w:lang w:val="es-ES"/>
        </w:rPr>
      </w:pPr>
    </w:p>
    <w:p w14:paraId="088AD803" w14:textId="25B9365A" w:rsidR="00FB1AEB" w:rsidRDefault="00630443" w:rsidP="00630443">
      <w:pPr>
        <w:pStyle w:val="Prrafodelista"/>
        <w:numPr>
          <w:ilvl w:val="0"/>
          <w:numId w:val="48"/>
        </w:numPr>
        <w:tabs>
          <w:tab w:val="left" w:pos="1410"/>
        </w:tabs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3044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Para cada un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o</w:t>
      </w:r>
      <w:r w:rsidRPr="0063044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de l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os</w:t>
      </w:r>
      <w:r w:rsidRPr="0063044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Agentes</w:t>
      </w:r>
      <w:r w:rsidRPr="0063044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externos existentes</w:t>
      </w:r>
      <w:r w:rsidRPr="0063044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en el 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</w:t>
      </w:r>
      <w:r w:rsidRPr="0063044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istema deberá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v</w:t>
      </w:r>
      <w:r w:rsidRPr="0063044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alidar la Fecha de Baja</w:t>
      </w:r>
      <w:r w:rsidR="00FB1AE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;</w:t>
      </w:r>
    </w:p>
    <w:p w14:paraId="4D66DD3B" w14:textId="77777777" w:rsidR="00FB1AEB" w:rsidRDefault="00FB1AEB" w:rsidP="00FB1AEB">
      <w:pPr>
        <w:pStyle w:val="Prrafodelista"/>
        <w:tabs>
          <w:tab w:val="left" w:pos="1410"/>
        </w:tabs>
        <w:ind w:left="106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0BAC9446" w14:textId="7E4205A9" w:rsidR="00630443" w:rsidRDefault="00FB1AEB" w:rsidP="00FB1AEB">
      <w:pPr>
        <w:pStyle w:val="Prrafodelista"/>
        <w:numPr>
          <w:ilvl w:val="1"/>
          <w:numId w:val="48"/>
        </w:numPr>
        <w:tabs>
          <w:tab w:val="left" w:pos="1410"/>
        </w:tabs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E</w:t>
      </w:r>
      <w:r w:rsidR="00630443" w:rsidRPr="0063044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n caso que la Fecha de Baja sea igual a la fecha actual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, deberá invocar a la </w:t>
      </w:r>
      <w:hyperlink w:anchor="_Regla_25" w:history="1">
        <w:r w:rsidRPr="00FB1AEB">
          <w:rPr>
            <w:rStyle w:val="Hipervnculo"/>
            <w:rFonts w:ascii="Trebuchet MS" w:eastAsia="Times New Roman" w:hAnsi="Trebuchet MS" w:cs="Times New Roman"/>
            <w:sz w:val="18"/>
            <w:szCs w:val="24"/>
            <w:lang w:val="es-ES" w:eastAsia="en-US"/>
          </w:rPr>
          <w:t>Regla 25</w:t>
        </w:r>
      </w:hyperlink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con los datos del Agente detectado</w:t>
      </w:r>
    </w:p>
    <w:p w14:paraId="45E00D72" w14:textId="77777777" w:rsidR="00FB1AEB" w:rsidRDefault="00FB1AEB" w:rsidP="00FB1AEB">
      <w:pPr>
        <w:pStyle w:val="Prrafodelista"/>
        <w:tabs>
          <w:tab w:val="left" w:pos="1410"/>
        </w:tabs>
        <w:ind w:left="178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594883E8" w14:textId="0BDC83CE" w:rsidR="00FB1AEB" w:rsidRDefault="00FB1AEB" w:rsidP="00FB1AEB">
      <w:pPr>
        <w:pStyle w:val="Prrafodelista"/>
        <w:numPr>
          <w:ilvl w:val="1"/>
          <w:numId w:val="48"/>
        </w:numPr>
        <w:tabs>
          <w:tab w:val="left" w:pos="1410"/>
        </w:tabs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En caso contrario, no realiza ninguna acción</w:t>
      </w:r>
    </w:p>
    <w:p w14:paraId="4A057DDE" w14:textId="6C95A66C" w:rsidR="00FB1AEB" w:rsidRDefault="00FB1AEB" w:rsidP="00FB1AEB">
      <w:pPr>
        <w:pStyle w:val="Prrafodelista"/>
        <w:tabs>
          <w:tab w:val="left" w:pos="1410"/>
        </w:tabs>
        <w:ind w:left="106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441E5EA4" w14:textId="77777777" w:rsidR="00FB1AEB" w:rsidRPr="00630443" w:rsidRDefault="00FB1AEB" w:rsidP="00FB1AEB">
      <w:pPr>
        <w:pStyle w:val="Prrafodelista"/>
        <w:tabs>
          <w:tab w:val="left" w:pos="1410"/>
        </w:tabs>
        <w:ind w:left="106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620A7C6C" w14:textId="22DAD22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FBC17A0" w14:textId="60B3A2BC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676DD5D" w14:textId="7917152B" w:rsidR="00FB1AEB" w:rsidRDefault="00FB1AEB" w:rsidP="005871EB">
      <w:pPr>
        <w:tabs>
          <w:tab w:val="left" w:pos="1410"/>
        </w:tabs>
        <w:rPr>
          <w:sz w:val="2"/>
          <w:szCs w:val="2"/>
        </w:rPr>
      </w:pPr>
    </w:p>
    <w:p w14:paraId="1C6C5CC9" w14:textId="62CA42AC" w:rsidR="00FB1AEB" w:rsidRDefault="00FB1AEB" w:rsidP="00FB1AEB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Reglas de Negocio de Referencia</w:t>
      </w:r>
    </w:p>
    <w:p w14:paraId="046CBB12" w14:textId="5A515B4F" w:rsidR="00FB1AEB" w:rsidRDefault="00FB1AEB" w:rsidP="00FB1AEB">
      <w:pPr>
        <w:rPr>
          <w:lang w:val="es-ES"/>
        </w:rPr>
      </w:pPr>
    </w:p>
    <w:p w14:paraId="7C8AFFD4" w14:textId="77777777" w:rsidR="00FB1AEB" w:rsidRDefault="00FB1AEB" w:rsidP="00FB1AEB">
      <w:pPr>
        <w:pStyle w:val="Ttulo2"/>
      </w:pPr>
      <w:bookmarkStart w:id="2" w:name="_Regla_25"/>
      <w:bookmarkEnd w:id="2"/>
      <w:r>
        <w:t>Regla 25</w:t>
      </w:r>
    </w:p>
    <w:p w14:paraId="7B8555C8" w14:textId="68FA900C" w:rsidR="00FB1AEB" w:rsidRPr="00D34C35" w:rsidRDefault="00FB1AEB" w:rsidP="00FB1AEB">
      <w:pPr>
        <w:ind w:left="346"/>
        <w:rPr>
          <w:color w:val="auto"/>
        </w:rPr>
      </w:pPr>
      <w:r w:rsidRPr="00D34C35">
        <w:rPr>
          <w:color w:val="auto"/>
        </w:rPr>
        <w:t>El Sistema deberá enviar un mail a la</w:t>
      </w:r>
      <w:r>
        <w:rPr>
          <w:color w:val="auto"/>
        </w:rPr>
        <w:t xml:space="preserve"> dirección</w:t>
      </w:r>
      <w:r w:rsidRPr="00D34C35">
        <w:rPr>
          <w:color w:val="auto"/>
        </w:rPr>
        <w:t xml:space="preserve"> d</w:t>
      </w:r>
      <w:r>
        <w:rPr>
          <w:color w:val="auto"/>
        </w:rPr>
        <w:t xml:space="preserve">e mail </w:t>
      </w:r>
      <w:r w:rsidRPr="00100A50">
        <w:rPr>
          <w:i/>
          <w:color w:val="FF0000"/>
        </w:rPr>
        <w:t>(mail a definir)</w:t>
      </w:r>
      <w:r>
        <w:rPr>
          <w:color w:val="auto"/>
        </w:rPr>
        <w:t xml:space="preserve"> perteneciente al área de Informática</w:t>
      </w:r>
      <w:r w:rsidR="00F77B16">
        <w:rPr>
          <w:color w:val="auto"/>
        </w:rPr>
        <w:t xml:space="preserve"> </w:t>
      </w:r>
      <w:r w:rsidR="00F77B16">
        <w:rPr>
          <w:color w:val="auto"/>
        </w:rPr>
        <w:t xml:space="preserve">con copia a la dirección de mail </w:t>
      </w:r>
      <w:hyperlink r:id="rId8" w:history="1">
        <w:r w:rsidR="00F77B16" w:rsidRPr="00684B2C">
          <w:rPr>
            <w:rStyle w:val="Hipervnculo"/>
          </w:rPr>
          <w:t>usuariosgde@produccion.gob.ar</w:t>
        </w:r>
      </w:hyperlink>
      <w:r w:rsidR="00F77B16">
        <w:rPr>
          <w:color w:val="auto"/>
        </w:rPr>
        <w:t>.</w:t>
      </w:r>
      <w:bookmarkStart w:id="3" w:name="_GoBack"/>
      <w:bookmarkEnd w:id="3"/>
      <w:r>
        <w:rPr>
          <w:color w:val="auto"/>
        </w:rPr>
        <w:t xml:space="preserve"> </w:t>
      </w:r>
    </w:p>
    <w:p w14:paraId="4538DDE8" w14:textId="77777777" w:rsidR="00FB1AEB" w:rsidRDefault="00FB1AEB" w:rsidP="00FB1AEB">
      <w:pPr>
        <w:ind w:left="346"/>
      </w:pPr>
    </w:p>
    <w:p w14:paraId="31A5D7B0" w14:textId="77777777" w:rsidR="00FB1AEB" w:rsidRPr="00D34C35" w:rsidRDefault="00FB1AEB" w:rsidP="00FB1AEB">
      <w:pPr>
        <w:ind w:left="346"/>
        <w:rPr>
          <w:color w:val="auto"/>
        </w:rPr>
      </w:pPr>
      <w:r w:rsidRPr="00D34C35">
        <w:rPr>
          <w:color w:val="auto"/>
        </w:rPr>
        <w:t>El mail deberá contener los siguientes datos:</w:t>
      </w:r>
    </w:p>
    <w:p w14:paraId="42503C93" w14:textId="77777777" w:rsidR="00FB1AEB" w:rsidRPr="00790720" w:rsidRDefault="00FB1AEB" w:rsidP="00FB1AEB">
      <w:pPr>
        <w:ind w:left="346"/>
        <w:rPr>
          <w:color w:val="FF0000"/>
        </w:rPr>
      </w:pPr>
    </w:p>
    <w:p w14:paraId="1B30B1BD" w14:textId="77777777" w:rsidR="00FB1AEB" w:rsidRPr="00D34C35" w:rsidRDefault="00FB1AEB" w:rsidP="00FB1AEB">
      <w:pPr>
        <w:ind w:left="346"/>
        <w:rPr>
          <w:color w:val="auto"/>
        </w:rPr>
      </w:pPr>
      <w:r w:rsidRPr="00D34C35">
        <w:rPr>
          <w:color w:val="auto"/>
        </w:rPr>
        <w:t xml:space="preserve">ASUNTO: </w:t>
      </w:r>
      <w:r>
        <w:rPr>
          <w:color w:val="auto"/>
        </w:rPr>
        <w:t>BAJA DE AGENTE</w:t>
      </w:r>
    </w:p>
    <w:p w14:paraId="361F6D70" w14:textId="77777777" w:rsidR="00FB1AEB" w:rsidRPr="00790720" w:rsidRDefault="00FB1AEB" w:rsidP="00FB1AEB">
      <w:pPr>
        <w:ind w:left="346"/>
        <w:rPr>
          <w:color w:val="FF0000"/>
        </w:rPr>
      </w:pPr>
    </w:p>
    <w:p w14:paraId="6EB629FE" w14:textId="77777777" w:rsidR="00FB1AEB" w:rsidRDefault="00FB1AEB" w:rsidP="00FB1AEB">
      <w:pPr>
        <w:ind w:left="346"/>
        <w:rPr>
          <w:i/>
          <w:color w:val="auto"/>
        </w:rPr>
      </w:pPr>
      <w:r w:rsidRPr="00D34C35">
        <w:rPr>
          <w:color w:val="auto"/>
        </w:rPr>
        <w:t xml:space="preserve">CUERPO DEL MAIL: </w:t>
      </w:r>
      <w:r>
        <w:rPr>
          <w:color w:val="auto"/>
        </w:rPr>
        <w:t>“Estimado/a</w:t>
      </w:r>
      <w:r>
        <w:rPr>
          <w:i/>
          <w:color w:val="auto"/>
        </w:rPr>
        <w:t>,</w:t>
      </w:r>
    </w:p>
    <w:p w14:paraId="5D75D9FA" w14:textId="77777777" w:rsidR="00FB1AEB" w:rsidRDefault="00FB1AEB" w:rsidP="00FB1AEB">
      <w:pPr>
        <w:ind w:left="346"/>
        <w:rPr>
          <w:color w:val="auto"/>
        </w:rPr>
      </w:pPr>
    </w:p>
    <w:p w14:paraId="0D382A75" w14:textId="77777777" w:rsidR="00FB1AEB" w:rsidRDefault="00FB1AEB" w:rsidP="00FB1AEB">
      <w:pPr>
        <w:ind w:left="346"/>
        <w:rPr>
          <w:color w:val="auto"/>
        </w:rPr>
      </w:pPr>
      <w:r>
        <w:rPr>
          <w:color w:val="auto"/>
        </w:rPr>
        <w:t>Se ha generado una Baja de Agente en el Sistema, a continuación, se detallan los datos del Agente:</w:t>
      </w:r>
    </w:p>
    <w:p w14:paraId="3EC18DCA" w14:textId="77777777" w:rsidR="00FB1AEB" w:rsidRDefault="00FB1AEB" w:rsidP="00FB1AEB">
      <w:pPr>
        <w:ind w:left="346"/>
        <w:rPr>
          <w:color w:val="auto"/>
        </w:rPr>
      </w:pPr>
    </w:p>
    <w:p w14:paraId="22695C92" w14:textId="77777777" w:rsidR="00FB1AEB" w:rsidRDefault="00FB1AEB" w:rsidP="00FB1AEB">
      <w:pPr>
        <w:ind w:left="346"/>
        <w:rPr>
          <w:i/>
        </w:rPr>
      </w:pPr>
      <w:r>
        <w:rPr>
          <w:color w:val="auto"/>
        </w:rPr>
        <w:t xml:space="preserve">Nombre y Apellido: </w:t>
      </w:r>
      <w:r w:rsidRPr="00B07CDA">
        <w:rPr>
          <w:i/>
          <w:color w:val="auto"/>
        </w:rPr>
        <w:t>&lt;</w:t>
      </w:r>
      <w:r w:rsidRPr="00B07CDA">
        <w:rPr>
          <w:i/>
          <w:lang w:val="es-ES"/>
        </w:rPr>
        <w:t>Nombre y Apellido del Agente dado de baja</w:t>
      </w:r>
      <w:r w:rsidRPr="00B07CDA">
        <w:rPr>
          <w:i/>
        </w:rPr>
        <w:t>&gt;</w:t>
      </w:r>
    </w:p>
    <w:p w14:paraId="3F110CE1" w14:textId="77777777" w:rsidR="00FB1AEB" w:rsidRDefault="00FB1AEB" w:rsidP="00FB1AEB">
      <w:pPr>
        <w:ind w:left="346"/>
        <w:rPr>
          <w:i/>
        </w:rPr>
      </w:pPr>
      <w:r>
        <w:rPr>
          <w:lang w:val="es-ES"/>
        </w:rPr>
        <w:t xml:space="preserve">CUIL/CUIT: </w:t>
      </w:r>
      <w:r w:rsidRPr="00B07CDA">
        <w:rPr>
          <w:i/>
          <w:color w:val="auto"/>
        </w:rPr>
        <w:t>&lt;</w:t>
      </w:r>
      <w:r>
        <w:rPr>
          <w:i/>
          <w:lang w:val="es-ES"/>
        </w:rPr>
        <w:t xml:space="preserve">Número de CUIL/CUIT </w:t>
      </w:r>
      <w:r w:rsidRPr="00B07CDA">
        <w:rPr>
          <w:i/>
          <w:lang w:val="es-ES"/>
        </w:rPr>
        <w:t>del Agente dado de baja</w:t>
      </w:r>
      <w:r w:rsidRPr="00B07CDA">
        <w:rPr>
          <w:i/>
        </w:rPr>
        <w:t>&gt;</w:t>
      </w:r>
    </w:p>
    <w:p w14:paraId="0C27E44A" w14:textId="77777777" w:rsidR="00FB1AEB" w:rsidRDefault="00FB1AEB" w:rsidP="00FB1AEB">
      <w:pPr>
        <w:ind w:left="346"/>
        <w:rPr>
          <w:i/>
        </w:rPr>
      </w:pPr>
      <w:bookmarkStart w:id="4" w:name="_Hlk88834646"/>
      <w:r>
        <w:rPr>
          <w:lang w:val="es-ES"/>
        </w:rPr>
        <w:t xml:space="preserve">¿Es Agente Externo?: </w:t>
      </w:r>
      <w:r w:rsidRPr="00B07CDA">
        <w:rPr>
          <w:i/>
          <w:color w:val="auto"/>
        </w:rPr>
        <w:t>&lt;</w:t>
      </w:r>
      <w:r>
        <w:rPr>
          <w:i/>
          <w:lang w:val="es-ES"/>
        </w:rPr>
        <w:t xml:space="preserve">Indicador de si es Agente Externo </w:t>
      </w:r>
      <w:r w:rsidRPr="00B07CDA">
        <w:rPr>
          <w:i/>
          <w:lang w:val="es-ES"/>
        </w:rPr>
        <w:t>el Agente dado de baja</w:t>
      </w:r>
      <w:r w:rsidRPr="00B07CDA">
        <w:rPr>
          <w:i/>
        </w:rPr>
        <w:t>&gt;</w:t>
      </w:r>
    </w:p>
    <w:bookmarkEnd w:id="4"/>
    <w:p w14:paraId="716DA879" w14:textId="77777777" w:rsidR="00FB1AEB" w:rsidRDefault="00FB1AEB" w:rsidP="00FB1AEB">
      <w:pPr>
        <w:ind w:left="346"/>
        <w:rPr>
          <w:i/>
          <w:lang w:val="es-ES"/>
        </w:rPr>
      </w:pPr>
      <w:r>
        <w:rPr>
          <w:lang w:val="es-ES"/>
        </w:rPr>
        <w:t xml:space="preserve">Fecha de Baja: </w:t>
      </w:r>
      <w:r w:rsidRPr="00B07CDA">
        <w:rPr>
          <w:i/>
          <w:lang w:val="es-ES"/>
        </w:rPr>
        <w:t>&lt;Fecha de Baja del Agente&gt;</w:t>
      </w:r>
    </w:p>
    <w:p w14:paraId="16E50FA3" w14:textId="77777777" w:rsidR="00FB1AEB" w:rsidRPr="00B07CDA" w:rsidRDefault="00FB1AEB" w:rsidP="00FB1AEB">
      <w:pPr>
        <w:ind w:left="346"/>
        <w:rPr>
          <w:lang w:val="es-ES"/>
        </w:rPr>
      </w:pPr>
      <w:r w:rsidRPr="00B07CDA">
        <w:rPr>
          <w:lang w:val="es-ES"/>
        </w:rPr>
        <w:t>Usuario</w:t>
      </w:r>
      <w:r>
        <w:rPr>
          <w:lang w:val="es-ES"/>
        </w:rPr>
        <w:t xml:space="preserve">: </w:t>
      </w:r>
      <w:r w:rsidRPr="00B07CDA">
        <w:rPr>
          <w:i/>
          <w:color w:val="auto"/>
        </w:rPr>
        <w:t>&lt;</w:t>
      </w:r>
      <w:r>
        <w:rPr>
          <w:i/>
          <w:lang w:val="es-ES"/>
        </w:rPr>
        <w:t xml:space="preserve">Usuario </w:t>
      </w:r>
      <w:r w:rsidRPr="00B07CDA">
        <w:rPr>
          <w:i/>
          <w:lang w:val="es-ES"/>
        </w:rPr>
        <w:t>del Agente dado de baja</w:t>
      </w:r>
      <w:r w:rsidRPr="00B07CDA">
        <w:rPr>
          <w:i/>
        </w:rPr>
        <w:t>&gt;</w:t>
      </w:r>
    </w:p>
    <w:p w14:paraId="7E28C142" w14:textId="77777777" w:rsidR="00FB1AEB" w:rsidRPr="00FB1AEB" w:rsidRDefault="00FB1AEB" w:rsidP="00FB1AEB">
      <w:pPr>
        <w:rPr>
          <w:lang w:val="es-ES"/>
        </w:rPr>
      </w:pPr>
    </w:p>
    <w:p w14:paraId="05941167" w14:textId="77777777" w:rsidR="00FB1AEB" w:rsidRDefault="00FB1AEB" w:rsidP="005871EB">
      <w:pPr>
        <w:tabs>
          <w:tab w:val="left" w:pos="1410"/>
        </w:tabs>
        <w:rPr>
          <w:sz w:val="2"/>
          <w:szCs w:val="2"/>
        </w:rPr>
      </w:pPr>
    </w:p>
    <w:p w14:paraId="1570FFEB" w14:textId="56FF1658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3091287" w14:textId="261644BC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F57B39E" w14:textId="15FD0D6A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3D083ED" w14:textId="3C1DC501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D1B96BF" w14:textId="1890364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F7DEF9E" w14:textId="3DA8A6F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C78D317" w14:textId="64159CE7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C3124F5" w14:textId="384BD25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2D8CDD3" w14:textId="552176CC" w:rsidR="005871EB" w:rsidRPr="002C3B65" w:rsidRDefault="005871EB" w:rsidP="005871EB">
      <w:pPr>
        <w:tabs>
          <w:tab w:val="left" w:pos="1410"/>
        </w:tabs>
        <w:rPr>
          <w:sz w:val="24"/>
        </w:rPr>
      </w:pPr>
      <w:bookmarkStart w:id="5" w:name="_Regla_2"/>
      <w:bookmarkEnd w:id="5"/>
    </w:p>
    <w:p w14:paraId="7FD75B54" w14:textId="269C60D9" w:rsidR="005871EB" w:rsidRPr="002C3B65" w:rsidRDefault="005871EB" w:rsidP="005871EB">
      <w:pPr>
        <w:tabs>
          <w:tab w:val="left" w:pos="1410"/>
        </w:tabs>
        <w:rPr>
          <w:sz w:val="24"/>
        </w:rPr>
      </w:pPr>
    </w:p>
    <w:p w14:paraId="583C2FC0" w14:textId="38B5ABBD" w:rsidR="005871EB" w:rsidRPr="002C3B65" w:rsidRDefault="005871EB" w:rsidP="005871EB">
      <w:pPr>
        <w:tabs>
          <w:tab w:val="left" w:pos="1410"/>
        </w:tabs>
        <w:rPr>
          <w:sz w:val="24"/>
        </w:rPr>
      </w:pPr>
    </w:p>
    <w:sectPr w:rsidR="005871EB" w:rsidRPr="002C3B65" w:rsidSect="00921F42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709" w:right="1080" w:bottom="1440" w:left="1080" w:header="720" w:footer="39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9E585" w14:textId="77777777" w:rsidR="007D4637" w:rsidRDefault="007D4637" w:rsidP="00623931">
      <w:r>
        <w:separator/>
      </w:r>
    </w:p>
  </w:endnote>
  <w:endnote w:type="continuationSeparator" w:id="0">
    <w:p w14:paraId="2F60B846" w14:textId="77777777" w:rsidR="007D4637" w:rsidRDefault="007D4637" w:rsidP="0062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9995B" w14:textId="236EC8BC" w:rsidR="009E00A0" w:rsidRDefault="009E00A0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FB1AEB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- 14 - Proceso Automatico - Envío Mails Baja de Agente Externo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645CF4F9" w14:textId="2BC09CC5" w:rsidR="009E00A0" w:rsidRPr="00F64814" w:rsidRDefault="009E00A0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2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NUMPAGES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60EFA" w14:textId="3DE80878" w:rsidR="009E00A0" w:rsidRDefault="009E00A0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FB1AEB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- 14 - Proceso Automatico - Envío Mails Baja de Agente Externo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14B96F94" w14:textId="44AF4EF2" w:rsidR="009E00A0" w:rsidRPr="00F64814" w:rsidRDefault="009E00A0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1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 w:rsidR="007D4637">
      <w:fldChar w:fldCharType="begin"/>
    </w:r>
    <w:r w:rsidR="007D4637">
      <w:instrText xml:space="preserve"> NUMPAGES   \* MERGEFORMAT </w:instrText>
    </w:r>
    <w:r w:rsidR="007D4637">
      <w:fldChar w:fldCharType="separate"/>
    </w:r>
    <w:r w:rsidRPr="005425FD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 w:rsidR="007D4637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fldChar w:fldCharType="end"/>
    </w:r>
  </w:p>
  <w:p w14:paraId="06F4208C" w14:textId="77777777" w:rsidR="009E00A0" w:rsidRDefault="009E00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510A5" w14:textId="77777777" w:rsidR="007D4637" w:rsidRDefault="007D4637" w:rsidP="00623931">
      <w:r>
        <w:separator/>
      </w:r>
    </w:p>
  </w:footnote>
  <w:footnote w:type="continuationSeparator" w:id="0">
    <w:p w14:paraId="6989EBEF" w14:textId="77777777" w:rsidR="007D4637" w:rsidRDefault="007D4637" w:rsidP="0062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C498" w14:textId="2AACC26C" w:rsidR="009E00A0" w:rsidRDefault="009E00A0">
    <w:pPr>
      <w:pStyle w:val="Encabezado"/>
      <w:pBdr>
        <w:bottom w:val="single" w:sz="6" w:space="1" w:color="auto"/>
      </w:pBdr>
      <w:rPr>
        <w:i/>
        <w:color w:val="2E74B5" w:themeColor="accent1" w:themeShade="BF"/>
      </w:rPr>
    </w:pPr>
    <w:r>
      <w:rPr>
        <w:i/>
        <w:color w:val="2E74B5" w:themeColor="accent1" w:themeShade="BF"/>
      </w:rPr>
      <w:t>Dirección General de Tecnologías Informáticas y Comunicaciones</w:t>
    </w:r>
  </w:p>
  <w:p w14:paraId="2167AF99" w14:textId="77777777" w:rsidR="009E00A0" w:rsidRPr="00877885" w:rsidRDefault="009E00A0">
    <w:pPr>
      <w:pStyle w:val="Encabezado"/>
      <w:pBdr>
        <w:bottom w:val="single" w:sz="6" w:space="1" w:color="auto"/>
      </w:pBdr>
      <w:rPr>
        <w:i/>
        <w:color w:val="2E74B5" w:themeColor="accent1" w:themeShade="BF"/>
        <w:sz w:val="16"/>
        <w:szCs w:val="16"/>
      </w:rPr>
    </w:pPr>
    <w:r w:rsidRPr="00877885">
      <w:rPr>
        <w:i/>
        <w:color w:val="2E74B5" w:themeColor="accent1" w:themeShade="BF"/>
        <w:sz w:val="16"/>
        <w:szCs w:val="16"/>
      </w:rPr>
      <w:t>Dirección de Desarrollo</w:t>
    </w:r>
    <w:r>
      <w:rPr>
        <w:i/>
        <w:color w:val="2E74B5" w:themeColor="accent1" w:themeShade="BF"/>
        <w:sz w:val="16"/>
        <w:szCs w:val="16"/>
      </w:rPr>
      <w:t xml:space="preserve"> de Sistemas</w:t>
    </w:r>
  </w:p>
  <w:p w14:paraId="21C832C9" w14:textId="77777777" w:rsidR="009E00A0" w:rsidRPr="00F67963" w:rsidRDefault="009E00A0">
    <w:pPr>
      <w:pStyle w:val="Encabezado"/>
      <w:rPr>
        <w:i/>
        <w:color w:val="595959" w:themeColor="text1" w:themeTint="A6"/>
      </w:rPr>
    </w:pPr>
  </w:p>
  <w:p w14:paraId="18511753" w14:textId="77777777" w:rsidR="009E00A0" w:rsidRPr="00885AF5" w:rsidRDefault="009E00A0" w:rsidP="00885AF5">
    <w:pPr>
      <w:rPr>
        <w:rStyle w:val="Hipervnculovisitado"/>
        <w:rFonts w:asciiTheme="minorHAnsi" w:hAnsi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BEA9" w14:textId="77777777" w:rsidR="009E00A0" w:rsidRDefault="009E00A0" w:rsidP="00E622E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0EA"/>
    <w:multiLevelType w:val="hybridMultilevel"/>
    <w:tmpl w:val="2292B43E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13E57AC"/>
    <w:multiLevelType w:val="hybridMultilevel"/>
    <w:tmpl w:val="6CD6AC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1BDA"/>
    <w:multiLevelType w:val="hybridMultilevel"/>
    <w:tmpl w:val="5BEAAAE0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069D723F"/>
    <w:multiLevelType w:val="hybridMultilevel"/>
    <w:tmpl w:val="D6DAE6B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9265C"/>
    <w:multiLevelType w:val="hybridMultilevel"/>
    <w:tmpl w:val="B8C027A6"/>
    <w:lvl w:ilvl="0" w:tplc="2C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38F1961"/>
    <w:multiLevelType w:val="multilevel"/>
    <w:tmpl w:val="C9B4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C52E7"/>
    <w:multiLevelType w:val="hybridMultilevel"/>
    <w:tmpl w:val="483E07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F4B21"/>
    <w:multiLevelType w:val="hybridMultilevel"/>
    <w:tmpl w:val="4328E8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B6C61"/>
    <w:multiLevelType w:val="hybridMultilevel"/>
    <w:tmpl w:val="10F85EA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9B0A69"/>
    <w:multiLevelType w:val="hybridMultilevel"/>
    <w:tmpl w:val="655AA0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B2FA7"/>
    <w:multiLevelType w:val="hybridMultilevel"/>
    <w:tmpl w:val="355EA1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62CBA"/>
    <w:multiLevelType w:val="hybridMultilevel"/>
    <w:tmpl w:val="242AB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33EC1"/>
    <w:multiLevelType w:val="hybridMultilevel"/>
    <w:tmpl w:val="461AC0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E639D"/>
    <w:multiLevelType w:val="hybridMultilevel"/>
    <w:tmpl w:val="89CE2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42A8D"/>
    <w:multiLevelType w:val="hybridMultilevel"/>
    <w:tmpl w:val="505C42A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8F8385C"/>
    <w:multiLevelType w:val="hybridMultilevel"/>
    <w:tmpl w:val="C22C87D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9F10954"/>
    <w:multiLevelType w:val="hybridMultilevel"/>
    <w:tmpl w:val="0FDCA812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B9F004C"/>
    <w:multiLevelType w:val="multilevel"/>
    <w:tmpl w:val="096A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F135F"/>
    <w:multiLevelType w:val="hybridMultilevel"/>
    <w:tmpl w:val="8A903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433FA"/>
    <w:multiLevelType w:val="multilevel"/>
    <w:tmpl w:val="948A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6719AB"/>
    <w:multiLevelType w:val="hybridMultilevel"/>
    <w:tmpl w:val="BAC0F06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9B27DD7"/>
    <w:multiLevelType w:val="hybridMultilevel"/>
    <w:tmpl w:val="ED4058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C61CC"/>
    <w:multiLevelType w:val="hybridMultilevel"/>
    <w:tmpl w:val="4CD62E3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BAC5894"/>
    <w:multiLevelType w:val="hybridMultilevel"/>
    <w:tmpl w:val="F12817E0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0A93851"/>
    <w:multiLevelType w:val="hybridMultilevel"/>
    <w:tmpl w:val="6478E512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5" w15:restartNumberingAfterBreak="0">
    <w:nsid w:val="523E6552"/>
    <w:multiLevelType w:val="hybridMultilevel"/>
    <w:tmpl w:val="1D5464AC"/>
    <w:lvl w:ilvl="0" w:tplc="6EAAD9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C1A5B"/>
    <w:multiLevelType w:val="hybridMultilevel"/>
    <w:tmpl w:val="7D2A5096"/>
    <w:lvl w:ilvl="0" w:tplc="BCCEBEC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FE4726"/>
    <w:multiLevelType w:val="hybridMultilevel"/>
    <w:tmpl w:val="7BC492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46EE2"/>
    <w:multiLevelType w:val="multilevel"/>
    <w:tmpl w:val="263A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41D36"/>
    <w:multiLevelType w:val="hybridMultilevel"/>
    <w:tmpl w:val="A7CE16A0"/>
    <w:lvl w:ilvl="0" w:tplc="F030E10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F33E52"/>
    <w:multiLevelType w:val="hybridMultilevel"/>
    <w:tmpl w:val="0632FD1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B95B82"/>
    <w:multiLevelType w:val="hybridMultilevel"/>
    <w:tmpl w:val="BEB820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95A79"/>
    <w:multiLevelType w:val="hybridMultilevel"/>
    <w:tmpl w:val="4FB65DB2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ABB5F37"/>
    <w:multiLevelType w:val="hybridMultilevel"/>
    <w:tmpl w:val="363E47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362671"/>
    <w:multiLevelType w:val="hybridMultilevel"/>
    <w:tmpl w:val="145ED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82091"/>
    <w:multiLevelType w:val="hybridMultilevel"/>
    <w:tmpl w:val="4416591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0A6C67"/>
    <w:multiLevelType w:val="multilevel"/>
    <w:tmpl w:val="12E6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13675E"/>
    <w:multiLevelType w:val="hybridMultilevel"/>
    <w:tmpl w:val="834CA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4636F"/>
    <w:multiLevelType w:val="hybridMultilevel"/>
    <w:tmpl w:val="CF8CC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4633B"/>
    <w:multiLevelType w:val="hybridMultilevel"/>
    <w:tmpl w:val="121C01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01386A"/>
    <w:multiLevelType w:val="hybridMultilevel"/>
    <w:tmpl w:val="0E6CC5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CF24C7"/>
    <w:multiLevelType w:val="hybridMultilevel"/>
    <w:tmpl w:val="21ECD6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E3E41"/>
    <w:multiLevelType w:val="multilevel"/>
    <w:tmpl w:val="C368E308"/>
    <w:lvl w:ilvl="0">
      <w:start w:val="1"/>
      <w:numFmt w:val="decimal"/>
      <w:pStyle w:val="Ttulo1"/>
      <w:lvlText w:val="%1."/>
      <w:lvlJc w:val="left"/>
      <w:pPr>
        <w:tabs>
          <w:tab w:val="num" w:pos="346"/>
        </w:tabs>
        <w:ind w:left="346" w:hanging="346"/>
      </w:pPr>
      <w:rPr>
        <w:rFonts w:hint="default"/>
      </w:rPr>
    </w:lvl>
    <w:lvl w:ilvl="1">
      <w:start w:val="1"/>
      <w:numFmt w:val="decimal"/>
      <w:pStyle w:val="Ttulo2"/>
      <w:lvlText w:val="%1.%2. "/>
      <w:lvlJc w:val="left"/>
      <w:pPr>
        <w:tabs>
          <w:tab w:val="num" w:pos="1066"/>
        </w:tabs>
        <w:ind w:left="77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26"/>
        </w:tabs>
        <w:ind w:left="1210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073"/>
        </w:tabs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66"/>
        </w:tabs>
        <w:ind w:left="22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6"/>
        </w:tabs>
        <w:ind w:left="27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6"/>
        </w:tabs>
        <w:ind w:left="32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6"/>
        </w:tabs>
        <w:ind w:left="37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6"/>
        </w:tabs>
        <w:ind w:left="4306" w:hanging="1440"/>
      </w:pPr>
      <w:rPr>
        <w:rFonts w:hint="default"/>
      </w:rPr>
    </w:lvl>
  </w:abstractNum>
  <w:num w:numId="1">
    <w:abstractNumId w:val="42"/>
  </w:num>
  <w:num w:numId="2">
    <w:abstractNumId w:val="35"/>
  </w:num>
  <w:num w:numId="3">
    <w:abstractNumId w:val="30"/>
  </w:num>
  <w:num w:numId="4">
    <w:abstractNumId w:val="34"/>
  </w:num>
  <w:num w:numId="5">
    <w:abstractNumId w:val="15"/>
  </w:num>
  <w:num w:numId="6">
    <w:abstractNumId w:val="29"/>
  </w:num>
  <w:num w:numId="7">
    <w:abstractNumId w:val="32"/>
  </w:num>
  <w:num w:numId="8">
    <w:abstractNumId w:val="42"/>
  </w:num>
  <w:num w:numId="9">
    <w:abstractNumId w:val="26"/>
  </w:num>
  <w:num w:numId="10">
    <w:abstractNumId w:val="13"/>
  </w:num>
  <w:num w:numId="11">
    <w:abstractNumId w:val="16"/>
  </w:num>
  <w:num w:numId="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7"/>
  </w:num>
  <w:num w:numId="16">
    <w:abstractNumId w:val="14"/>
  </w:num>
  <w:num w:numId="17">
    <w:abstractNumId w:val="3"/>
  </w:num>
  <w:num w:numId="18">
    <w:abstractNumId w:val="19"/>
  </w:num>
  <w:num w:numId="19">
    <w:abstractNumId w:val="36"/>
  </w:num>
  <w:num w:numId="20">
    <w:abstractNumId w:val="28"/>
  </w:num>
  <w:num w:numId="21">
    <w:abstractNumId w:val="5"/>
  </w:num>
  <w:num w:numId="22">
    <w:abstractNumId w:val="40"/>
  </w:num>
  <w:num w:numId="23">
    <w:abstractNumId w:val="2"/>
  </w:num>
  <w:num w:numId="24">
    <w:abstractNumId w:val="21"/>
  </w:num>
  <w:num w:numId="25">
    <w:abstractNumId w:val="8"/>
  </w:num>
  <w:num w:numId="26">
    <w:abstractNumId w:val="17"/>
  </w:num>
  <w:num w:numId="27">
    <w:abstractNumId w:val="1"/>
  </w:num>
  <w:num w:numId="28">
    <w:abstractNumId w:val="11"/>
  </w:num>
  <w:num w:numId="29">
    <w:abstractNumId w:val="27"/>
  </w:num>
  <w:num w:numId="30">
    <w:abstractNumId w:val="7"/>
  </w:num>
  <w:num w:numId="31">
    <w:abstractNumId w:val="25"/>
  </w:num>
  <w:num w:numId="32">
    <w:abstractNumId w:val="39"/>
  </w:num>
  <w:num w:numId="33">
    <w:abstractNumId w:val="12"/>
  </w:num>
  <w:num w:numId="34">
    <w:abstractNumId w:val="9"/>
  </w:num>
  <w:num w:numId="35">
    <w:abstractNumId w:val="31"/>
  </w:num>
  <w:num w:numId="36">
    <w:abstractNumId w:val="10"/>
  </w:num>
  <w:num w:numId="37">
    <w:abstractNumId w:val="6"/>
  </w:num>
  <w:num w:numId="38">
    <w:abstractNumId w:val="18"/>
  </w:num>
  <w:num w:numId="39">
    <w:abstractNumId w:val="41"/>
  </w:num>
  <w:num w:numId="40">
    <w:abstractNumId w:val="38"/>
  </w:num>
  <w:num w:numId="41">
    <w:abstractNumId w:val="33"/>
  </w:num>
  <w:num w:numId="42">
    <w:abstractNumId w:val="4"/>
  </w:num>
  <w:num w:numId="43">
    <w:abstractNumId w:val="24"/>
  </w:num>
  <w:num w:numId="44">
    <w:abstractNumId w:val="23"/>
  </w:num>
  <w:num w:numId="4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 w:numId="47">
    <w:abstractNumId w:val="22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4E"/>
    <w:rsid w:val="00000479"/>
    <w:rsid w:val="0000753E"/>
    <w:rsid w:val="0001104C"/>
    <w:rsid w:val="00016EF5"/>
    <w:rsid w:val="0003074A"/>
    <w:rsid w:val="00031E62"/>
    <w:rsid w:val="000323F4"/>
    <w:rsid w:val="00033175"/>
    <w:rsid w:val="000332BA"/>
    <w:rsid w:val="0003497F"/>
    <w:rsid w:val="00044842"/>
    <w:rsid w:val="000527AC"/>
    <w:rsid w:val="00052D7C"/>
    <w:rsid w:val="0005685B"/>
    <w:rsid w:val="000604E6"/>
    <w:rsid w:val="00062D48"/>
    <w:rsid w:val="00071950"/>
    <w:rsid w:val="0007462D"/>
    <w:rsid w:val="0007587E"/>
    <w:rsid w:val="00077205"/>
    <w:rsid w:val="0007780C"/>
    <w:rsid w:val="00080659"/>
    <w:rsid w:val="00080A3D"/>
    <w:rsid w:val="00081ACB"/>
    <w:rsid w:val="000837A8"/>
    <w:rsid w:val="00086A9C"/>
    <w:rsid w:val="0009082D"/>
    <w:rsid w:val="00093006"/>
    <w:rsid w:val="000936B6"/>
    <w:rsid w:val="00094997"/>
    <w:rsid w:val="00096DC7"/>
    <w:rsid w:val="000B1022"/>
    <w:rsid w:val="000B1BEA"/>
    <w:rsid w:val="000B1D51"/>
    <w:rsid w:val="000C0068"/>
    <w:rsid w:val="000C19A7"/>
    <w:rsid w:val="000C1E88"/>
    <w:rsid w:val="000C57A6"/>
    <w:rsid w:val="000C6BB5"/>
    <w:rsid w:val="000D2C3F"/>
    <w:rsid w:val="000D44EC"/>
    <w:rsid w:val="000D66C0"/>
    <w:rsid w:val="000D6E81"/>
    <w:rsid w:val="000D7366"/>
    <w:rsid w:val="000E0291"/>
    <w:rsid w:val="000E27F1"/>
    <w:rsid w:val="000F0F27"/>
    <w:rsid w:val="000F52A9"/>
    <w:rsid w:val="000F7875"/>
    <w:rsid w:val="001030AE"/>
    <w:rsid w:val="001031F2"/>
    <w:rsid w:val="00104DA5"/>
    <w:rsid w:val="0010522E"/>
    <w:rsid w:val="00105320"/>
    <w:rsid w:val="001069CE"/>
    <w:rsid w:val="00111827"/>
    <w:rsid w:val="0011416F"/>
    <w:rsid w:val="00114C28"/>
    <w:rsid w:val="001152E7"/>
    <w:rsid w:val="0011586F"/>
    <w:rsid w:val="00120043"/>
    <w:rsid w:val="00120E15"/>
    <w:rsid w:val="00120EB2"/>
    <w:rsid w:val="00131B69"/>
    <w:rsid w:val="001337F3"/>
    <w:rsid w:val="001352CA"/>
    <w:rsid w:val="00153BA5"/>
    <w:rsid w:val="0015554A"/>
    <w:rsid w:val="00157451"/>
    <w:rsid w:val="00157629"/>
    <w:rsid w:val="001609B9"/>
    <w:rsid w:val="001622DE"/>
    <w:rsid w:val="00163363"/>
    <w:rsid w:val="0016392F"/>
    <w:rsid w:val="00166527"/>
    <w:rsid w:val="00171881"/>
    <w:rsid w:val="00173397"/>
    <w:rsid w:val="00175837"/>
    <w:rsid w:val="00176AC6"/>
    <w:rsid w:val="00181412"/>
    <w:rsid w:val="001945ED"/>
    <w:rsid w:val="001A191F"/>
    <w:rsid w:val="001B0524"/>
    <w:rsid w:val="001B34A1"/>
    <w:rsid w:val="001B604F"/>
    <w:rsid w:val="001C380A"/>
    <w:rsid w:val="001C50B4"/>
    <w:rsid w:val="001C5696"/>
    <w:rsid w:val="001D59DE"/>
    <w:rsid w:val="001D6C20"/>
    <w:rsid w:val="001E29AF"/>
    <w:rsid w:val="001F1C2F"/>
    <w:rsid w:val="001F353C"/>
    <w:rsid w:val="001F73BC"/>
    <w:rsid w:val="002027F9"/>
    <w:rsid w:val="00203EEE"/>
    <w:rsid w:val="00206FCC"/>
    <w:rsid w:val="00207826"/>
    <w:rsid w:val="00210AEE"/>
    <w:rsid w:val="002140D5"/>
    <w:rsid w:val="00214ADF"/>
    <w:rsid w:val="00216EBB"/>
    <w:rsid w:val="00217794"/>
    <w:rsid w:val="00224291"/>
    <w:rsid w:val="00233D8C"/>
    <w:rsid w:val="002348FB"/>
    <w:rsid w:val="002356C6"/>
    <w:rsid w:val="0024075B"/>
    <w:rsid w:val="002422D1"/>
    <w:rsid w:val="002425B2"/>
    <w:rsid w:val="002455D4"/>
    <w:rsid w:val="00251AB2"/>
    <w:rsid w:val="00252E4E"/>
    <w:rsid w:val="00252FE1"/>
    <w:rsid w:val="00253CE2"/>
    <w:rsid w:val="002563E9"/>
    <w:rsid w:val="002571C5"/>
    <w:rsid w:val="002636BA"/>
    <w:rsid w:val="0026496A"/>
    <w:rsid w:val="00272124"/>
    <w:rsid w:val="0028516C"/>
    <w:rsid w:val="00285F15"/>
    <w:rsid w:val="002874EA"/>
    <w:rsid w:val="00292D6D"/>
    <w:rsid w:val="00295591"/>
    <w:rsid w:val="0029763D"/>
    <w:rsid w:val="002A0CFB"/>
    <w:rsid w:val="002A33EF"/>
    <w:rsid w:val="002A401B"/>
    <w:rsid w:val="002A54A3"/>
    <w:rsid w:val="002A6E1E"/>
    <w:rsid w:val="002B1E10"/>
    <w:rsid w:val="002B254D"/>
    <w:rsid w:val="002B3AC0"/>
    <w:rsid w:val="002B75C0"/>
    <w:rsid w:val="002C3B65"/>
    <w:rsid w:val="002D0B4A"/>
    <w:rsid w:val="002D7149"/>
    <w:rsid w:val="002D7C59"/>
    <w:rsid w:val="002E5105"/>
    <w:rsid w:val="002F5EA6"/>
    <w:rsid w:val="00300122"/>
    <w:rsid w:val="00300EC6"/>
    <w:rsid w:val="00305ABE"/>
    <w:rsid w:val="0031067D"/>
    <w:rsid w:val="00311FEC"/>
    <w:rsid w:val="00313239"/>
    <w:rsid w:val="0031436A"/>
    <w:rsid w:val="003165CB"/>
    <w:rsid w:val="003204E3"/>
    <w:rsid w:val="003212A7"/>
    <w:rsid w:val="0032150F"/>
    <w:rsid w:val="00323F53"/>
    <w:rsid w:val="00327F0B"/>
    <w:rsid w:val="00331CDB"/>
    <w:rsid w:val="003332EB"/>
    <w:rsid w:val="003403B2"/>
    <w:rsid w:val="00342067"/>
    <w:rsid w:val="003461B7"/>
    <w:rsid w:val="00347631"/>
    <w:rsid w:val="00352515"/>
    <w:rsid w:val="003535E3"/>
    <w:rsid w:val="00353BBF"/>
    <w:rsid w:val="00354A8A"/>
    <w:rsid w:val="00355688"/>
    <w:rsid w:val="0035738C"/>
    <w:rsid w:val="0036656B"/>
    <w:rsid w:val="0037241B"/>
    <w:rsid w:val="00380797"/>
    <w:rsid w:val="00386375"/>
    <w:rsid w:val="003915E9"/>
    <w:rsid w:val="0039291C"/>
    <w:rsid w:val="00392BCE"/>
    <w:rsid w:val="003A218D"/>
    <w:rsid w:val="003A7A3B"/>
    <w:rsid w:val="003B0CDF"/>
    <w:rsid w:val="003C0120"/>
    <w:rsid w:val="003C1054"/>
    <w:rsid w:val="003C311E"/>
    <w:rsid w:val="003C73E5"/>
    <w:rsid w:val="003D11CB"/>
    <w:rsid w:val="003D4527"/>
    <w:rsid w:val="003D7C24"/>
    <w:rsid w:val="003D7E6A"/>
    <w:rsid w:val="003E2199"/>
    <w:rsid w:val="003F4FA6"/>
    <w:rsid w:val="004000A8"/>
    <w:rsid w:val="0040232A"/>
    <w:rsid w:val="0040344D"/>
    <w:rsid w:val="0040776D"/>
    <w:rsid w:val="004111E0"/>
    <w:rsid w:val="00417869"/>
    <w:rsid w:val="00422463"/>
    <w:rsid w:val="00424BEF"/>
    <w:rsid w:val="004341B9"/>
    <w:rsid w:val="0044005B"/>
    <w:rsid w:val="004403EF"/>
    <w:rsid w:val="0044191A"/>
    <w:rsid w:val="0044358F"/>
    <w:rsid w:val="004467A4"/>
    <w:rsid w:val="004474E0"/>
    <w:rsid w:val="00450F52"/>
    <w:rsid w:val="00451E59"/>
    <w:rsid w:val="00453891"/>
    <w:rsid w:val="00454952"/>
    <w:rsid w:val="00457C30"/>
    <w:rsid w:val="00462008"/>
    <w:rsid w:val="00462E0C"/>
    <w:rsid w:val="0046625A"/>
    <w:rsid w:val="004663D9"/>
    <w:rsid w:val="00466E07"/>
    <w:rsid w:val="00474997"/>
    <w:rsid w:val="00482CDF"/>
    <w:rsid w:val="00484E4A"/>
    <w:rsid w:val="00485F26"/>
    <w:rsid w:val="00487046"/>
    <w:rsid w:val="004903F5"/>
    <w:rsid w:val="00494072"/>
    <w:rsid w:val="00497FAF"/>
    <w:rsid w:val="004A076E"/>
    <w:rsid w:val="004A1109"/>
    <w:rsid w:val="004A1702"/>
    <w:rsid w:val="004A1742"/>
    <w:rsid w:val="004A536F"/>
    <w:rsid w:val="004A577F"/>
    <w:rsid w:val="004A74BF"/>
    <w:rsid w:val="004B0B93"/>
    <w:rsid w:val="004B4217"/>
    <w:rsid w:val="004B5A42"/>
    <w:rsid w:val="004B7C1E"/>
    <w:rsid w:val="004C18BD"/>
    <w:rsid w:val="004C2A95"/>
    <w:rsid w:val="004C5CEA"/>
    <w:rsid w:val="004C6582"/>
    <w:rsid w:val="004D2076"/>
    <w:rsid w:val="004D55B4"/>
    <w:rsid w:val="004D6016"/>
    <w:rsid w:val="004E14D5"/>
    <w:rsid w:val="004E1FA5"/>
    <w:rsid w:val="004E3CBD"/>
    <w:rsid w:val="004E545D"/>
    <w:rsid w:val="004F0DFF"/>
    <w:rsid w:val="004F14C1"/>
    <w:rsid w:val="004F1F93"/>
    <w:rsid w:val="004F653D"/>
    <w:rsid w:val="0050281D"/>
    <w:rsid w:val="005061B6"/>
    <w:rsid w:val="005108EE"/>
    <w:rsid w:val="00515770"/>
    <w:rsid w:val="00515DAA"/>
    <w:rsid w:val="0051676A"/>
    <w:rsid w:val="00523F73"/>
    <w:rsid w:val="00531D00"/>
    <w:rsid w:val="00540713"/>
    <w:rsid w:val="005425FD"/>
    <w:rsid w:val="00542FBF"/>
    <w:rsid w:val="00543953"/>
    <w:rsid w:val="00546B40"/>
    <w:rsid w:val="00552F36"/>
    <w:rsid w:val="00553BFF"/>
    <w:rsid w:val="00555DA7"/>
    <w:rsid w:val="00563CD4"/>
    <w:rsid w:val="00574CA2"/>
    <w:rsid w:val="00575B17"/>
    <w:rsid w:val="00575E4F"/>
    <w:rsid w:val="005778C5"/>
    <w:rsid w:val="00580BBB"/>
    <w:rsid w:val="0058476F"/>
    <w:rsid w:val="005871EB"/>
    <w:rsid w:val="005918DE"/>
    <w:rsid w:val="00593E9B"/>
    <w:rsid w:val="00595D70"/>
    <w:rsid w:val="00596B27"/>
    <w:rsid w:val="00597ABE"/>
    <w:rsid w:val="00597B5F"/>
    <w:rsid w:val="005A2FDD"/>
    <w:rsid w:val="005A73C2"/>
    <w:rsid w:val="005B0B9C"/>
    <w:rsid w:val="005B0CA8"/>
    <w:rsid w:val="005B13E1"/>
    <w:rsid w:val="005B7BE4"/>
    <w:rsid w:val="005C6499"/>
    <w:rsid w:val="005D4CD2"/>
    <w:rsid w:val="005D4E51"/>
    <w:rsid w:val="005D7B50"/>
    <w:rsid w:val="005E0BB6"/>
    <w:rsid w:val="005E0E77"/>
    <w:rsid w:val="005E1AA3"/>
    <w:rsid w:val="005E2AE0"/>
    <w:rsid w:val="005E333E"/>
    <w:rsid w:val="005E3747"/>
    <w:rsid w:val="005E626B"/>
    <w:rsid w:val="005E680E"/>
    <w:rsid w:val="005E6B47"/>
    <w:rsid w:val="005F77AF"/>
    <w:rsid w:val="00600DD7"/>
    <w:rsid w:val="00601249"/>
    <w:rsid w:val="006073C4"/>
    <w:rsid w:val="006101E5"/>
    <w:rsid w:val="00616897"/>
    <w:rsid w:val="00623931"/>
    <w:rsid w:val="00625E9D"/>
    <w:rsid w:val="006260C7"/>
    <w:rsid w:val="0062698B"/>
    <w:rsid w:val="006302D5"/>
    <w:rsid w:val="00630443"/>
    <w:rsid w:val="006326AD"/>
    <w:rsid w:val="00634EB1"/>
    <w:rsid w:val="0063652E"/>
    <w:rsid w:val="006464C5"/>
    <w:rsid w:val="00647D17"/>
    <w:rsid w:val="00651A65"/>
    <w:rsid w:val="00655383"/>
    <w:rsid w:val="00660624"/>
    <w:rsid w:val="006606EF"/>
    <w:rsid w:val="00661DF6"/>
    <w:rsid w:val="00662755"/>
    <w:rsid w:val="00662962"/>
    <w:rsid w:val="00663E65"/>
    <w:rsid w:val="00671117"/>
    <w:rsid w:val="00687403"/>
    <w:rsid w:val="006938AC"/>
    <w:rsid w:val="00697E79"/>
    <w:rsid w:val="006A7FAF"/>
    <w:rsid w:val="006B6D12"/>
    <w:rsid w:val="006B6F23"/>
    <w:rsid w:val="006C14EC"/>
    <w:rsid w:val="006C23CB"/>
    <w:rsid w:val="006C2BE8"/>
    <w:rsid w:val="006C49C2"/>
    <w:rsid w:val="006C5A42"/>
    <w:rsid w:val="006D0406"/>
    <w:rsid w:val="006D6D49"/>
    <w:rsid w:val="006E0262"/>
    <w:rsid w:val="006E3E73"/>
    <w:rsid w:val="006E4F9A"/>
    <w:rsid w:val="006E5B6D"/>
    <w:rsid w:val="006E5C3A"/>
    <w:rsid w:val="006E6BD4"/>
    <w:rsid w:val="006F16B4"/>
    <w:rsid w:val="006F2DC3"/>
    <w:rsid w:val="006F3270"/>
    <w:rsid w:val="007012EF"/>
    <w:rsid w:val="00702B8D"/>
    <w:rsid w:val="00704C1E"/>
    <w:rsid w:val="007139D5"/>
    <w:rsid w:val="00715729"/>
    <w:rsid w:val="00715A2B"/>
    <w:rsid w:val="00717BF4"/>
    <w:rsid w:val="0072143C"/>
    <w:rsid w:val="00723EA9"/>
    <w:rsid w:val="00724C18"/>
    <w:rsid w:val="00727D3C"/>
    <w:rsid w:val="00732F48"/>
    <w:rsid w:val="00733FE2"/>
    <w:rsid w:val="00735059"/>
    <w:rsid w:val="00753E63"/>
    <w:rsid w:val="00761F83"/>
    <w:rsid w:val="00764E3E"/>
    <w:rsid w:val="0077089B"/>
    <w:rsid w:val="00770992"/>
    <w:rsid w:val="00774BF0"/>
    <w:rsid w:val="00783386"/>
    <w:rsid w:val="007869D6"/>
    <w:rsid w:val="00787157"/>
    <w:rsid w:val="00791981"/>
    <w:rsid w:val="00793704"/>
    <w:rsid w:val="007A1D5B"/>
    <w:rsid w:val="007A3C5C"/>
    <w:rsid w:val="007A52F7"/>
    <w:rsid w:val="007B2CD6"/>
    <w:rsid w:val="007B54C8"/>
    <w:rsid w:val="007C065A"/>
    <w:rsid w:val="007C0970"/>
    <w:rsid w:val="007C1D13"/>
    <w:rsid w:val="007C7019"/>
    <w:rsid w:val="007D260C"/>
    <w:rsid w:val="007D3B71"/>
    <w:rsid w:val="007D4637"/>
    <w:rsid w:val="007D6116"/>
    <w:rsid w:val="007E0753"/>
    <w:rsid w:val="007E2209"/>
    <w:rsid w:val="007E3299"/>
    <w:rsid w:val="007E449C"/>
    <w:rsid w:val="007E4873"/>
    <w:rsid w:val="007E7D4C"/>
    <w:rsid w:val="007F5DA7"/>
    <w:rsid w:val="00801239"/>
    <w:rsid w:val="008030B5"/>
    <w:rsid w:val="008030EF"/>
    <w:rsid w:val="0080614D"/>
    <w:rsid w:val="0080744A"/>
    <w:rsid w:val="008178AE"/>
    <w:rsid w:val="008201DA"/>
    <w:rsid w:val="008227D3"/>
    <w:rsid w:val="00823B7A"/>
    <w:rsid w:val="00823D08"/>
    <w:rsid w:val="00834EB3"/>
    <w:rsid w:val="008462A5"/>
    <w:rsid w:val="00850332"/>
    <w:rsid w:val="0085254E"/>
    <w:rsid w:val="00853C10"/>
    <w:rsid w:val="00860B91"/>
    <w:rsid w:val="00860F87"/>
    <w:rsid w:val="008610AE"/>
    <w:rsid w:val="00862962"/>
    <w:rsid w:val="0086472B"/>
    <w:rsid w:val="00867631"/>
    <w:rsid w:val="00870343"/>
    <w:rsid w:val="0087222D"/>
    <w:rsid w:val="0087776E"/>
    <w:rsid w:val="00877885"/>
    <w:rsid w:val="008829D3"/>
    <w:rsid w:val="00884258"/>
    <w:rsid w:val="00885AF5"/>
    <w:rsid w:val="008860AA"/>
    <w:rsid w:val="00895D6C"/>
    <w:rsid w:val="00895DCA"/>
    <w:rsid w:val="008A0ED2"/>
    <w:rsid w:val="008A15AD"/>
    <w:rsid w:val="008A68F8"/>
    <w:rsid w:val="008A7DB3"/>
    <w:rsid w:val="008B0F27"/>
    <w:rsid w:val="008B226D"/>
    <w:rsid w:val="008B39AD"/>
    <w:rsid w:val="008B66FC"/>
    <w:rsid w:val="008C00FC"/>
    <w:rsid w:val="008C245F"/>
    <w:rsid w:val="008C2F8C"/>
    <w:rsid w:val="008C47CB"/>
    <w:rsid w:val="008C562F"/>
    <w:rsid w:val="008C5837"/>
    <w:rsid w:val="008C5EC6"/>
    <w:rsid w:val="008D426D"/>
    <w:rsid w:val="008D4767"/>
    <w:rsid w:val="008E227A"/>
    <w:rsid w:val="008E2CF8"/>
    <w:rsid w:val="008E6E52"/>
    <w:rsid w:val="008F3020"/>
    <w:rsid w:val="008F4C39"/>
    <w:rsid w:val="00900FDF"/>
    <w:rsid w:val="00907318"/>
    <w:rsid w:val="0090788E"/>
    <w:rsid w:val="00911333"/>
    <w:rsid w:val="009120B0"/>
    <w:rsid w:val="00913702"/>
    <w:rsid w:val="0091687B"/>
    <w:rsid w:val="00921D89"/>
    <w:rsid w:val="00921F42"/>
    <w:rsid w:val="009224FF"/>
    <w:rsid w:val="00922F40"/>
    <w:rsid w:val="0092704E"/>
    <w:rsid w:val="00930B33"/>
    <w:rsid w:val="00932F18"/>
    <w:rsid w:val="00941797"/>
    <w:rsid w:val="00947A8A"/>
    <w:rsid w:val="0095034B"/>
    <w:rsid w:val="00951185"/>
    <w:rsid w:val="0097627F"/>
    <w:rsid w:val="00976F54"/>
    <w:rsid w:val="00985877"/>
    <w:rsid w:val="00985FE4"/>
    <w:rsid w:val="009969A8"/>
    <w:rsid w:val="00997619"/>
    <w:rsid w:val="009A00CC"/>
    <w:rsid w:val="009A0115"/>
    <w:rsid w:val="009A21D7"/>
    <w:rsid w:val="009A6949"/>
    <w:rsid w:val="009B1452"/>
    <w:rsid w:val="009B1CEC"/>
    <w:rsid w:val="009B1F3C"/>
    <w:rsid w:val="009B398C"/>
    <w:rsid w:val="009B7A88"/>
    <w:rsid w:val="009C4D67"/>
    <w:rsid w:val="009C7009"/>
    <w:rsid w:val="009D2A8F"/>
    <w:rsid w:val="009D7E52"/>
    <w:rsid w:val="009E00A0"/>
    <w:rsid w:val="009E103E"/>
    <w:rsid w:val="009E19E0"/>
    <w:rsid w:val="009E3E53"/>
    <w:rsid w:val="009E63CD"/>
    <w:rsid w:val="009E7149"/>
    <w:rsid w:val="009F12D2"/>
    <w:rsid w:val="009F2A64"/>
    <w:rsid w:val="009F6AEB"/>
    <w:rsid w:val="009F6EA1"/>
    <w:rsid w:val="00A008B7"/>
    <w:rsid w:val="00A118E4"/>
    <w:rsid w:val="00A13F02"/>
    <w:rsid w:val="00A15985"/>
    <w:rsid w:val="00A17D54"/>
    <w:rsid w:val="00A31FE8"/>
    <w:rsid w:val="00A3585B"/>
    <w:rsid w:val="00A412A9"/>
    <w:rsid w:val="00A456BA"/>
    <w:rsid w:val="00A51365"/>
    <w:rsid w:val="00A52576"/>
    <w:rsid w:val="00A60060"/>
    <w:rsid w:val="00A626D7"/>
    <w:rsid w:val="00A6292C"/>
    <w:rsid w:val="00A70D4A"/>
    <w:rsid w:val="00A70E9F"/>
    <w:rsid w:val="00A715C6"/>
    <w:rsid w:val="00A84ABD"/>
    <w:rsid w:val="00A869B0"/>
    <w:rsid w:val="00A919B4"/>
    <w:rsid w:val="00A91B98"/>
    <w:rsid w:val="00A9485A"/>
    <w:rsid w:val="00A95DF4"/>
    <w:rsid w:val="00A968E7"/>
    <w:rsid w:val="00A97433"/>
    <w:rsid w:val="00AA0833"/>
    <w:rsid w:val="00AA1769"/>
    <w:rsid w:val="00AA3B03"/>
    <w:rsid w:val="00AA519E"/>
    <w:rsid w:val="00AA54A3"/>
    <w:rsid w:val="00AA7FCF"/>
    <w:rsid w:val="00AB32FA"/>
    <w:rsid w:val="00AB33C4"/>
    <w:rsid w:val="00AB43CE"/>
    <w:rsid w:val="00AB4B98"/>
    <w:rsid w:val="00AC4D83"/>
    <w:rsid w:val="00AD3D98"/>
    <w:rsid w:val="00AD5A02"/>
    <w:rsid w:val="00AE0FCF"/>
    <w:rsid w:val="00AE1CE2"/>
    <w:rsid w:val="00AE4EDF"/>
    <w:rsid w:val="00AF3B4C"/>
    <w:rsid w:val="00AF5249"/>
    <w:rsid w:val="00AF684D"/>
    <w:rsid w:val="00AF68E6"/>
    <w:rsid w:val="00B01D04"/>
    <w:rsid w:val="00B04C3D"/>
    <w:rsid w:val="00B04D1B"/>
    <w:rsid w:val="00B12D99"/>
    <w:rsid w:val="00B20771"/>
    <w:rsid w:val="00B21587"/>
    <w:rsid w:val="00B21B9B"/>
    <w:rsid w:val="00B24317"/>
    <w:rsid w:val="00B2630B"/>
    <w:rsid w:val="00B265F5"/>
    <w:rsid w:val="00B27FAC"/>
    <w:rsid w:val="00B41038"/>
    <w:rsid w:val="00B41DAF"/>
    <w:rsid w:val="00B4495A"/>
    <w:rsid w:val="00B51EC8"/>
    <w:rsid w:val="00B52A00"/>
    <w:rsid w:val="00B53750"/>
    <w:rsid w:val="00B5477D"/>
    <w:rsid w:val="00B56F0E"/>
    <w:rsid w:val="00B570BE"/>
    <w:rsid w:val="00B5729B"/>
    <w:rsid w:val="00B61375"/>
    <w:rsid w:val="00B61492"/>
    <w:rsid w:val="00B631C6"/>
    <w:rsid w:val="00B662E6"/>
    <w:rsid w:val="00B70EE1"/>
    <w:rsid w:val="00B80355"/>
    <w:rsid w:val="00B82213"/>
    <w:rsid w:val="00B822DF"/>
    <w:rsid w:val="00B83E29"/>
    <w:rsid w:val="00B86EDC"/>
    <w:rsid w:val="00B9189B"/>
    <w:rsid w:val="00B92016"/>
    <w:rsid w:val="00BA0A15"/>
    <w:rsid w:val="00BA1259"/>
    <w:rsid w:val="00BA4134"/>
    <w:rsid w:val="00BA6C43"/>
    <w:rsid w:val="00BB36CE"/>
    <w:rsid w:val="00BB484D"/>
    <w:rsid w:val="00BC106F"/>
    <w:rsid w:val="00BD1760"/>
    <w:rsid w:val="00BD5013"/>
    <w:rsid w:val="00BD542A"/>
    <w:rsid w:val="00BE4B51"/>
    <w:rsid w:val="00BE63A9"/>
    <w:rsid w:val="00BF2C92"/>
    <w:rsid w:val="00BF2F6D"/>
    <w:rsid w:val="00BF6318"/>
    <w:rsid w:val="00BF6C7F"/>
    <w:rsid w:val="00BF7F80"/>
    <w:rsid w:val="00C005E7"/>
    <w:rsid w:val="00C00CB8"/>
    <w:rsid w:val="00C047B8"/>
    <w:rsid w:val="00C048A7"/>
    <w:rsid w:val="00C06F15"/>
    <w:rsid w:val="00C0795C"/>
    <w:rsid w:val="00C13C28"/>
    <w:rsid w:val="00C17982"/>
    <w:rsid w:val="00C23ECB"/>
    <w:rsid w:val="00C27F4B"/>
    <w:rsid w:val="00C33949"/>
    <w:rsid w:val="00C37813"/>
    <w:rsid w:val="00C37CC7"/>
    <w:rsid w:val="00C40068"/>
    <w:rsid w:val="00C42343"/>
    <w:rsid w:val="00C43B15"/>
    <w:rsid w:val="00C45194"/>
    <w:rsid w:val="00C5227A"/>
    <w:rsid w:val="00C54AD9"/>
    <w:rsid w:val="00C554AA"/>
    <w:rsid w:val="00C60F75"/>
    <w:rsid w:val="00C6126D"/>
    <w:rsid w:val="00C646C8"/>
    <w:rsid w:val="00C64709"/>
    <w:rsid w:val="00C73F94"/>
    <w:rsid w:val="00C752CD"/>
    <w:rsid w:val="00C7759E"/>
    <w:rsid w:val="00C83DD7"/>
    <w:rsid w:val="00C876BD"/>
    <w:rsid w:val="00C87D77"/>
    <w:rsid w:val="00C93E3A"/>
    <w:rsid w:val="00C950E8"/>
    <w:rsid w:val="00CA035D"/>
    <w:rsid w:val="00CA11ED"/>
    <w:rsid w:val="00CA1297"/>
    <w:rsid w:val="00CA14C8"/>
    <w:rsid w:val="00CA39A0"/>
    <w:rsid w:val="00CA3DF3"/>
    <w:rsid w:val="00CA6802"/>
    <w:rsid w:val="00CA6FA0"/>
    <w:rsid w:val="00CB1673"/>
    <w:rsid w:val="00CB4F1C"/>
    <w:rsid w:val="00CB5F6C"/>
    <w:rsid w:val="00CC1792"/>
    <w:rsid w:val="00CD0960"/>
    <w:rsid w:val="00CD4705"/>
    <w:rsid w:val="00CD7DAE"/>
    <w:rsid w:val="00CE2DC2"/>
    <w:rsid w:val="00CE3009"/>
    <w:rsid w:val="00CE3101"/>
    <w:rsid w:val="00CE3C28"/>
    <w:rsid w:val="00CF6440"/>
    <w:rsid w:val="00CF7CD9"/>
    <w:rsid w:val="00D00DE9"/>
    <w:rsid w:val="00D04274"/>
    <w:rsid w:val="00D11A25"/>
    <w:rsid w:val="00D1250D"/>
    <w:rsid w:val="00D12747"/>
    <w:rsid w:val="00D177F9"/>
    <w:rsid w:val="00D207AB"/>
    <w:rsid w:val="00D23CBE"/>
    <w:rsid w:val="00D24D9E"/>
    <w:rsid w:val="00D24FB9"/>
    <w:rsid w:val="00D27959"/>
    <w:rsid w:val="00D3369E"/>
    <w:rsid w:val="00D3679E"/>
    <w:rsid w:val="00D4271C"/>
    <w:rsid w:val="00D42BDB"/>
    <w:rsid w:val="00D435D6"/>
    <w:rsid w:val="00D4668F"/>
    <w:rsid w:val="00D52517"/>
    <w:rsid w:val="00D53774"/>
    <w:rsid w:val="00D56B8B"/>
    <w:rsid w:val="00D57C05"/>
    <w:rsid w:val="00D60CF4"/>
    <w:rsid w:val="00D611FD"/>
    <w:rsid w:val="00D64248"/>
    <w:rsid w:val="00D665C3"/>
    <w:rsid w:val="00D70F96"/>
    <w:rsid w:val="00D720C2"/>
    <w:rsid w:val="00D736A8"/>
    <w:rsid w:val="00D74743"/>
    <w:rsid w:val="00D75F02"/>
    <w:rsid w:val="00D76448"/>
    <w:rsid w:val="00D80EE3"/>
    <w:rsid w:val="00D8136D"/>
    <w:rsid w:val="00D83EC0"/>
    <w:rsid w:val="00D84053"/>
    <w:rsid w:val="00D900DD"/>
    <w:rsid w:val="00D91AD5"/>
    <w:rsid w:val="00D93231"/>
    <w:rsid w:val="00D93F4C"/>
    <w:rsid w:val="00D96DAE"/>
    <w:rsid w:val="00DA05D5"/>
    <w:rsid w:val="00DA51D4"/>
    <w:rsid w:val="00DB3725"/>
    <w:rsid w:val="00DB4F25"/>
    <w:rsid w:val="00DB797F"/>
    <w:rsid w:val="00DC3D9C"/>
    <w:rsid w:val="00DC5B7F"/>
    <w:rsid w:val="00DC5C55"/>
    <w:rsid w:val="00DD58BA"/>
    <w:rsid w:val="00DD616C"/>
    <w:rsid w:val="00DD7101"/>
    <w:rsid w:val="00DE4A4E"/>
    <w:rsid w:val="00DE4DB0"/>
    <w:rsid w:val="00DE5424"/>
    <w:rsid w:val="00DE58E9"/>
    <w:rsid w:val="00DE5CEC"/>
    <w:rsid w:val="00DE6645"/>
    <w:rsid w:val="00DE7D07"/>
    <w:rsid w:val="00DF233B"/>
    <w:rsid w:val="00DF3F45"/>
    <w:rsid w:val="00E026F3"/>
    <w:rsid w:val="00E070A9"/>
    <w:rsid w:val="00E13359"/>
    <w:rsid w:val="00E135EF"/>
    <w:rsid w:val="00E14A76"/>
    <w:rsid w:val="00E16052"/>
    <w:rsid w:val="00E16CBB"/>
    <w:rsid w:val="00E25A97"/>
    <w:rsid w:val="00E3495B"/>
    <w:rsid w:val="00E35EE0"/>
    <w:rsid w:val="00E37B38"/>
    <w:rsid w:val="00E424FE"/>
    <w:rsid w:val="00E43BFD"/>
    <w:rsid w:val="00E45DDA"/>
    <w:rsid w:val="00E46C15"/>
    <w:rsid w:val="00E559BB"/>
    <w:rsid w:val="00E622EC"/>
    <w:rsid w:val="00E7122C"/>
    <w:rsid w:val="00E726F5"/>
    <w:rsid w:val="00E72BD3"/>
    <w:rsid w:val="00E73479"/>
    <w:rsid w:val="00E878A2"/>
    <w:rsid w:val="00E91BD1"/>
    <w:rsid w:val="00E9409C"/>
    <w:rsid w:val="00EA29AC"/>
    <w:rsid w:val="00EB025A"/>
    <w:rsid w:val="00EB2907"/>
    <w:rsid w:val="00EB2E88"/>
    <w:rsid w:val="00EC3DD9"/>
    <w:rsid w:val="00ED2A2F"/>
    <w:rsid w:val="00ED43D1"/>
    <w:rsid w:val="00ED5C1B"/>
    <w:rsid w:val="00EE0FF7"/>
    <w:rsid w:val="00EE6336"/>
    <w:rsid w:val="00EF0FAE"/>
    <w:rsid w:val="00EF393A"/>
    <w:rsid w:val="00EF5116"/>
    <w:rsid w:val="00F02434"/>
    <w:rsid w:val="00F06172"/>
    <w:rsid w:val="00F06ED1"/>
    <w:rsid w:val="00F1277C"/>
    <w:rsid w:val="00F12916"/>
    <w:rsid w:val="00F14444"/>
    <w:rsid w:val="00F174CD"/>
    <w:rsid w:val="00F20D03"/>
    <w:rsid w:val="00F22452"/>
    <w:rsid w:val="00F30B9B"/>
    <w:rsid w:val="00F3181D"/>
    <w:rsid w:val="00F358FC"/>
    <w:rsid w:val="00F3608F"/>
    <w:rsid w:val="00F41A67"/>
    <w:rsid w:val="00F46D3F"/>
    <w:rsid w:val="00F53884"/>
    <w:rsid w:val="00F54CF1"/>
    <w:rsid w:val="00F61498"/>
    <w:rsid w:val="00F61EAB"/>
    <w:rsid w:val="00F64814"/>
    <w:rsid w:val="00F6594E"/>
    <w:rsid w:val="00F668D9"/>
    <w:rsid w:val="00F67963"/>
    <w:rsid w:val="00F712E0"/>
    <w:rsid w:val="00F7224A"/>
    <w:rsid w:val="00F763DD"/>
    <w:rsid w:val="00F77B16"/>
    <w:rsid w:val="00F809BD"/>
    <w:rsid w:val="00F81477"/>
    <w:rsid w:val="00F82203"/>
    <w:rsid w:val="00F829CB"/>
    <w:rsid w:val="00F84219"/>
    <w:rsid w:val="00F96364"/>
    <w:rsid w:val="00F9645A"/>
    <w:rsid w:val="00FA507B"/>
    <w:rsid w:val="00FA637D"/>
    <w:rsid w:val="00FA7F3C"/>
    <w:rsid w:val="00FB19FE"/>
    <w:rsid w:val="00FB1AEB"/>
    <w:rsid w:val="00FB34C1"/>
    <w:rsid w:val="00FB42C3"/>
    <w:rsid w:val="00FC46AD"/>
    <w:rsid w:val="00FD398E"/>
    <w:rsid w:val="00FE2979"/>
    <w:rsid w:val="00FE2B18"/>
    <w:rsid w:val="00FE372F"/>
    <w:rsid w:val="00FE7543"/>
    <w:rsid w:val="00FE7E1E"/>
    <w:rsid w:val="00FF2CEE"/>
    <w:rsid w:val="00FF2D81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246D9"/>
  <w15:docId w15:val="{08AC1243-E674-4205-AEE4-9AE820D5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23"/>
    <w:pPr>
      <w:spacing w:after="0" w:line="240" w:lineRule="auto"/>
      <w:jc w:val="both"/>
    </w:pPr>
    <w:rPr>
      <w:rFonts w:ascii="Trebuchet MS" w:eastAsia="Times New Roman" w:hAnsi="Trebuchet MS" w:cs="Times New Roman"/>
      <w:color w:val="262626" w:themeColor="text1" w:themeTint="D9"/>
      <w:sz w:val="18"/>
      <w:szCs w:val="24"/>
    </w:rPr>
  </w:style>
  <w:style w:type="paragraph" w:styleId="Ttulo1">
    <w:name w:val="heading 1"/>
    <w:basedOn w:val="Normal"/>
    <w:next w:val="Normal"/>
    <w:link w:val="Ttulo1Car"/>
    <w:qFormat/>
    <w:rsid w:val="006B6F23"/>
    <w:pPr>
      <w:numPr>
        <w:numId w:val="1"/>
      </w:numPr>
      <w:shd w:val="solid" w:color="BDD6EE" w:themeColor="accent1" w:themeTint="66" w:fill="333399"/>
      <w:jc w:val="left"/>
      <w:outlineLvl w:val="0"/>
    </w:pPr>
    <w:rPr>
      <w:b/>
      <w:smallCaps/>
      <w:sz w:val="24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CA11ED"/>
    <w:pPr>
      <w:keepNext/>
      <w:numPr>
        <w:ilvl w:val="1"/>
        <w:numId w:val="1"/>
      </w:numPr>
      <w:pBdr>
        <w:bottom w:val="single" w:sz="4" w:space="1" w:color="auto"/>
      </w:pBdr>
      <w:spacing w:before="240" w:after="120"/>
      <w:outlineLvl w:val="1"/>
    </w:pPr>
    <w:rPr>
      <w:rFonts w:asciiTheme="minorHAnsi" w:hAnsiTheme="minorHAnsi"/>
      <w:b/>
      <w:bCs/>
      <w:iCs/>
      <w:smallCaps/>
      <w:sz w:val="22"/>
      <w:lang w:val="es-ES"/>
    </w:rPr>
  </w:style>
  <w:style w:type="paragraph" w:styleId="Ttulo3">
    <w:name w:val="heading 3"/>
    <w:basedOn w:val="Normal"/>
    <w:next w:val="Normal"/>
    <w:link w:val="Ttulo3Car"/>
    <w:qFormat/>
    <w:rsid w:val="006B6F23"/>
    <w:pPr>
      <w:keepNext/>
      <w:numPr>
        <w:ilvl w:val="2"/>
        <w:numId w:val="1"/>
      </w:numPr>
      <w:pBdr>
        <w:bottom w:val="single" w:sz="4" w:space="1" w:color="auto"/>
      </w:pBdr>
      <w:spacing w:after="12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qFormat/>
    <w:rsid w:val="006B6F23"/>
    <w:pPr>
      <w:keepNext/>
      <w:numPr>
        <w:ilvl w:val="3"/>
        <w:numId w:val="1"/>
      </w:numPr>
      <w:spacing w:before="240" w:after="60"/>
      <w:outlineLvl w:val="3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6F23"/>
    <w:rPr>
      <w:rFonts w:ascii="Trebuchet MS" w:eastAsia="Times New Roman" w:hAnsi="Trebuchet MS" w:cs="Times New Roman"/>
      <w:b/>
      <w:smallCaps/>
      <w:color w:val="262626" w:themeColor="text1" w:themeTint="D9"/>
      <w:sz w:val="24"/>
      <w:szCs w:val="28"/>
      <w:shd w:val="solid" w:color="BDD6EE" w:themeColor="accent1" w:themeTint="66" w:fill="333399"/>
    </w:rPr>
  </w:style>
  <w:style w:type="character" w:customStyle="1" w:styleId="Ttulo2Car">
    <w:name w:val="Título 2 Car"/>
    <w:basedOn w:val="Fuentedeprrafopredeter"/>
    <w:link w:val="Ttulo2"/>
    <w:rsid w:val="00CA11ED"/>
    <w:rPr>
      <w:rFonts w:eastAsia="Times New Roman" w:cs="Times New Roman"/>
      <w:b/>
      <w:bCs/>
      <w:iCs/>
      <w:smallCaps/>
      <w:color w:val="262626" w:themeColor="text1" w:themeTint="D9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6B6F23"/>
    <w:rPr>
      <w:rFonts w:ascii="Trebuchet MS" w:eastAsia="Times New Roman" w:hAnsi="Trebuchet MS" w:cs="Arial"/>
      <w:b/>
      <w:bCs/>
      <w:color w:val="262626" w:themeColor="text1" w:themeTint="D9"/>
      <w:sz w:val="18"/>
      <w:szCs w:val="24"/>
    </w:rPr>
  </w:style>
  <w:style w:type="character" w:customStyle="1" w:styleId="Ttulo4Car">
    <w:name w:val="Título 4 Car"/>
    <w:basedOn w:val="Fuentedeprrafopredeter"/>
    <w:link w:val="Ttulo4"/>
    <w:rsid w:val="006B6F23"/>
    <w:rPr>
      <w:rFonts w:ascii="Trebuchet MS" w:eastAsia="Times New Roman" w:hAnsi="Trebuchet MS" w:cs="Times New Roman"/>
      <w:b/>
      <w:bCs/>
      <w:i/>
      <w:color w:val="262626" w:themeColor="text1" w:themeTint="D9"/>
      <w:sz w:val="20"/>
      <w:szCs w:val="24"/>
    </w:rPr>
  </w:style>
  <w:style w:type="paragraph" w:styleId="Encabezado">
    <w:name w:val="header"/>
    <w:basedOn w:val="Normal"/>
    <w:link w:val="EncabezadoCar"/>
    <w:uiPriority w:val="99"/>
    <w:rsid w:val="00417869"/>
    <w:pPr>
      <w:tabs>
        <w:tab w:val="left" w:pos="360"/>
        <w:tab w:val="center" w:pos="4320"/>
        <w:tab w:val="right" w:pos="8640"/>
      </w:tabs>
    </w:pPr>
    <w:rPr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17869"/>
    <w:rPr>
      <w:rFonts w:ascii="Trebuchet MS" w:eastAsia="Times New Roman" w:hAnsi="Trebuchet MS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rsid w:val="00417869"/>
  </w:style>
  <w:style w:type="paragraph" w:styleId="Textoindependiente">
    <w:name w:val="Body Text"/>
    <w:basedOn w:val="Normal"/>
    <w:link w:val="TextoindependienteCar"/>
    <w:rsid w:val="00417869"/>
    <w:rPr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17869"/>
    <w:rPr>
      <w:rFonts w:ascii="Trebuchet MS" w:eastAsia="Times New Roman" w:hAnsi="Trebuchet MS" w:cs="Times New Roman"/>
      <w:sz w:val="20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417869"/>
    <w:pPr>
      <w:spacing w:before="120" w:after="120"/>
      <w:jc w:val="left"/>
    </w:pPr>
    <w:rPr>
      <w:b/>
      <w:bCs/>
      <w:caps/>
      <w:lang w:val="es-ES"/>
    </w:rPr>
  </w:style>
  <w:style w:type="paragraph" w:styleId="TDC2">
    <w:name w:val="toc 2"/>
    <w:basedOn w:val="Normal"/>
    <w:next w:val="Normal"/>
    <w:autoRedefine/>
    <w:uiPriority w:val="39"/>
    <w:rsid w:val="00417869"/>
    <w:pPr>
      <w:ind w:left="240"/>
      <w:jc w:val="left"/>
    </w:pPr>
    <w:rPr>
      <w:smallCaps/>
      <w:lang w:val="es-ES"/>
    </w:rPr>
  </w:style>
  <w:style w:type="character" w:styleId="Hipervnculo">
    <w:name w:val="Hyperlink"/>
    <w:basedOn w:val="Fuentedeprrafopredeter"/>
    <w:uiPriority w:val="99"/>
    <w:rsid w:val="00417869"/>
    <w:rPr>
      <w:color w:val="0000FF"/>
      <w:u w:val="none"/>
    </w:rPr>
  </w:style>
  <w:style w:type="character" w:styleId="Hipervnculovisitado">
    <w:name w:val="FollowedHyperlink"/>
    <w:basedOn w:val="Fuentedeprrafopredeter"/>
    <w:rsid w:val="00417869"/>
    <w:rPr>
      <w:color w:val="800080"/>
      <w:u w:val="none"/>
    </w:rPr>
  </w:style>
  <w:style w:type="paragraph" w:styleId="Piedepgina">
    <w:name w:val="footer"/>
    <w:basedOn w:val="Normal"/>
    <w:link w:val="PiedepginaCar"/>
    <w:uiPriority w:val="99"/>
    <w:rsid w:val="0041786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69"/>
    <w:rPr>
      <w:rFonts w:ascii="Trebuchet MS" w:eastAsia="Times New Roman" w:hAnsi="Trebuchet MS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417869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es-AR"/>
    </w:rPr>
  </w:style>
  <w:style w:type="character" w:customStyle="1" w:styleId="apple-converted-space">
    <w:name w:val="apple-converted-space"/>
    <w:basedOn w:val="Fuentedeprrafopredeter"/>
    <w:rsid w:val="00417869"/>
  </w:style>
  <w:style w:type="paragraph" w:styleId="Textodeglobo">
    <w:name w:val="Balloon Text"/>
    <w:basedOn w:val="Normal"/>
    <w:link w:val="TextodegloboCar"/>
    <w:uiPriority w:val="99"/>
    <w:semiHidden/>
    <w:unhideWhenUsed/>
    <w:rsid w:val="00872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2D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778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780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780C"/>
    <w:rPr>
      <w:rFonts w:ascii="Trebuchet MS" w:eastAsia="Times New Roman" w:hAnsi="Trebuchet MS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7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780C"/>
    <w:rPr>
      <w:rFonts w:ascii="Trebuchet MS" w:eastAsia="Times New Roman" w:hAnsi="Trebuchet MS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07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C5C55"/>
    <w:pPr>
      <w:spacing w:after="100"/>
      <w:ind w:left="400"/>
    </w:pPr>
  </w:style>
  <w:style w:type="character" w:styleId="Textodelmarcadordeposicin">
    <w:name w:val="Placeholder Text"/>
    <w:basedOn w:val="Fuentedeprrafopredeter"/>
    <w:uiPriority w:val="99"/>
    <w:semiHidden/>
    <w:rsid w:val="004F1F9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A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14AD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2140D5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FB1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uariosgde@produccion.gob.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REPOSITORIOS_MINEM\Templates\ID_Jira%20-%20Nombre%20del%20Ji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38C42-2689-4020-9EEA-471D4459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ID_Jira - Nombre del Jira</Template>
  <TotalTime>6495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Daniela Veronica Pappa</cp:lastModifiedBy>
  <cp:revision>89</cp:revision>
  <cp:lastPrinted>2016-06-06T12:43:00Z</cp:lastPrinted>
  <dcterms:created xsi:type="dcterms:W3CDTF">2020-12-30T20:09:00Z</dcterms:created>
  <dcterms:modified xsi:type="dcterms:W3CDTF">2021-12-13T13:33:00Z</dcterms:modified>
</cp:coreProperties>
</file>